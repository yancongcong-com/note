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B99BC0" w14:textId="7D15F375" w:rsidR="00DB3CCC" w:rsidRDefault="007B4AF0" w:rsidP="00DB3CCC">
      <w:pPr>
        <w:ind w:left="0"/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bookmarkStart w:id="9" w:name="_Toc437504216"/>
      <w:r>
        <w:rPr>
          <w:rFonts w:hint="eastAsia"/>
        </w:rPr>
        <w:t>.</w:t>
      </w:r>
    </w:p>
    <w:p w14:paraId="3598F4BC" w14:textId="77777777" w:rsidR="00DB3CCC" w:rsidRDefault="00DB3CCC" w:rsidP="00DB3CCC">
      <w:pPr>
        <w:pStyle w:val="Cover2"/>
        <w:rPr>
          <w:lang w:eastAsia="zh-CN"/>
        </w:rPr>
      </w:pPr>
    </w:p>
    <w:p w14:paraId="47F19DEC" w14:textId="77777777" w:rsidR="00DB3CCC" w:rsidRPr="005F713B" w:rsidRDefault="00DB3CCC" w:rsidP="00DB3CCC">
      <w:pPr>
        <w:pStyle w:val="Cover2"/>
        <w:rPr>
          <w:rFonts w:ascii="微软雅黑" w:eastAsia="微软雅黑" w:hAnsi="微软雅黑"/>
          <w:lang w:eastAsia="zh-CN"/>
        </w:rPr>
      </w:pPr>
      <w:r w:rsidRPr="005F713B">
        <w:rPr>
          <w:rFonts w:ascii="微软雅黑" w:eastAsia="微软雅黑" w:hAnsi="微软雅黑" w:hint="eastAsia"/>
          <w:lang w:eastAsia="zh-CN"/>
        </w:rPr>
        <w:t>华为认证</w:t>
      </w:r>
      <w:r>
        <w:rPr>
          <w:rFonts w:ascii="微软雅黑" w:eastAsia="微软雅黑" w:hAnsi="微软雅黑"/>
          <w:lang w:eastAsia="zh-CN"/>
        </w:rPr>
        <w:t>Cloud</w:t>
      </w:r>
      <w:r w:rsidRPr="005F713B">
        <w:rPr>
          <w:rFonts w:ascii="微软雅黑" w:eastAsia="微软雅黑" w:hAnsi="微软雅黑" w:hint="eastAsia"/>
          <w:lang w:eastAsia="zh-CN"/>
        </w:rPr>
        <w:t>系列教程</w:t>
      </w:r>
    </w:p>
    <w:p w14:paraId="1B444778" w14:textId="77777777" w:rsidR="00DB3CCC" w:rsidRPr="00C00DDA" w:rsidRDefault="00DB3CCC" w:rsidP="00DB3CCC">
      <w:pPr>
        <w:pStyle w:val="cover--"/>
      </w:pPr>
      <w:r>
        <w:rPr>
          <w:noProof/>
          <w:lang w:eastAsia="en-US"/>
        </w:rPr>
        <w:fldChar w:fldCharType="begin"/>
      </w:r>
      <w:r>
        <w:rPr>
          <w:noProof/>
        </w:rPr>
        <w:instrText xml:space="preserve"> DOCPROPERTY  "Product&amp;Project Name" </w:instrText>
      </w:r>
      <w:r>
        <w:rPr>
          <w:noProof/>
          <w:lang w:eastAsia="en-US"/>
        </w:rPr>
        <w:fldChar w:fldCharType="end"/>
      </w:r>
    </w:p>
    <w:p w14:paraId="4518846F" w14:textId="77777777" w:rsidR="00523E88" w:rsidRPr="008B1D94" w:rsidRDefault="00523E88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华为</w:t>
      </w:r>
      <w:r w:rsidRPr="008B1D94">
        <w:rPr>
          <w:rFonts w:ascii="微软雅黑" w:eastAsia="微软雅黑" w:hAnsi="微软雅黑"/>
          <w:noProof/>
          <w:sz w:val="56"/>
          <w:szCs w:val="56"/>
        </w:rPr>
        <w:t>云计算高级工程师认证</w:t>
      </w:r>
    </w:p>
    <w:p w14:paraId="25768D2E" w14:textId="589D69B8" w:rsidR="00DB3CCC" w:rsidRPr="008B1D94" w:rsidRDefault="00DB3CCC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HCIP-Cloud</w:t>
      </w:r>
      <w:r w:rsidR="00B72EA7" w:rsidRPr="008B1D94">
        <w:rPr>
          <w:rFonts w:ascii="微软雅黑" w:eastAsia="微软雅黑" w:hAnsi="微软雅黑" w:hint="eastAsia"/>
          <w:noProof/>
          <w:sz w:val="56"/>
          <w:szCs w:val="56"/>
        </w:rPr>
        <w:t xml:space="preserve"> Computing V4.0</w:t>
      </w:r>
    </w:p>
    <w:p w14:paraId="7D8B291F" w14:textId="2C554AE9" w:rsidR="00DB3CCC" w:rsidRDefault="00E446E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>
        <w:rPr>
          <w:rFonts w:ascii="微软雅黑" w:eastAsia="微软雅黑" w:hAnsi="微软雅黑" w:hint="eastAsia"/>
          <w:noProof/>
          <w:sz w:val="56"/>
          <w:szCs w:val="56"/>
        </w:rPr>
        <w:t>FusionCompute</w:t>
      </w:r>
      <w:r w:rsidR="00DB3CCC" w:rsidRPr="008B1D94">
        <w:rPr>
          <w:rFonts w:ascii="微软雅黑" w:eastAsia="微软雅黑" w:hAnsi="微软雅黑" w:hint="eastAsia"/>
          <w:noProof/>
          <w:sz w:val="56"/>
          <w:szCs w:val="56"/>
        </w:rPr>
        <w:t>实验</w:t>
      </w:r>
      <w:r w:rsidR="00DB3CCC" w:rsidRPr="008B1D94">
        <w:rPr>
          <w:rFonts w:ascii="微软雅黑" w:eastAsia="微软雅黑" w:hAnsi="微软雅黑"/>
          <w:noProof/>
          <w:sz w:val="56"/>
          <w:szCs w:val="56"/>
        </w:rPr>
        <w:t>指导</w:t>
      </w:r>
      <w:r w:rsidR="00DB3CCC" w:rsidRPr="008B1D94">
        <w:rPr>
          <w:rFonts w:ascii="微软雅黑" w:eastAsia="微软雅黑" w:hAnsi="微软雅黑" w:hint="eastAsia"/>
          <w:noProof/>
          <w:sz w:val="56"/>
          <w:szCs w:val="56"/>
        </w:rPr>
        <w:t>手册</w:t>
      </w:r>
    </w:p>
    <w:p w14:paraId="5807C02A" w14:textId="77777777" w:rsidR="008B1D94" w:rsidRDefault="008B1D9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</w:p>
    <w:p w14:paraId="60E84FC7" w14:textId="77777777" w:rsidR="008B1D94" w:rsidRPr="008B1D94" w:rsidRDefault="008B1D9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</w:p>
    <w:p w14:paraId="76A1BC8F" w14:textId="77777777" w:rsidR="00DB3CCC" w:rsidRDefault="00DB3CCC" w:rsidP="00DB3CCC">
      <w:pPr>
        <w:pStyle w:val="Cover2"/>
        <w:rPr>
          <w:rFonts w:ascii="微软雅黑" w:eastAsia="微软雅黑" w:hAnsi="微软雅黑"/>
          <w:lang w:eastAsia="zh-CN"/>
        </w:rPr>
      </w:pPr>
    </w:p>
    <w:p w14:paraId="5926C946" w14:textId="77777777" w:rsidR="008B1D94" w:rsidRPr="00E75EA5" w:rsidRDefault="008B1D94" w:rsidP="00DB3CCC">
      <w:pPr>
        <w:pStyle w:val="Cover2"/>
        <w:rPr>
          <w:lang w:eastAsia="zh-CN"/>
        </w:rPr>
      </w:pPr>
    </w:p>
    <w:p w14:paraId="1D4689AE" w14:textId="77777777" w:rsidR="00DB3CCC" w:rsidRDefault="00DB3CCC" w:rsidP="00DB3CCC">
      <w:pPr>
        <w:pStyle w:val="Cover2"/>
        <w:rPr>
          <w:lang w:eastAsia="zh-CN"/>
        </w:rPr>
      </w:pPr>
    </w:p>
    <w:p w14:paraId="361CA098" w14:textId="77777777" w:rsidR="00DB3CCC" w:rsidRDefault="00DB3CCC" w:rsidP="00DB3CCC">
      <w:pPr>
        <w:pStyle w:val="Cover2"/>
        <w:jc w:val="left"/>
        <w:rPr>
          <w:lang w:eastAsia="zh-CN"/>
        </w:rPr>
      </w:pPr>
    </w:p>
    <w:p w14:paraId="0349AC88" w14:textId="77777777" w:rsidR="00DB3CCC" w:rsidRDefault="00DB3CCC" w:rsidP="00DB3CCC">
      <w:pPr>
        <w:pStyle w:val="cover--"/>
        <w:rPr>
          <w:noProof/>
        </w:rPr>
      </w:pPr>
      <w:r w:rsidRPr="00DF7033">
        <w:rPr>
          <w:rFonts w:ascii="微软雅黑" w:eastAsia="微软雅黑" w:hAnsi="微软雅黑"/>
          <w:noProof/>
        </w:rPr>
        <w:drawing>
          <wp:inline distT="0" distB="0" distL="0" distR="0" wp14:anchorId="6D54E841" wp14:editId="6D5EFAF3">
            <wp:extent cx="942975" cy="962025"/>
            <wp:effectExtent l="0" t="0" r="9525" b="9525"/>
            <wp:docPr id="228" name="图片 228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918F" w14:textId="77777777" w:rsidR="00DB3CCC" w:rsidRPr="006745CB" w:rsidRDefault="00DB3CCC" w:rsidP="00DB3CCC">
      <w:r w:rsidRPr="007C5968">
        <w:rPr>
          <w:caps/>
        </w:rPr>
        <w:fldChar w:fldCharType="begin"/>
      </w:r>
      <w:r w:rsidRPr="007C5968">
        <w:rPr>
          <w:caps/>
        </w:rPr>
        <w:instrText xml:space="preserve"> </w:instrText>
      </w:r>
      <w:r w:rsidRPr="007C5968">
        <w:rPr>
          <w:rFonts w:hint="eastAsia"/>
          <w:caps/>
        </w:rPr>
        <w:instrText>DOCPROPERTY  Confidential</w:instrText>
      </w:r>
      <w:r w:rsidRPr="007C5968">
        <w:rPr>
          <w:caps/>
        </w:rPr>
        <w:instrText xml:space="preserve"> </w:instrText>
      </w:r>
      <w:r w:rsidRPr="007C5968">
        <w:rPr>
          <w:caps/>
        </w:rPr>
        <w:fldChar w:fldCharType="end"/>
      </w:r>
    </w:p>
    <w:p w14:paraId="5120F856" w14:textId="1AEF0D42" w:rsidR="00DB3CCC" w:rsidRPr="00523E88" w:rsidRDefault="00DB3CCC" w:rsidP="00523E88">
      <w:pPr>
        <w:pStyle w:val="Cover2"/>
        <w:rPr>
          <w:rFonts w:ascii="微软雅黑" w:eastAsia="微软雅黑" w:hAnsi="微软雅黑"/>
          <w:lang w:eastAsia="zh-CN"/>
        </w:rPr>
        <w:sectPr w:rsidR="00DB3CCC" w:rsidRPr="00523E88" w:rsidSect="0020153C">
          <w:headerReference w:type="even" r:id="rId13"/>
          <w:footerReference w:type="even" r:id="rId14"/>
          <w:footerReference w:type="default" r:id="rId15"/>
          <w:headerReference w:type="first" r:id="rId16"/>
          <w:pgSz w:w="11907" w:h="16840" w:code="9"/>
          <w:pgMar w:top="0" w:right="0" w:bottom="0" w:left="0" w:header="0" w:footer="0" w:gutter="0"/>
          <w:pgNumType w:start="1"/>
          <w:cols w:space="425"/>
          <w:docGrid w:linePitch="312"/>
        </w:sectPr>
      </w:pPr>
      <w:r w:rsidRPr="00DF7033">
        <w:rPr>
          <w:rFonts w:ascii="微软雅黑" w:eastAsia="微软雅黑" w:hAnsi="微软雅黑" w:hint="eastAsia"/>
          <w:lang w:eastAsia="zh-CN"/>
        </w:rPr>
        <w:t>华为技术有限公司</w:t>
      </w:r>
    </w:p>
    <w:p w14:paraId="78E3EA22" w14:textId="77777777" w:rsidR="00DB3CCC" w:rsidRDefault="00DB3CCC" w:rsidP="00DB3CCC">
      <w:pPr>
        <w:ind w:left="0"/>
      </w:pPr>
    </w:p>
    <w:tbl>
      <w:tblPr>
        <w:tblStyle w:val="a7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DB3CCC" w:rsidRPr="00DF7033" w14:paraId="38A6ED2B" w14:textId="77777777" w:rsidTr="00DF2813">
        <w:trPr>
          <w:trHeight w:val="4799"/>
        </w:trPr>
        <w:tc>
          <w:tcPr>
            <w:tcW w:w="9639" w:type="dxa"/>
          </w:tcPr>
          <w:p w14:paraId="5A9A13F5" w14:textId="77777777" w:rsidR="00DB3CCC" w:rsidRPr="00DF7033" w:rsidRDefault="00DB3CCC" w:rsidP="00DF2813">
            <w:pPr>
              <w:pStyle w:val="Cover4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 xml:space="preserve">版权所有 </w:t>
            </w:r>
            <w:r w:rsidRPr="00DF7033">
              <w:rPr>
                <w:rFonts w:ascii="微软雅黑" w:eastAsia="微软雅黑" w:hAnsi="微软雅黑" w:cs="Calibri"/>
              </w:rPr>
              <w:t>©</w:t>
            </w:r>
            <w:r w:rsidRPr="00DF7033">
              <w:rPr>
                <w:rFonts w:ascii="微软雅黑" w:eastAsia="微软雅黑" w:hAnsi="微软雅黑" w:hint="eastAsia"/>
              </w:rPr>
              <w:t xml:space="preserve"> 华为技术有限公司 2019。 保留一切权利。</w:t>
            </w:r>
          </w:p>
          <w:p w14:paraId="63FC96B6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非经本公司书面许可，任何单位和个人不得擅自摘抄、复制本文档内容的部分或全部，并不得以任何形式传播。</w:t>
            </w:r>
          </w:p>
          <w:p w14:paraId="6C2EB5D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5703886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商标声明</w:t>
            </w:r>
          </w:p>
          <w:p w14:paraId="3D95666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6FCE277F" wp14:editId="52CE30A4">
                  <wp:extent cx="295200" cy="300636"/>
                  <wp:effectExtent l="0" t="0" r="0" b="4445"/>
                  <wp:docPr id="229" name="图片 229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033">
              <w:rPr>
                <w:rFonts w:ascii="微软雅黑" w:eastAsia="微软雅黑" w:hAnsi="微软雅黑"/>
              </w:rPr>
              <w:t>和其他华为商标均为华为技术有限公司的商标。</w:t>
            </w:r>
          </w:p>
          <w:p w14:paraId="278789F1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本文档提及的其他所有商标或注册商标，由各自的所有人拥有。</w:t>
            </w:r>
          </w:p>
          <w:p w14:paraId="15C39F52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0CC3CC2F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注意</w:t>
            </w:r>
          </w:p>
          <w:p w14:paraId="4E7CCDD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您购买的产品、服务或特性等应受华为公司商业合同和条款的约束，本文档中描述的全部或部分产品、服务或特性可能不在您的购买或使用范围之内。除非合同另有约定，华为公司对本文档内容不做任何明示或暗示的声明或保证。</w:t>
            </w:r>
          </w:p>
          <w:p w14:paraId="24F07AE2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76E565E1" w14:textId="77777777" w:rsidR="00DB3CCC" w:rsidRPr="00DF7033" w:rsidRDefault="00DB3CCC" w:rsidP="00DB3CCC">
      <w:pPr>
        <w:pStyle w:val="TableText"/>
      </w:pPr>
    </w:p>
    <w:p w14:paraId="59827215" w14:textId="77777777" w:rsidR="00DB3CCC" w:rsidRPr="00DF7033" w:rsidRDefault="00DB3CCC" w:rsidP="00DB3CCC">
      <w:pPr>
        <w:pStyle w:val="TableText"/>
      </w:pPr>
    </w:p>
    <w:p w14:paraId="7C5F6784" w14:textId="77777777" w:rsidR="00DB3CCC" w:rsidRPr="00DF7033" w:rsidRDefault="00DB3CCC" w:rsidP="00DB3CCC">
      <w:pPr>
        <w:pStyle w:val="TableText"/>
      </w:pPr>
    </w:p>
    <w:p w14:paraId="731335A0" w14:textId="77777777" w:rsidR="00DB3CCC" w:rsidRDefault="00DB3CCC" w:rsidP="00DB3CCC">
      <w:pPr>
        <w:pStyle w:val="TableText"/>
      </w:pPr>
    </w:p>
    <w:p w14:paraId="42FD32EF" w14:textId="77777777" w:rsidR="00DB3CCC" w:rsidRDefault="00DB3CCC" w:rsidP="00DB3CCC">
      <w:pPr>
        <w:pStyle w:val="TableText"/>
      </w:pPr>
    </w:p>
    <w:p w14:paraId="0697E5C0" w14:textId="77777777" w:rsidR="00DB3CCC" w:rsidRDefault="00DB3CCC" w:rsidP="00DB3CCC">
      <w:pPr>
        <w:pStyle w:val="TableText"/>
      </w:pPr>
    </w:p>
    <w:p w14:paraId="0C55B1F2" w14:textId="77777777" w:rsidR="00DB3CCC" w:rsidRPr="001459F0" w:rsidRDefault="00DB3CCC" w:rsidP="00DB3CCC">
      <w:pPr>
        <w:pStyle w:val="TableText"/>
      </w:pPr>
    </w:p>
    <w:p w14:paraId="4E98576C" w14:textId="77777777" w:rsidR="00DB3CCC" w:rsidRDefault="00DB3CCC" w:rsidP="00DB3CCC">
      <w:pPr>
        <w:pStyle w:val="TableText"/>
      </w:pP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657"/>
        <w:gridCol w:w="7869"/>
      </w:tblGrid>
      <w:tr w:rsidR="00DB3CCC" w:rsidRPr="00DF7033" w14:paraId="5A59239E" w14:textId="77777777" w:rsidTr="00DF2813">
        <w:trPr>
          <w:trHeight w:val="634"/>
        </w:trPr>
        <w:tc>
          <w:tcPr>
            <w:tcW w:w="9640" w:type="dxa"/>
            <w:gridSpan w:val="2"/>
            <w:vAlign w:val="center"/>
          </w:tcPr>
          <w:p w14:paraId="455EA127" w14:textId="77777777" w:rsidR="00DB3CCC" w:rsidRPr="00DF7033" w:rsidRDefault="00DB3CCC" w:rsidP="00DF2813">
            <w:pPr>
              <w:pStyle w:val="Cover2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华为技术有限公司</w:t>
            </w:r>
          </w:p>
        </w:tc>
      </w:tr>
      <w:tr w:rsidR="00DB3CCC" w:rsidRPr="00DF7033" w14:paraId="27FB17D2" w14:textId="77777777" w:rsidTr="00DF2813">
        <w:trPr>
          <w:trHeight w:val="371"/>
        </w:trPr>
        <w:tc>
          <w:tcPr>
            <w:tcW w:w="1675" w:type="dxa"/>
            <w:vAlign w:val="center"/>
          </w:tcPr>
          <w:p w14:paraId="28B8450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地址：</w:t>
            </w:r>
          </w:p>
        </w:tc>
        <w:tc>
          <w:tcPr>
            <w:tcW w:w="7965" w:type="dxa"/>
            <w:vAlign w:val="center"/>
          </w:tcPr>
          <w:p w14:paraId="403E101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深圳市龙岗区坂田华为总部办公楼     邮编：518129</w:t>
            </w:r>
          </w:p>
        </w:tc>
      </w:tr>
      <w:tr w:rsidR="00DB3CCC" w:rsidRPr="00DF7033" w14:paraId="647227F6" w14:textId="77777777" w:rsidTr="00DF2813">
        <w:trPr>
          <w:trHeight w:val="337"/>
        </w:trPr>
        <w:tc>
          <w:tcPr>
            <w:tcW w:w="1675" w:type="dxa"/>
            <w:vAlign w:val="center"/>
          </w:tcPr>
          <w:p w14:paraId="66CD9D3E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网址：</w:t>
            </w:r>
          </w:p>
        </w:tc>
        <w:tc>
          <w:tcPr>
            <w:tcW w:w="7965" w:type="dxa"/>
            <w:vAlign w:val="center"/>
          </w:tcPr>
          <w:p w14:paraId="79163813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Style w:val="ad"/>
                <w:rFonts w:ascii="微软雅黑" w:eastAsia="微软雅黑" w:hAnsi="微软雅黑"/>
                <w:lang w:val="pt-BR"/>
              </w:rPr>
              <w:t>http://</w:t>
            </w:r>
            <w:hyperlink r:id="rId18" w:history="1">
              <w:r w:rsidRPr="00DF7033">
                <w:rPr>
                  <w:rStyle w:val="ad"/>
                  <w:rFonts w:ascii="微软雅黑" w:eastAsia="微软雅黑" w:hAnsi="微软雅黑"/>
                  <w:lang w:val="pt-BR"/>
                </w:rPr>
                <w:t>e</w:t>
              </w:r>
            </w:hyperlink>
            <w:r w:rsidRPr="00DF7033">
              <w:rPr>
                <w:rStyle w:val="ad"/>
                <w:rFonts w:ascii="微软雅黑" w:eastAsia="微软雅黑" w:hAnsi="微软雅黑"/>
                <w:lang w:val="pt-BR"/>
              </w:rPr>
              <w:t>.huawei.com</w:t>
            </w:r>
          </w:p>
        </w:tc>
      </w:tr>
    </w:tbl>
    <w:p w14:paraId="0A73FA56" w14:textId="77777777" w:rsidR="00DB3CCC" w:rsidRPr="00DF7033" w:rsidRDefault="00DB3CCC" w:rsidP="00DB3CCC">
      <w:pPr>
        <w:pStyle w:val="TableText"/>
      </w:pPr>
    </w:p>
    <w:p w14:paraId="1E577349" w14:textId="77777777" w:rsidR="00DB3CCC" w:rsidRPr="00DF7033" w:rsidRDefault="00DB3CCC" w:rsidP="00DB3CCC"/>
    <w:p w14:paraId="1BEE7A48" w14:textId="77777777" w:rsidR="00DB3CCC" w:rsidRPr="00DF7033" w:rsidRDefault="00DB3CCC" w:rsidP="00DB3CCC">
      <w:pPr>
        <w:ind w:left="0"/>
        <w:sectPr w:rsidR="00DB3CCC" w:rsidRPr="00DF7033" w:rsidSect="0020153C">
          <w:headerReference w:type="default" r:id="rId19"/>
          <w:footerReference w:type="default" r:id="rId20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14CF589" w14:textId="77777777" w:rsidR="00FA0B85" w:rsidRPr="00B63E17" w:rsidRDefault="00FA0B85" w:rsidP="00FA0B85">
      <w:pPr>
        <w:pStyle w:val="Cover2"/>
        <w:rPr>
          <w:rFonts w:ascii="微软雅黑" w:eastAsia="微软雅黑" w:hAnsi="微软雅黑"/>
          <w:lang w:eastAsia="zh-CN"/>
        </w:rPr>
      </w:pPr>
      <w:r w:rsidRPr="00B63E17">
        <w:rPr>
          <w:rFonts w:ascii="微软雅黑" w:eastAsia="微软雅黑" w:hAnsi="微软雅黑" w:hint="eastAsia"/>
          <w:lang w:eastAsia="zh-CN"/>
        </w:rPr>
        <w:lastRenderedPageBreak/>
        <w:t>华为认证体系介绍</w:t>
      </w:r>
    </w:p>
    <w:p w14:paraId="6074727E" w14:textId="77777777" w:rsidR="00FA0B85" w:rsidRPr="00B63E17" w:rsidRDefault="00FA0B85" w:rsidP="00FA0B85">
      <w:pPr>
        <w:pStyle w:val="Cover-"/>
        <w:spacing w:after="120"/>
      </w:pPr>
      <w:r w:rsidRPr="00B63E17">
        <w:t>华为认证是华为公司基于“平台+生态”战略，围绕“云-管-端”协同的新ICT技术架构，打造的ICT技术架构认证、平台与服务认证、行业ICT认证三类认证，是业界唯一覆盖ICT（Information and Communications Technology 信息通信技术）全技术领域的认证体系。</w:t>
      </w:r>
      <w:r w:rsidRPr="00B63E17">
        <w:br/>
      </w:r>
      <w:r w:rsidRPr="00B63E17">
        <w:rPr>
          <w:rFonts w:hint="eastAsia"/>
        </w:rPr>
        <w:t xml:space="preserve">   </w:t>
      </w:r>
      <w:r w:rsidRPr="00B63E17">
        <w:t xml:space="preserve"> 根据ICT从业者的学习和进阶需求，华为认证分为工程师级别、高级工程师级别和专家级别三个认证等级。华为认证覆盖ICT全领域，符合ICT融合的技术趋势，致力于提供领先的人才培养体系和认证标准，培养数字化时代新型ICT人才，构建良性ICT人才生态。</w:t>
      </w:r>
    </w:p>
    <w:p w14:paraId="6E5930ED" w14:textId="3825023D" w:rsidR="00FA0B85" w:rsidRPr="00B63E17" w:rsidRDefault="00FA0B85" w:rsidP="00FA0B85">
      <w:pPr>
        <w:pStyle w:val="Cover-"/>
        <w:spacing w:after="120"/>
      </w:pPr>
      <w:r w:rsidRPr="00B63E17">
        <w:rPr>
          <w:rFonts w:hint="eastAsia"/>
        </w:rPr>
        <w:t>HCI</w:t>
      </w:r>
      <w:r>
        <w:rPr>
          <w:rFonts w:hint="eastAsia"/>
        </w:rPr>
        <w:t>P-Cloud Computing</w:t>
      </w:r>
      <w:r w:rsidRPr="00B63E17">
        <w:rPr>
          <w:rFonts w:hint="eastAsia"/>
        </w:rPr>
        <w:t>（</w:t>
      </w:r>
      <w:r>
        <w:rPr>
          <w:rFonts w:hint="eastAsia"/>
        </w:rPr>
        <w:t xml:space="preserve">Huawei Certified </w:t>
      </w:r>
      <w:r>
        <w:t>ICT</w:t>
      </w:r>
      <w:r>
        <w:rPr>
          <w:rFonts w:hint="eastAsia"/>
        </w:rPr>
        <w:t xml:space="preserve"> Professional</w:t>
      </w:r>
      <w:r w:rsidRPr="00B63E17">
        <w:rPr>
          <w:rFonts w:hint="eastAsia"/>
        </w:rPr>
        <w:t>-</w:t>
      </w:r>
      <w:r>
        <w:t>Cloud Computing</w:t>
      </w:r>
      <w:r>
        <w:rPr>
          <w:rFonts w:hint="eastAsia"/>
        </w:rPr>
        <w:t>，华为认证ICT高级</w:t>
      </w:r>
      <w:r>
        <w:t>工程师</w:t>
      </w:r>
      <w:r>
        <w:rPr>
          <w:rFonts w:hint="eastAsia"/>
        </w:rPr>
        <w:t>云计算</w:t>
      </w:r>
      <w:r w:rsidRPr="00B63E17">
        <w:rPr>
          <w:rFonts w:hint="eastAsia"/>
        </w:rPr>
        <w:t>方向）主要面向华为公司办事处、代表处一线工程师，以及其他希望学习华为</w:t>
      </w:r>
      <w:r>
        <w:rPr>
          <w:rFonts w:hint="eastAsia"/>
        </w:rPr>
        <w:t>云计算</w:t>
      </w:r>
      <w:r w:rsidRPr="00B63E17">
        <w:rPr>
          <w:rFonts w:hint="eastAsia"/>
        </w:rPr>
        <w:t>产品技术人士。HCI</w:t>
      </w:r>
      <w:r>
        <w:t>P</w:t>
      </w:r>
      <w:r>
        <w:rPr>
          <w:rFonts w:hint="eastAsia"/>
        </w:rPr>
        <w:t>-</w:t>
      </w:r>
      <w:r>
        <w:t>Cloud Computing</w:t>
      </w:r>
      <w:r w:rsidRPr="00B63E17">
        <w:rPr>
          <w:rFonts w:hint="eastAsia"/>
        </w:rPr>
        <w:t>认证在内容上涵盖华为</w:t>
      </w:r>
      <w:r>
        <w:rPr>
          <w:rFonts w:hint="eastAsia"/>
        </w:rPr>
        <w:t>云计算</w:t>
      </w:r>
      <w:r w:rsidRPr="00B63E17">
        <w:rPr>
          <w:rFonts w:hint="eastAsia"/>
        </w:rPr>
        <w:t>基础知识、</w:t>
      </w:r>
      <w:r>
        <w:rPr>
          <w:rFonts w:hint="eastAsia"/>
        </w:rPr>
        <w:t>协议、</w:t>
      </w:r>
      <w:r w:rsidRPr="00B63E17">
        <w:rPr>
          <w:rFonts w:hint="eastAsia"/>
        </w:rPr>
        <w:t>组网、华为</w:t>
      </w:r>
      <w:r>
        <w:rPr>
          <w:rFonts w:hint="eastAsia"/>
        </w:rPr>
        <w:t>云计算</w:t>
      </w:r>
      <w:r>
        <w:t>FusionCompute、FusionAccess</w:t>
      </w:r>
      <w:r w:rsidR="00983DF1">
        <w:rPr>
          <w:rFonts w:hint="eastAsia"/>
        </w:rPr>
        <w:t>产品特性及相关</w:t>
      </w:r>
      <w:r w:rsidRPr="00B63E17">
        <w:rPr>
          <w:rFonts w:hint="eastAsia"/>
        </w:rPr>
        <w:t>配置、</w:t>
      </w:r>
      <w:r>
        <w:rPr>
          <w:rFonts w:hint="eastAsia"/>
        </w:rPr>
        <w:t>云计算高级技术</w:t>
      </w:r>
      <w:r w:rsidRPr="00B63E17">
        <w:rPr>
          <w:rFonts w:hint="eastAsia"/>
        </w:rPr>
        <w:t>介绍以及</w:t>
      </w:r>
      <w:r>
        <w:rPr>
          <w:rFonts w:hint="eastAsia"/>
        </w:rPr>
        <w:t>云计算</w:t>
      </w:r>
      <w:r>
        <w:t>产品</w:t>
      </w:r>
      <w:r w:rsidRPr="00B63E17">
        <w:rPr>
          <w:rFonts w:hint="eastAsia"/>
        </w:rPr>
        <w:t>故障排除等内容。</w:t>
      </w:r>
    </w:p>
    <w:p w14:paraId="6EB6D62D" w14:textId="03AEE872" w:rsidR="00FA0B85" w:rsidRPr="00B63E17" w:rsidRDefault="00FA0B85" w:rsidP="00FA0B85">
      <w:pPr>
        <w:pStyle w:val="Cover-"/>
        <w:spacing w:after="120"/>
      </w:pPr>
      <w:r w:rsidRPr="00B63E17">
        <w:rPr>
          <w:rFonts w:hint="eastAsia"/>
        </w:rPr>
        <w:t>华为认证协助您打开行业之窗，开启改变之门，屹立在</w:t>
      </w:r>
      <w:r>
        <w:rPr>
          <w:rFonts w:hint="eastAsia"/>
        </w:rPr>
        <w:t>云计算</w:t>
      </w:r>
      <w:r w:rsidRPr="00B63E17">
        <w:rPr>
          <w:rFonts w:hint="eastAsia"/>
        </w:rPr>
        <w:t>世界的潮头浪尖！</w:t>
      </w:r>
    </w:p>
    <w:p w14:paraId="774373B5" w14:textId="77777777" w:rsidR="00FA0B85" w:rsidRPr="00B63E17" w:rsidRDefault="00FA0B85" w:rsidP="00FA0B85">
      <w:pPr>
        <w:pStyle w:val="Cover-"/>
        <w:spacing w:after="120"/>
      </w:pPr>
    </w:p>
    <w:p w14:paraId="71BACE3A" w14:textId="77777777" w:rsidR="00FA0B85" w:rsidRPr="00B63E17" w:rsidRDefault="00FA0B85" w:rsidP="00FA0B85">
      <w:pPr>
        <w:topLinePunct w:val="0"/>
        <w:adjustRightInd/>
        <w:snapToGrid/>
        <w:spacing w:before="0" w:after="0" w:line="240" w:lineRule="auto"/>
        <w:ind w:left="0"/>
        <w:rPr>
          <w:kern w:val="0"/>
          <w:sz w:val="24"/>
          <w:szCs w:val="24"/>
        </w:rPr>
      </w:pPr>
      <w:r w:rsidRPr="00B63E17">
        <w:br w:type="page"/>
      </w:r>
    </w:p>
    <w:p w14:paraId="4F056F46" w14:textId="2686816E" w:rsidR="006972F5" w:rsidRDefault="00FA0B85" w:rsidP="008421A9">
      <w:pPr>
        <w:pStyle w:val="1e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11202444" wp14:editId="191C0D3D">
            <wp:extent cx="8388000" cy="4705200"/>
            <wp:effectExtent l="0" t="6350" r="6985" b="698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8000" cy="47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A30" w14:textId="06419009" w:rsidR="006972F5" w:rsidRDefault="006972F5" w:rsidP="00F55C81">
      <w:pPr>
        <w:pStyle w:val="64"/>
      </w:pPr>
      <w:bookmarkStart w:id="10" w:name="_Toc437519530"/>
      <w:r>
        <w:lastRenderedPageBreak/>
        <w:tab/>
      </w:r>
      <w:r>
        <w:tab/>
      </w:r>
      <w:bookmarkStart w:id="11" w:name="_Toc7361460"/>
      <w:bookmarkStart w:id="12" w:name="_Toc15147450"/>
      <w:r>
        <w:rPr>
          <w:rFonts w:hint="eastAsia"/>
        </w:rPr>
        <w:t>前  言</w:t>
      </w:r>
      <w:bookmarkEnd w:id="10"/>
      <w:bookmarkEnd w:id="11"/>
      <w:bookmarkEnd w:id="12"/>
    </w:p>
    <w:p w14:paraId="4F693153" w14:textId="77777777" w:rsidR="006972F5" w:rsidRPr="00EC5FCC" w:rsidRDefault="006972F5" w:rsidP="006972F5">
      <w:pPr>
        <w:pStyle w:val="74"/>
      </w:pPr>
      <w:bookmarkStart w:id="13" w:name="_Toc7361461"/>
      <w:bookmarkStart w:id="14" w:name="_Toc15147451"/>
      <w:r w:rsidRPr="00EC5FCC">
        <w:rPr>
          <w:rFonts w:hint="eastAsia"/>
        </w:rPr>
        <w:t>简介</w:t>
      </w:r>
      <w:bookmarkEnd w:id="13"/>
      <w:bookmarkEnd w:id="14"/>
    </w:p>
    <w:p w14:paraId="11960FBA" w14:textId="375AB47E" w:rsidR="006972F5" w:rsidRPr="00B804E9" w:rsidRDefault="006972F5" w:rsidP="008421A9">
      <w:pPr>
        <w:pStyle w:val="1e"/>
        <w:rPr>
          <w:snapToGrid/>
        </w:rPr>
      </w:pPr>
      <w:r w:rsidRPr="00B804E9">
        <w:rPr>
          <w:rFonts w:hint="eastAsia"/>
          <w:snapToGrid/>
        </w:rPr>
        <w:t>本书为HCI</w:t>
      </w:r>
      <w:r w:rsidRPr="00B804E9">
        <w:rPr>
          <w:snapToGrid/>
        </w:rPr>
        <w:t>P</w:t>
      </w:r>
      <w:r w:rsidRPr="00B804E9">
        <w:rPr>
          <w:rFonts w:hint="eastAsia"/>
          <w:snapToGrid/>
        </w:rPr>
        <w:t>-</w:t>
      </w:r>
      <w:r w:rsidRPr="00B804E9">
        <w:rPr>
          <w:snapToGrid/>
        </w:rPr>
        <w:t>Cloud Computing</w:t>
      </w:r>
      <w:r w:rsidRPr="00B804E9">
        <w:rPr>
          <w:rFonts w:hint="eastAsia"/>
          <w:snapToGrid/>
        </w:rPr>
        <w:t>认证培训教程，适用于准备参加HCIP-Cloud Computing考试的学员或者希望了解华为</w:t>
      </w:r>
      <w:r w:rsidR="00A33868">
        <w:rPr>
          <w:rFonts w:hint="eastAsia"/>
          <w:snapToGrid/>
        </w:rPr>
        <w:t>服务器虚拟化FusionCompute并希望熟练使用和管理FusionCompute</w:t>
      </w:r>
      <w:r w:rsidRPr="00B804E9">
        <w:rPr>
          <w:rFonts w:hint="eastAsia"/>
          <w:snapToGrid/>
        </w:rPr>
        <w:t>的读者。</w:t>
      </w:r>
    </w:p>
    <w:p w14:paraId="44E60C7D" w14:textId="23C46149" w:rsidR="006972F5" w:rsidRPr="00EC5FCC" w:rsidRDefault="006972F5" w:rsidP="006972F5">
      <w:pPr>
        <w:pStyle w:val="74"/>
      </w:pPr>
      <w:bookmarkStart w:id="15" w:name="_Toc7361462"/>
      <w:bookmarkStart w:id="16" w:name="_Toc15147452"/>
      <w:r w:rsidRPr="00EC5FCC">
        <w:rPr>
          <w:rFonts w:hint="eastAsia"/>
        </w:rPr>
        <w:t>内容</w:t>
      </w:r>
      <w:r w:rsidRPr="00EC5FCC">
        <w:t>描述</w:t>
      </w:r>
      <w:bookmarkEnd w:id="15"/>
      <w:bookmarkEnd w:id="16"/>
    </w:p>
    <w:p w14:paraId="487A00E9" w14:textId="7C4959E9" w:rsidR="006972F5" w:rsidRPr="00B804E9" w:rsidRDefault="006972F5" w:rsidP="008421A9">
      <w:pPr>
        <w:pStyle w:val="1e"/>
        <w:rPr>
          <w:snapToGrid/>
        </w:rPr>
      </w:pPr>
      <w:r w:rsidRPr="00B804E9">
        <w:rPr>
          <w:rFonts w:hint="eastAsia"/>
          <w:snapToGrid/>
        </w:rPr>
        <w:t>本实验指导书书共包含</w:t>
      </w:r>
      <w:r w:rsidR="00A33868">
        <w:rPr>
          <w:rFonts w:hint="eastAsia"/>
          <w:snapToGrid/>
        </w:rPr>
        <w:t>7</w:t>
      </w:r>
      <w:r w:rsidRPr="00B804E9">
        <w:rPr>
          <w:rFonts w:hint="eastAsia"/>
          <w:snapToGrid/>
        </w:rPr>
        <w:t>个实验，</w:t>
      </w:r>
      <w:r w:rsidR="00A33868">
        <w:rPr>
          <w:rFonts w:hint="eastAsia"/>
          <w:snapToGrid/>
        </w:rPr>
        <w:t>共四个大部分，从FusionCompute环境搭建到FusionCompute运维管理</w:t>
      </w:r>
      <w:r w:rsidRPr="00B804E9">
        <w:rPr>
          <w:rFonts w:hint="eastAsia"/>
          <w:snapToGrid/>
        </w:rPr>
        <w:t>。</w:t>
      </w:r>
    </w:p>
    <w:p w14:paraId="0B81BAE5" w14:textId="10DBDD4A" w:rsidR="006972F5" w:rsidRPr="00953A32" w:rsidRDefault="00A33868" w:rsidP="00A162AF">
      <w:pPr>
        <w:pStyle w:val="4a"/>
      </w:pPr>
      <w:r w:rsidRPr="00953A32">
        <w:rPr>
          <w:rFonts w:hint="eastAsia"/>
        </w:rPr>
        <w:t>第一部分</w:t>
      </w:r>
      <w:r w:rsidR="008A0350" w:rsidRPr="00953A32">
        <w:rPr>
          <w:rFonts w:hint="eastAsia"/>
        </w:rPr>
        <w:t>为</w:t>
      </w:r>
      <w:r w:rsidRPr="00953A32">
        <w:rPr>
          <w:rFonts w:hint="eastAsia"/>
        </w:rPr>
        <w:t>FusionCompute环境搭建实验。本实验依托KVM虚拟化嵌套环境实现，从安装CNA到安装VRM，帮助读者从底层熟悉FusionCompute架构</w:t>
      </w:r>
      <w:r w:rsidR="008A0350" w:rsidRPr="00953A32">
        <w:t>。</w:t>
      </w:r>
    </w:p>
    <w:p w14:paraId="0AEBAB47" w14:textId="6806AA3B" w:rsidR="006972F5" w:rsidRPr="00953A32" w:rsidRDefault="00A33868" w:rsidP="00A162AF">
      <w:pPr>
        <w:pStyle w:val="4a"/>
      </w:pPr>
      <w:r w:rsidRPr="00953A32">
        <w:rPr>
          <w:rFonts w:hint="eastAsia"/>
        </w:rPr>
        <w:t>第二部分</w:t>
      </w:r>
      <w:r w:rsidR="006972F5" w:rsidRPr="00953A32">
        <w:rPr>
          <w:rFonts w:hint="eastAsia"/>
        </w:rPr>
        <w:t>为</w:t>
      </w:r>
      <w:r w:rsidRPr="00953A32">
        <w:rPr>
          <w:rFonts w:hint="eastAsia"/>
        </w:rPr>
        <w:t>FusionCompute</w:t>
      </w:r>
      <w:r w:rsidRPr="00953A32">
        <w:t>虚拟资源管理实验</w:t>
      </w:r>
      <w:r w:rsidRPr="00953A32">
        <w:rPr>
          <w:rFonts w:hint="eastAsia"/>
        </w:rPr>
        <w:t>，</w:t>
      </w:r>
      <w:r w:rsidRPr="00953A32">
        <w:t>分为计算资源管理</w:t>
      </w:r>
      <w:r w:rsidRPr="00953A32">
        <w:rPr>
          <w:rFonts w:hint="eastAsia"/>
        </w:rPr>
        <w:t>、</w:t>
      </w:r>
      <w:r w:rsidRPr="00953A32">
        <w:t>存储资源管理以及网络资源管理</w:t>
      </w:r>
      <w:r w:rsidRPr="00953A32">
        <w:rPr>
          <w:rFonts w:hint="eastAsia"/>
        </w:rPr>
        <w:t>。</w:t>
      </w:r>
      <w:r w:rsidRPr="00953A32">
        <w:t>通过本实验</w:t>
      </w:r>
      <w:r w:rsidRPr="00953A32">
        <w:rPr>
          <w:rFonts w:hint="eastAsia"/>
        </w:rPr>
        <w:t>，</w:t>
      </w:r>
      <w:r w:rsidRPr="00953A32">
        <w:t>读者能熟悉FusionCompute服务器虚拟化的三大功能</w:t>
      </w:r>
      <w:r w:rsidRPr="00953A32">
        <w:rPr>
          <w:rFonts w:hint="eastAsia"/>
        </w:rPr>
        <w:t>——</w:t>
      </w:r>
      <w:r w:rsidRPr="00953A32">
        <w:t>计算虚拟化</w:t>
      </w:r>
      <w:r w:rsidRPr="00953A32">
        <w:rPr>
          <w:rFonts w:hint="eastAsia"/>
        </w:rPr>
        <w:t>、</w:t>
      </w:r>
      <w:r w:rsidRPr="00953A32">
        <w:t>存储虚拟化以及网络虚拟化</w:t>
      </w:r>
      <w:r w:rsidRPr="00953A32">
        <w:rPr>
          <w:rFonts w:hint="eastAsia"/>
        </w:rPr>
        <w:t>，</w:t>
      </w:r>
      <w:r w:rsidRPr="00953A32">
        <w:t>并能切实体会FusionCompute对资源的管理优势</w:t>
      </w:r>
      <w:r w:rsidR="007D76B4" w:rsidRPr="00953A32">
        <w:rPr>
          <w:rFonts w:hint="eastAsia"/>
        </w:rPr>
        <w:t>。</w:t>
      </w:r>
    </w:p>
    <w:p w14:paraId="65532D16" w14:textId="14805B26" w:rsidR="00236CEA" w:rsidRPr="00953A32" w:rsidRDefault="00236CEA" w:rsidP="00A162AF">
      <w:pPr>
        <w:pStyle w:val="4a"/>
      </w:pPr>
      <w:r w:rsidRPr="00953A32">
        <w:t>第三部分为FusionCompute虚拟机发放及管理实验</w:t>
      </w:r>
      <w:r w:rsidRPr="00953A32">
        <w:rPr>
          <w:rFonts w:hint="eastAsia"/>
        </w:rPr>
        <w:t>，</w:t>
      </w:r>
      <w:r w:rsidRPr="00953A32">
        <w:t>分为两大模块</w:t>
      </w:r>
      <w:r w:rsidRPr="00953A32">
        <w:rPr>
          <w:rFonts w:hint="eastAsia"/>
        </w:rPr>
        <w:t>——</w:t>
      </w:r>
      <w:r w:rsidRPr="00953A32">
        <w:t>虚拟机发放</w:t>
      </w:r>
      <w:r w:rsidRPr="00953A32">
        <w:rPr>
          <w:rFonts w:hint="eastAsia"/>
        </w:rPr>
        <w:t>、</w:t>
      </w:r>
      <w:r w:rsidRPr="00953A32">
        <w:t>虚拟机管理</w:t>
      </w:r>
      <w:r w:rsidRPr="00953A32">
        <w:rPr>
          <w:rFonts w:hint="eastAsia"/>
        </w:rPr>
        <w:t>。</w:t>
      </w:r>
      <w:r w:rsidRPr="00953A32">
        <w:t>本实验主要包括虚拟机创建</w:t>
      </w:r>
      <w:r w:rsidRPr="00953A32">
        <w:rPr>
          <w:rFonts w:hint="eastAsia"/>
        </w:rPr>
        <w:t>、</w:t>
      </w:r>
      <w:r w:rsidRPr="00953A32">
        <w:t>Tools安装</w:t>
      </w:r>
      <w:r w:rsidRPr="00953A32">
        <w:rPr>
          <w:rFonts w:hint="eastAsia"/>
        </w:rPr>
        <w:t>、</w:t>
      </w:r>
      <w:r w:rsidRPr="00953A32">
        <w:t>模板封装及导出导入</w:t>
      </w:r>
      <w:r w:rsidRPr="00953A32">
        <w:rPr>
          <w:rFonts w:hint="eastAsia"/>
        </w:rPr>
        <w:t>、</w:t>
      </w:r>
      <w:r w:rsidRPr="00953A32">
        <w:t>快照管理</w:t>
      </w:r>
      <w:r w:rsidRPr="00953A32">
        <w:rPr>
          <w:rFonts w:hint="eastAsia"/>
        </w:rPr>
        <w:t>、VM规格调整、HA、热迁移、安全组、规则组等。通过本实验，读者能深入理解并熟练基本的业务运维。</w:t>
      </w:r>
    </w:p>
    <w:p w14:paraId="5E196ED3" w14:textId="12C68591" w:rsidR="00236CEA" w:rsidRPr="00A6288D" w:rsidRDefault="00236CEA" w:rsidP="00A162AF">
      <w:pPr>
        <w:pStyle w:val="4a"/>
      </w:pPr>
      <w:r w:rsidRPr="00953A32">
        <w:t>第四部分为FusionCompute常见运维实验</w:t>
      </w:r>
      <w:r w:rsidRPr="00953A32">
        <w:rPr>
          <w:rFonts w:hint="eastAsia"/>
        </w:rPr>
        <w:t>，</w:t>
      </w:r>
      <w:r w:rsidRPr="00953A32">
        <w:t>主要包括用户管理</w:t>
      </w:r>
      <w:r w:rsidRPr="00953A32">
        <w:rPr>
          <w:rFonts w:hint="eastAsia"/>
        </w:rPr>
        <w:t>、</w:t>
      </w:r>
      <w:r w:rsidRPr="00953A32">
        <w:t>管理数据备份</w:t>
      </w:r>
      <w:r w:rsidRPr="00953A32">
        <w:rPr>
          <w:rFonts w:hint="eastAsia"/>
        </w:rPr>
        <w:t>、</w:t>
      </w:r>
      <w:r w:rsidRPr="00953A32">
        <w:t>时间管理</w:t>
      </w:r>
      <w:r w:rsidRPr="00953A32">
        <w:rPr>
          <w:rFonts w:hint="eastAsia"/>
        </w:rPr>
        <w:t>等，通过本实验，读者将能熟悉FusionCompute系统的基本运维，掌握基本运维能力。</w:t>
      </w:r>
    </w:p>
    <w:p w14:paraId="6C178BF2" w14:textId="1E374C23" w:rsidR="00C2153B" w:rsidRPr="00477927" w:rsidRDefault="00C2153B" w:rsidP="00C2153B">
      <w:pPr>
        <w:pStyle w:val="74"/>
      </w:pPr>
      <w:bookmarkStart w:id="17" w:name="_Toc7361465"/>
      <w:bookmarkStart w:id="18" w:name="_Toc15147453"/>
      <w:r>
        <w:rPr>
          <w:rFonts w:hint="eastAsia"/>
        </w:rPr>
        <w:lastRenderedPageBreak/>
        <w:t>实验</w:t>
      </w:r>
      <w:r>
        <w:t>环境说明</w:t>
      </w:r>
      <w:bookmarkEnd w:id="17"/>
      <w:bookmarkEnd w:id="18"/>
    </w:p>
    <w:p w14:paraId="5E60BCF9" w14:textId="25714520" w:rsidR="00C2153B" w:rsidRDefault="00C2153B" w:rsidP="008421A9">
      <w:pPr>
        <w:pStyle w:val="Heading3NoNumber"/>
      </w:pPr>
      <w:r>
        <w:rPr>
          <w:rFonts w:hint="eastAsia"/>
        </w:rPr>
        <w:t>实验场景介绍</w:t>
      </w:r>
    </w:p>
    <w:p w14:paraId="59C8F384" w14:textId="3520E399" w:rsidR="00C2153B" w:rsidRDefault="00236CEA" w:rsidP="008421A9">
      <w:pPr>
        <w:pStyle w:val="1e"/>
      </w:pPr>
      <w:r>
        <w:rPr>
          <w:rFonts w:hint="eastAsia"/>
        </w:rPr>
        <w:t>某企业欲使用FusionCompute产品，以减少服务器等硬件的投入，提升资源利用率。现已采购两台</w:t>
      </w:r>
      <w:r w:rsidR="001B667A">
        <w:rPr>
          <w:rFonts w:hint="eastAsia"/>
        </w:rPr>
        <w:t>硬件服务器作为基础平台，通过此服务器搭建FusionCompute并检验其可靠性，用以验证业务运行在FusionCompute上的可行性，并体验FusionCompute服务器虚拟化的管理功能。</w:t>
      </w:r>
    </w:p>
    <w:p w14:paraId="0D002646" w14:textId="449A9802" w:rsidR="00C2153B" w:rsidRPr="00C2153B" w:rsidRDefault="00C2153B" w:rsidP="008421A9">
      <w:pPr>
        <w:pStyle w:val="Heading3NoNumber"/>
      </w:pPr>
      <w:r>
        <w:rPr>
          <w:rFonts w:hint="eastAsia"/>
        </w:rPr>
        <w:t>实验</w:t>
      </w:r>
      <w:r>
        <w:t>设计思路</w:t>
      </w:r>
    </w:p>
    <w:p w14:paraId="082E323A" w14:textId="3007D57F" w:rsidR="00C2153B" w:rsidRDefault="006E6D24" w:rsidP="008421A9">
      <w:pPr>
        <w:pStyle w:val="1e"/>
      </w:pPr>
      <w:r>
        <w:rPr>
          <w:rFonts w:hint="eastAsia"/>
        </w:rPr>
        <w:t>根据该公司的验证需求，本次实验设计思路如下：</w:t>
      </w:r>
    </w:p>
    <w:p w14:paraId="37962CCC" w14:textId="2F60755B" w:rsidR="006E6D24" w:rsidRDefault="006E6D24" w:rsidP="008421A9">
      <w:pPr>
        <w:pStyle w:val="1e"/>
        <w:numPr>
          <w:ilvl w:val="0"/>
          <w:numId w:val="33"/>
        </w:numPr>
      </w:pPr>
      <w:r>
        <w:rPr>
          <w:rFonts w:hint="eastAsia"/>
        </w:rPr>
        <w:t>实验从环境搭建到系统运维覆盖全面；</w:t>
      </w:r>
    </w:p>
    <w:p w14:paraId="7361064C" w14:textId="3E161EA9" w:rsidR="006E6D24" w:rsidRDefault="006E6D24" w:rsidP="008421A9">
      <w:pPr>
        <w:pStyle w:val="1e"/>
        <w:numPr>
          <w:ilvl w:val="0"/>
          <w:numId w:val="33"/>
        </w:numPr>
      </w:pPr>
      <w:r>
        <w:t>实验采用Linux与Windows两种操作系统模拟实际业务部署需求</w:t>
      </w:r>
      <w:r>
        <w:rPr>
          <w:rFonts w:hint="eastAsia"/>
        </w:rPr>
        <w:t>；</w:t>
      </w:r>
    </w:p>
    <w:p w14:paraId="0C04CE23" w14:textId="25AE25E0" w:rsidR="006E6D24" w:rsidRDefault="006E6D24" w:rsidP="008421A9">
      <w:pPr>
        <w:pStyle w:val="1e"/>
        <w:numPr>
          <w:ilvl w:val="0"/>
          <w:numId w:val="33"/>
        </w:numPr>
      </w:pPr>
      <w:r>
        <w:t>模拟业务运维中的各种需求与突发情况</w:t>
      </w:r>
      <w:r>
        <w:rPr>
          <w:rFonts w:hint="eastAsia"/>
        </w:rPr>
        <w:t>，</w:t>
      </w:r>
      <w:r>
        <w:t>如资源不足</w:t>
      </w:r>
      <w:r>
        <w:rPr>
          <w:rFonts w:hint="eastAsia"/>
        </w:rPr>
        <w:t>、</w:t>
      </w:r>
      <w:r>
        <w:t>主机故障</w:t>
      </w:r>
      <w:r>
        <w:rPr>
          <w:rFonts w:hint="eastAsia"/>
        </w:rPr>
        <w:t>、</w:t>
      </w:r>
      <w:r>
        <w:t>系统升级等场景</w:t>
      </w:r>
      <w:r>
        <w:rPr>
          <w:rFonts w:hint="eastAsia"/>
        </w:rPr>
        <w:t>；</w:t>
      </w:r>
    </w:p>
    <w:p w14:paraId="4E4E79EC" w14:textId="77777777" w:rsidR="00C564F4" w:rsidRDefault="00C564F4" w:rsidP="008421A9">
      <w:pPr>
        <w:pStyle w:val="Heading3NoNumber"/>
      </w:pPr>
      <w:r>
        <w:t>软件和工具</w:t>
      </w:r>
    </w:p>
    <w:tbl>
      <w:tblPr>
        <w:tblStyle w:val="V30"/>
        <w:tblW w:w="0" w:type="auto"/>
        <w:tblLayout w:type="fixed"/>
        <w:tblLook w:val="04A0" w:firstRow="1" w:lastRow="0" w:firstColumn="1" w:lastColumn="0" w:noHBand="0" w:noVBand="1"/>
      </w:tblPr>
      <w:tblGrid>
        <w:gridCol w:w="2508"/>
        <w:gridCol w:w="2693"/>
        <w:gridCol w:w="3386"/>
      </w:tblGrid>
      <w:tr w:rsidR="00057C13" w14:paraId="4C0D567E" w14:textId="77777777" w:rsidTr="005646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1FA1DBCB" w14:textId="77777777" w:rsidR="00057C13" w:rsidRDefault="00057C13" w:rsidP="008421A9">
            <w:pPr>
              <w:pStyle w:val="1e"/>
            </w:pPr>
            <w:r>
              <w:rPr>
                <w:rFonts w:hint="eastAsia"/>
              </w:rPr>
              <w:t>软件</w:t>
            </w:r>
          </w:p>
        </w:tc>
        <w:tc>
          <w:tcPr>
            <w:tcW w:w="2693" w:type="dxa"/>
          </w:tcPr>
          <w:p w14:paraId="1F79B68B" w14:textId="77777777" w:rsidR="00057C13" w:rsidRDefault="00057C13" w:rsidP="008421A9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作用</w:t>
            </w:r>
          </w:p>
        </w:tc>
        <w:tc>
          <w:tcPr>
            <w:tcW w:w="3386" w:type="dxa"/>
          </w:tcPr>
          <w:p w14:paraId="1B5CA407" w14:textId="77777777" w:rsidR="00057C13" w:rsidRDefault="00057C13" w:rsidP="008421A9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下载地址</w:t>
            </w:r>
          </w:p>
        </w:tc>
      </w:tr>
      <w:tr w:rsidR="00057C13" w:rsidRPr="002C0B55" w14:paraId="69DFACF4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36BBF139" w14:textId="4268BE3C" w:rsidR="00057C13" w:rsidRDefault="00057C13" w:rsidP="00AC038D">
            <w:pPr>
              <w:pStyle w:val="1e"/>
              <w:ind w:left="0"/>
            </w:pPr>
            <w:r w:rsidRPr="00C554E0">
              <w:t>FusionCompute 6.5.0_</w:t>
            </w:r>
            <w:r w:rsidR="00AC038D">
              <w:rPr>
                <w:rFonts w:hint="eastAsia"/>
              </w:rPr>
              <w:t>Install</w:t>
            </w:r>
            <w:r w:rsidR="00AC038D">
              <w:t>er</w:t>
            </w:r>
            <w:r w:rsidRPr="00C554E0">
              <w:t>.</w:t>
            </w:r>
            <w:r w:rsidR="00AC038D">
              <w:t>zip</w:t>
            </w:r>
          </w:p>
        </w:tc>
        <w:tc>
          <w:tcPr>
            <w:tcW w:w="2693" w:type="dxa"/>
          </w:tcPr>
          <w:p w14:paraId="6321DC31" w14:textId="5116FF6B" w:rsidR="00057C13" w:rsidRDefault="00057C13" w:rsidP="00AC038D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服务器虚拟化</w:t>
            </w:r>
            <w:r w:rsidR="00AC038D">
              <w:rPr>
                <w:rFonts w:hint="eastAsia"/>
              </w:rPr>
              <w:t>安装工具</w:t>
            </w:r>
            <w:r>
              <w:rPr>
                <w:rFonts w:hint="eastAsia"/>
              </w:rPr>
              <w:t>。</w:t>
            </w:r>
          </w:p>
        </w:tc>
        <w:tc>
          <w:tcPr>
            <w:tcW w:w="3386" w:type="dxa"/>
            <w:vMerge w:val="restart"/>
          </w:tcPr>
          <w:p w14:paraId="25091E64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A284E">
              <w:t>https://support.huawei.com/enterprise/zh/cloud-computing/fusioncompute-pid-8576912/software/23398196?idAbsPath=fixnode01%7C22658044%7C7919788%7C9856606%7C21462752%7C8576912</w:t>
            </w:r>
          </w:p>
        </w:tc>
      </w:tr>
      <w:tr w:rsidR="00057C13" w14:paraId="760772F8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44FB098C" w14:textId="6E2C9C55" w:rsidR="00057C13" w:rsidRDefault="00057C13" w:rsidP="00AC038D">
            <w:pPr>
              <w:pStyle w:val="1e"/>
              <w:ind w:left="0"/>
            </w:pPr>
            <w:r>
              <w:t>FusionCompute 6.5.0_VRM.zip</w:t>
            </w:r>
          </w:p>
        </w:tc>
        <w:tc>
          <w:tcPr>
            <w:tcW w:w="2693" w:type="dxa"/>
          </w:tcPr>
          <w:p w14:paraId="6DAA11D4" w14:textId="05DED583" w:rsidR="00057C13" w:rsidRDefault="00057C13" w:rsidP="00AC038D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VRM软件包</w:t>
            </w:r>
          </w:p>
        </w:tc>
        <w:tc>
          <w:tcPr>
            <w:tcW w:w="3386" w:type="dxa"/>
            <w:vMerge/>
          </w:tcPr>
          <w:p w14:paraId="307AE748" w14:textId="445DE6E8" w:rsidR="00057C13" w:rsidRDefault="00057C13" w:rsidP="008421A9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57C13" w14:paraId="1F6E01E1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16D28EAE" w14:textId="77777777" w:rsidR="00057C13" w:rsidRPr="00C554E0" w:rsidRDefault="00057C13" w:rsidP="003D6E35">
            <w:pPr>
              <w:pStyle w:val="1e"/>
              <w:ind w:left="0"/>
            </w:pPr>
            <w:r>
              <w:t>cn_windows_</w:t>
            </w:r>
            <w:r w:rsidRPr="002C0B55">
              <w:t>10</w:t>
            </w:r>
            <w:r>
              <w:t>_</w:t>
            </w:r>
            <w:r w:rsidRPr="002C0B55">
              <w:t>Professional</w:t>
            </w:r>
            <w:r>
              <w:t>_x86_64</w:t>
            </w:r>
          </w:p>
        </w:tc>
        <w:tc>
          <w:tcPr>
            <w:tcW w:w="2693" w:type="dxa"/>
          </w:tcPr>
          <w:p w14:paraId="26B862FC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安装实验所需虚拟机</w:t>
            </w:r>
          </w:p>
        </w:tc>
        <w:tc>
          <w:tcPr>
            <w:tcW w:w="3386" w:type="dxa"/>
          </w:tcPr>
          <w:p w14:paraId="0ABA12C0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57C13" w14:paraId="4E014CEF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0CC96CF2" w14:textId="06ADAEBC" w:rsidR="00057C13" w:rsidRDefault="00057C13" w:rsidP="003D6E35">
            <w:pPr>
              <w:pStyle w:val="1e"/>
              <w:ind w:left="0"/>
            </w:pPr>
            <w:r w:rsidRPr="00057C13">
              <w:t>CentOS-7-x86_64-DVD-1810.iso</w:t>
            </w:r>
          </w:p>
        </w:tc>
        <w:tc>
          <w:tcPr>
            <w:tcW w:w="2693" w:type="dxa"/>
          </w:tcPr>
          <w:p w14:paraId="26654A52" w14:textId="5709A3D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安装实验所需虚拟机</w:t>
            </w:r>
          </w:p>
        </w:tc>
        <w:tc>
          <w:tcPr>
            <w:tcW w:w="3386" w:type="dxa"/>
          </w:tcPr>
          <w:p w14:paraId="16E0ED6E" w14:textId="27DF522A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57C13" w14:paraId="09622269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5A4ADC12" w14:textId="77777777" w:rsidR="00057C13" w:rsidRDefault="00057C13" w:rsidP="003D6E35">
            <w:pPr>
              <w:pStyle w:val="1e"/>
              <w:ind w:left="0"/>
            </w:pPr>
            <w:r w:rsidRPr="00C554E0">
              <w:lastRenderedPageBreak/>
              <w:t>Putty</w:t>
            </w:r>
          </w:p>
        </w:tc>
        <w:tc>
          <w:tcPr>
            <w:tcW w:w="2693" w:type="dxa"/>
          </w:tcPr>
          <w:p w14:paraId="04E97563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用于ssh登录Linux系统</w:t>
            </w:r>
          </w:p>
        </w:tc>
        <w:tc>
          <w:tcPr>
            <w:tcW w:w="3386" w:type="dxa"/>
          </w:tcPr>
          <w:p w14:paraId="0B48F816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57C13" w14:paraId="7395938A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14CED563" w14:textId="77777777" w:rsidR="00057C13" w:rsidRDefault="00057C13" w:rsidP="003D6E35">
            <w:pPr>
              <w:pStyle w:val="1e"/>
              <w:ind w:left="0"/>
            </w:pPr>
            <w:r w:rsidRPr="00C554E0">
              <w:t>VNC-viewer</w:t>
            </w:r>
          </w:p>
        </w:tc>
        <w:tc>
          <w:tcPr>
            <w:tcW w:w="2693" w:type="dxa"/>
          </w:tcPr>
          <w:p w14:paraId="5DDCF621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VNC登录KVM虚拟机</w:t>
            </w:r>
          </w:p>
        </w:tc>
        <w:tc>
          <w:tcPr>
            <w:tcW w:w="3386" w:type="dxa"/>
          </w:tcPr>
          <w:p w14:paraId="00DB2E8D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057C13" w14:paraId="0497888B" w14:textId="77777777" w:rsidTr="005646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4C49F771" w14:textId="77777777" w:rsidR="00057C13" w:rsidRDefault="00057C13" w:rsidP="003D6E35">
            <w:pPr>
              <w:pStyle w:val="1e"/>
              <w:ind w:left="0"/>
            </w:pPr>
            <w:r w:rsidRPr="00C554E0">
              <w:t>WinSCP</w:t>
            </w:r>
          </w:p>
        </w:tc>
        <w:tc>
          <w:tcPr>
            <w:tcW w:w="2693" w:type="dxa"/>
          </w:tcPr>
          <w:p w14:paraId="4CA6750E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用于传输文件</w:t>
            </w:r>
          </w:p>
        </w:tc>
        <w:tc>
          <w:tcPr>
            <w:tcW w:w="3386" w:type="dxa"/>
          </w:tcPr>
          <w:p w14:paraId="28E56D1C" w14:textId="77777777" w:rsidR="00057C13" w:rsidRDefault="00057C13" w:rsidP="003D6E35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</w:tbl>
    <w:p w14:paraId="5024DDC1" w14:textId="77777777" w:rsidR="00057C13" w:rsidRPr="00057C13" w:rsidRDefault="00057C13" w:rsidP="00057C13"/>
    <w:p w14:paraId="3EF4BEF4" w14:textId="77777777" w:rsidR="00C564F4" w:rsidRDefault="00C564F4" w:rsidP="008421A9">
      <w:pPr>
        <w:pStyle w:val="1e"/>
      </w:pPr>
    </w:p>
    <w:p w14:paraId="62B183D7" w14:textId="75AB40DF" w:rsidR="00C2153B" w:rsidRPr="00D668A4" w:rsidRDefault="00C2153B" w:rsidP="008421A9">
      <w:pPr>
        <w:pStyle w:val="Heading3NoNumber"/>
      </w:pPr>
      <w:r>
        <w:rPr>
          <w:rFonts w:hint="eastAsia"/>
        </w:rPr>
        <w:t>实验</w:t>
      </w:r>
      <w:r>
        <w:t>组网介绍</w:t>
      </w:r>
    </w:p>
    <w:p w14:paraId="7EAC5F0C" w14:textId="61B3C0A6" w:rsidR="00C2153B" w:rsidRDefault="008421A9" w:rsidP="008421A9">
      <w:pPr>
        <w:pStyle w:val="1e"/>
      </w:pPr>
      <w:r>
        <w:rPr>
          <w:noProof/>
        </w:rPr>
        <w:drawing>
          <wp:inline distT="0" distB="0" distL="0" distR="0" wp14:anchorId="47F27AAB" wp14:editId="75EAAB79">
            <wp:extent cx="4615962" cy="254170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6873" cy="25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4346" w14:textId="03B183BB" w:rsidR="00C2153B" w:rsidRDefault="00C2153B" w:rsidP="00A76615">
      <w:pPr>
        <w:pStyle w:val="9"/>
      </w:pPr>
      <w:r>
        <w:rPr>
          <w:rFonts w:hint="eastAsia"/>
        </w:rPr>
        <w:t>Fusion</w:t>
      </w:r>
      <w:r w:rsidR="003472EC">
        <w:rPr>
          <w:rFonts w:hint="eastAsia"/>
        </w:rPr>
        <w:t>Compute</w:t>
      </w:r>
      <w:r w:rsidRPr="004F516A">
        <w:t>实验拓扑</w:t>
      </w:r>
      <w:r w:rsidRPr="004F516A">
        <w:rPr>
          <w:rFonts w:hint="eastAsia"/>
        </w:rPr>
        <w:t>图</w:t>
      </w:r>
    </w:p>
    <w:p w14:paraId="4232EF29" w14:textId="77777777" w:rsidR="00426185" w:rsidRDefault="00426185" w:rsidP="00426185">
      <w:pPr>
        <w:ind w:left="0"/>
      </w:pPr>
    </w:p>
    <w:p w14:paraId="6F99014A" w14:textId="1E59919B" w:rsidR="00467051" w:rsidRDefault="00C564F4" w:rsidP="008421A9">
      <w:pPr>
        <w:pStyle w:val="Heading3NoNumber"/>
      </w:pPr>
      <w:r w:rsidRPr="001D272F">
        <w:t>网络配置说明</w:t>
      </w:r>
    </w:p>
    <w:tbl>
      <w:tblPr>
        <w:tblStyle w:val="V30"/>
        <w:tblW w:w="8462" w:type="dxa"/>
        <w:tblLayout w:type="fixed"/>
        <w:tblLook w:val="01E0" w:firstRow="1" w:lastRow="1" w:firstColumn="1" w:lastColumn="1" w:noHBand="0" w:noVBand="0"/>
      </w:tblPr>
      <w:tblGrid>
        <w:gridCol w:w="1091"/>
        <w:gridCol w:w="4819"/>
        <w:gridCol w:w="2552"/>
      </w:tblGrid>
      <w:tr w:rsidR="008421A9" w14:paraId="171C15E2" w14:textId="77777777" w:rsidTr="008421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hideMark/>
          </w:tcPr>
          <w:p w14:paraId="537553A4" w14:textId="77777777" w:rsidR="008421A9" w:rsidRDefault="008421A9" w:rsidP="0056469F">
            <w:pPr>
              <w:pStyle w:val="5a"/>
              <w:rPr>
                <w:sz w:val="18"/>
                <w:szCs w:val="18"/>
              </w:rPr>
            </w:pPr>
            <w:r>
              <w:rPr>
                <w:rFonts w:hint="eastAsia"/>
              </w:rPr>
              <w:t>网元名称</w:t>
            </w:r>
          </w:p>
        </w:tc>
        <w:tc>
          <w:tcPr>
            <w:tcW w:w="4819" w:type="dxa"/>
            <w:hideMark/>
          </w:tcPr>
          <w:p w14:paraId="1A034AA1" w14:textId="77777777" w:rsidR="008421A9" w:rsidRDefault="008421A9" w:rsidP="0056469F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IP地址</w:t>
            </w:r>
          </w:p>
        </w:tc>
        <w:tc>
          <w:tcPr>
            <w:tcW w:w="2552" w:type="dxa"/>
            <w:hideMark/>
          </w:tcPr>
          <w:p w14:paraId="0B52C70D" w14:textId="77777777" w:rsidR="008421A9" w:rsidRDefault="008421A9" w:rsidP="0056469F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</w:rPr>
              <w:t>Vlan</w:t>
            </w:r>
          </w:p>
        </w:tc>
      </w:tr>
      <w:tr w:rsidR="008421A9" w14:paraId="427F756E" w14:textId="77777777" w:rsidTr="00842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hideMark/>
          </w:tcPr>
          <w:p w14:paraId="0F0C3B0C" w14:textId="77777777" w:rsidR="008421A9" w:rsidRDefault="008421A9" w:rsidP="0056469F">
            <w:pPr>
              <w:pStyle w:val="5a"/>
            </w:pPr>
            <w:r>
              <w:rPr>
                <w:rFonts w:hint="eastAsia"/>
              </w:rPr>
              <w:t>CNA01</w:t>
            </w:r>
          </w:p>
        </w:tc>
        <w:tc>
          <w:tcPr>
            <w:tcW w:w="4819" w:type="dxa"/>
            <w:hideMark/>
          </w:tcPr>
          <w:p w14:paraId="7309FE32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管理：192.168.201.101</w:t>
            </w:r>
          </w:p>
          <w:p w14:paraId="6169C2F1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存储：192.168.202.101</w:t>
            </w:r>
          </w:p>
        </w:tc>
        <w:tc>
          <w:tcPr>
            <w:tcW w:w="2552" w:type="dxa"/>
            <w:hideMark/>
          </w:tcPr>
          <w:p w14:paraId="10C144C2" w14:textId="7E2C3470" w:rsidR="008421A9" w:rsidRDefault="008421A9" w:rsidP="008421A9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 VLAN</w:t>
            </w:r>
            <w:r>
              <w:t xml:space="preserve"> </w:t>
            </w:r>
            <w:r>
              <w:rPr>
                <w:rFonts w:hint="eastAsia"/>
              </w:rPr>
              <w:t>202</w:t>
            </w:r>
          </w:p>
        </w:tc>
      </w:tr>
      <w:tr w:rsidR="008421A9" w14:paraId="714D055F" w14:textId="77777777" w:rsidTr="00842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hideMark/>
          </w:tcPr>
          <w:p w14:paraId="2EC8D0CF" w14:textId="77777777" w:rsidR="008421A9" w:rsidRDefault="008421A9" w:rsidP="0056469F">
            <w:pPr>
              <w:pStyle w:val="5a"/>
            </w:pPr>
            <w:r>
              <w:rPr>
                <w:rFonts w:hint="eastAsia"/>
              </w:rPr>
              <w:t>CNA02</w:t>
            </w:r>
          </w:p>
        </w:tc>
        <w:tc>
          <w:tcPr>
            <w:tcW w:w="4819" w:type="dxa"/>
            <w:hideMark/>
          </w:tcPr>
          <w:p w14:paraId="260C7594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管理：192.168.201.102</w:t>
            </w:r>
          </w:p>
          <w:p w14:paraId="47078562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存储：192.168.202.102</w:t>
            </w:r>
          </w:p>
        </w:tc>
        <w:tc>
          <w:tcPr>
            <w:tcW w:w="2552" w:type="dxa"/>
            <w:hideMark/>
          </w:tcPr>
          <w:p w14:paraId="176A7447" w14:textId="4DB91020" w:rsidR="008421A9" w:rsidRDefault="008421A9" w:rsidP="008421A9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存储 VLAN</w:t>
            </w:r>
            <w:r>
              <w:t xml:space="preserve"> </w:t>
            </w:r>
            <w:r>
              <w:rPr>
                <w:rFonts w:hint="eastAsia"/>
              </w:rPr>
              <w:t>202</w:t>
            </w:r>
          </w:p>
        </w:tc>
      </w:tr>
      <w:tr w:rsidR="008421A9" w14:paraId="7F6E5783" w14:textId="77777777" w:rsidTr="00842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  <w:hideMark/>
          </w:tcPr>
          <w:p w14:paraId="32D40386" w14:textId="77777777" w:rsidR="008421A9" w:rsidRDefault="008421A9" w:rsidP="0056469F">
            <w:pPr>
              <w:pStyle w:val="5a"/>
            </w:pPr>
            <w:r>
              <w:rPr>
                <w:rFonts w:hint="eastAsia"/>
              </w:rPr>
              <w:t>VRM</w:t>
            </w:r>
          </w:p>
        </w:tc>
        <w:tc>
          <w:tcPr>
            <w:tcW w:w="4819" w:type="dxa"/>
            <w:hideMark/>
          </w:tcPr>
          <w:p w14:paraId="05970B4D" w14:textId="7777777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192.168.201.100</w:t>
            </w:r>
          </w:p>
        </w:tc>
        <w:tc>
          <w:tcPr>
            <w:tcW w:w="2552" w:type="dxa"/>
            <w:hideMark/>
          </w:tcPr>
          <w:p w14:paraId="0E99467E" w14:textId="6B0D22A7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/</w:t>
            </w:r>
          </w:p>
        </w:tc>
      </w:tr>
      <w:tr w:rsidR="008421A9" w14:paraId="72D987B6" w14:textId="77777777" w:rsidTr="008421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1" w:type="dxa"/>
          </w:tcPr>
          <w:p w14:paraId="02192EBA" w14:textId="1F86486E" w:rsidR="008421A9" w:rsidRDefault="008421A9" w:rsidP="0056469F">
            <w:pPr>
              <w:pStyle w:val="5a"/>
            </w:pPr>
            <w:r>
              <w:rPr>
                <w:rFonts w:hint="eastAsia"/>
              </w:rPr>
              <w:t>存储</w:t>
            </w:r>
          </w:p>
        </w:tc>
        <w:tc>
          <w:tcPr>
            <w:tcW w:w="4819" w:type="dxa"/>
          </w:tcPr>
          <w:p w14:paraId="1B223E7C" w14:textId="7D95557C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192.168.201.11/192.168.202.11</w:t>
            </w:r>
          </w:p>
        </w:tc>
        <w:tc>
          <w:tcPr>
            <w:tcW w:w="2552" w:type="dxa"/>
          </w:tcPr>
          <w:p w14:paraId="0BC3D546" w14:textId="71F74B83" w:rsidR="008421A9" w:rsidRDefault="008421A9" w:rsidP="0056469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201/202</w:t>
            </w:r>
          </w:p>
        </w:tc>
      </w:tr>
    </w:tbl>
    <w:sdt>
      <w:sdtPr>
        <w:rPr>
          <w:rFonts w:eastAsia="华文细黑" w:cs="Arial"/>
          <w:b w:val="0"/>
          <w:bCs w:val="0"/>
          <w:sz w:val="21"/>
          <w:szCs w:val="21"/>
          <w:lang w:val="zh-CN"/>
        </w:rPr>
        <w:id w:val="-775405154"/>
        <w:docPartObj>
          <w:docPartGallery w:val="Table of Contents"/>
          <w:docPartUnique/>
        </w:docPartObj>
      </w:sdtPr>
      <w:sdtEndPr>
        <w:rPr>
          <w:rFonts w:eastAsia="微软雅黑" w:cs="微软雅黑"/>
        </w:rPr>
      </w:sdtEndPr>
      <w:sdtContent>
        <w:p w14:paraId="1A7F508D" w14:textId="77777777" w:rsidR="00467051" w:rsidRPr="000A0022" w:rsidRDefault="00467051" w:rsidP="00467051">
          <w:pPr>
            <w:pStyle w:val="Contents"/>
          </w:pPr>
          <w:r w:rsidRPr="000A0022">
            <w:rPr>
              <w:lang w:val="zh-CN"/>
            </w:rPr>
            <w:t>目录</w:t>
          </w:r>
        </w:p>
        <w:p w14:paraId="422CE856" w14:textId="77777777" w:rsidR="008421A9" w:rsidRDefault="00467051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r w:rsidRPr="000A0022">
            <w:rPr>
              <w:b w:val="0"/>
              <w:bCs w:val="0"/>
              <w:noProof/>
              <w:sz w:val="20"/>
              <w:szCs w:val="20"/>
            </w:rPr>
            <w:fldChar w:fldCharType="begin"/>
          </w:r>
          <w:r w:rsidRPr="000A0022">
            <w:instrText xml:space="preserve"> TOC \o "1-3" \h \z \u </w:instrText>
          </w:r>
          <w:r w:rsidRPr="000A0022">
            <w:rPr>
              <w:b w:val="0"/>
              <w:bCs w:val="0"/>
              <w:noProof/>
              <w:sz w:val="20"/>
              <w:szCs w:val="20"/>
            </w:rPr>
            <w:fldChar w:fldCharType="separate"/>
          </w:r>
          <w:hyperlink w:anchor="_Toc15147450" w:history="1">
            <w:r w:rsidR="008421A9" w:rsidRPr="00173A72">
              <w:rPr>
                <w:rStyle w:val="ad"/>
                <w:rFonts w:hint="eastAsia"/>
                <w:noProof/>
              </w:rPr>
              <w:t>前</w:t>
            </w:r>
            <w:r w:rsidR="008421A9" w:rsidRPr="00173A72">
              <w:rPr>
                <w:rStyle w:val="ad"/>
                <w:noProof/>
              </w:rPr>
              <w:t xml:space="preserve">  </w:t>
            </w:r>
            <w:r w:rsidR="008421A9" w:rsidRPr="00173A72">
              <w:rPr>
                <w:rStyle w:val="ad"/>
                <w:rFonts w:hint="eastAsia"/>
                <w:noProof/>
              </w:rPr>
              <w:t>言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_Toc15147450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3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4FDA0C59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1" w:history="1">
            <w:r w:rsidR="008421A9" w:rsidRPr="00173A72">
              <w:rPr>
                <w:rStyle w:val="ad"/>
                <w:rFonts w:hint="eastAsia"/>
              </w:rPr>
              <w:t>简介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</w:t>
            </w:r>
            <w:r w:rsidR="008421A9">
              <w:rPr>
                <w:webHidden/>
              </w:rPr>
              <w:fldChar w:fldCharType="end"/>
            </w:r>
          </w:hyperlink>
        </w:p>
        <w:p w14:paraId="7B189BC1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2" w:history="1">
            <w:r w:rsidR="008421A9" w:rsidRPr="00173A72">
              <w:rPr>
                <w:rStyle w:val="ad"/>
                <w:rFonts w:hint="eastAsia"/>
              </w:rPr>
              <w:t>内容描述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</w:t>
            </w:r>
            <w:r w:rsidR="008421A9">
              <w:rPr>
                <w:webHidden/>
              </w:rPr>
              <w:fldChar w:fldCharType="end"/>
            </w:r>
          </w:hyperlink>
        </w:p>
        <w:p w14:paraId="7A1C2AC1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3" w:history="1">
            <w:r w:rsidR="008421A9" w:rsidRPr="00173A72">
              <w:rPr>
                <w:rStyle w:val="ad"/>
                <w:rFonts w:hint="eastAsia"/>
              </w:rPr>
              <w:t>实验环境说明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</w:t>
            </w:r>
            <w:r w:rsidR="008421A9">
              <w:rPr>
                <w:webHidden/>
              </w:rPr>
              <w:fldChar w:fldCharType="end"/>
            </w:r>
          </w:hyperlink>
        </w:p>
        <w:p w14:paraId="25A120D5" w14:textId="77777777" w:rsidR="008421A9" w:rsidRDefault="00E67C4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54" w:history="1">
            <w:r w:rsidR="008421A9" w:rsidRPr="00173A72">
              <w:rPr>
                <w:rStyle w:val="ad"/>
                <w:noProof/>
                <w:lang w:eastAsia="en-US"/>
              </w:rPr>
              <w:t>1</w:t>
            </w:r>
            <w:r w:rsidR="008421A9" w:rsidRPr="00173A72">
              <w:rPr>
                <w:rStyle w:val="ad"/>
                <w:rFonts w:hint="eastAsia"/>
                <w:noProof/>
                <w:lang w:eastAsia="en-US"/>
              </w:rPr>
              <w:t xml:space="preserve"> 安装</w:t>
            </w:r>
            <w:r w:rsidR="008421A9" w:rsidRPr="00173A72">
              <w:rPr>
                <w:rStyle w:val="ad"/>
                <w:noProof/>
                <w:lang w:eastAsia="en-US"/>
              </w:rPr>
              <w:t>FusionCompute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_Toc15147454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10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31754274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5" w:history="1">
            <w:r w:rsidR="008421A9" w:rsidRPr="00173A72">
              <w:rPr>
                <w:rStyle w:val="ad"/>
                <w:rFonts w:cs="Book Antiqua"/>
                <w:snapToGrid w:val="0"/>
              </w:rPr>
              <w:t>1.1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7A832305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1.1.1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13E37094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1.1.2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176297B0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1.1.3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3C61FE13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59" w:history="1">
            <w:r w:rsidR="008421A9" w:rsidRPr="00173A72">
              <w:rPr>
                <w:rStyle w:val="ad"/>
                <w:rFonts w:cs="Book Antiqua"/>
                <w:snapToGrid w:val="0"/>
              </w:rPr>
              <w:t>1.2</w:t>
            </w:r>
            <w:r w:rsidR="008421A9" w:rsidRPr="00173A72">
              <w:rPr>
                <w:rStyle w:val="ad"/>
                <w:rFonts w:hint="eastAsia"/>
              </w:rPr>
              <w:t xml:space="preserve"> 安装</w:t>
            </w:r>
            <w:r w:rsidR="008421A9" w:rsidRPr="00173A72">
              <w:rPr>
                <w:rStyle w:val="ad"/>
              </w:rPr>
              <w:t>CNA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_Toc15147459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</w:t>
            </w:r>
            <w:r w:rsidR="008421A9">
              <w:rPr>
                <w:webHidden/>
              </w:rPr>
              <w:fldChar w:fldCharType="end"/>
            </w:r>
          </w:hyperlink>
        </w:p>
        <w:p w14:paraId="165CEF27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0" w:history="1">
            <w:r w:rsidR="008421A9" w:rsidRPr="00173A72">
              <w:rPr>
                <w:rStyle w:val="ad"/>
                <w:rFonts w:cs="Book Antiqua"/>
                <w:snapToGrid w:val="0"/>
              </w:rPr>
              <w:t>1.3</w:t>
            </w:r>
            <w:r w:rsidR="008421A9" w:rsidRPr="00173A72">
              <w:rPr>
                <w:rStyle w:val="ad"/>
                <w:rFonts w:hint="eastAsia"/>
              </w:rPr>
              <w:t xml:space="preserve"> 安装</w:t>
            </w:r>
            <w:r w:rsidR="008421A9" w:rsidRPr="00173A72">
              <w:rPr>
                <w:rStyle w:val="ad"/>
              </w:rPr>
              <w:t>VRM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14</w:t>
            </w:r>
            <w:r w:rsidR="008421A9">
              <w:rPr>
                <w:webHidden/>
              </w:rPr>
              <w:fldChar w:fldCharType="end"/>
            </w:r>
          </w:hyperlink>
        </w:p>
        <w:p w14:paraId="064F7341" w14:textId="77777777" w:rsidR="008421A9" w:rsidRDefault="00E67C4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61" w:history="1">
            <w:r w:rsidR="008421A9" w:rsidRPr="00173A72">
              <w:rPr>
                <w:rStyle w:val="ad"/>
                <w:noProof/>
                <w:snapToGrid w:val="0"/>
              </w:rPr>
              <w:t>2</w:t>
            </w:r>
            <w:r w:rsidR="008421A9" w:rsidRPr="00173A72">
              <w:rPr>
                <w:rStyle w:val="ad"/>
                <w:rFonts w:hint="eastAsia"/>
                <w:noProof/>
                <w:snapToGrid w:val="0"/>
              </w:rPr>
              <w:t xml:space="preserve"> 计算资源管理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_Toc15147461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20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31052E0D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2" w:history="1">
            <w:r w:rsidR="008421A9" w:rsidRPr="00173A72">
              <w:rPr>
                <w:rStyle w:val="ad"/>
                <w:rFonts w:cs="Book Antiqua"/>
                <w:snapToGrid w:val="0"/>
              </w:rPr>
              <w:t>2.1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2EC46D5C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3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40A42495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741C50E0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7D579F07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6" w:history="1">
            <w:r w:rsidR="008421A9" w:rsidRPr="00173A72">
              <w:rPr>
                <w:rStyle w:val="ad"/>
                <w:rFonts w:cs="Book Antiqua"/>
                <w:snapToGrid w:val="0"/>
              </w:rPr>
              <w:t>2.2</w:t>
            </w:r>
            <w:r w:rsidR="008421A9" w:rsidRPr="00173A72">
              <w:rPr>
                <w:rStyle w:val="ad"/>
                <w:rFonts w:hint="eastAsia"/>
              </w:rPr>
              <w:t xml:space="preserve"> 集群管理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257CC0E9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2.2.1</w:t>
            </w:r>
            <w:r w:rsidR="008421A9" w:rsidRPr="00173A72">
              <w:rPr>
                <w:rStyle w:val="ad"/>
                <w:rFonts w:hint="eastAsia"/>
              </w:rPr>
              <w:t xml:space="preserve"> 创建集群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20</w:t>
            </w:r>
            <w:r w:rsidR="008421A9">
              <w:rPr>
                <w:webHidden/>
              </w:rPr>
              <w:fldChar w:fldCharType="end"/>
            </w:r>
          </w:hyperlink>
        </w:p>
        <w:p w14:paraId="3E017DBE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2.2.2</w:t>
            </w:r>
            <w:r w:rsidR="008421A9" w:rsidRPr="00173A72">
              <w:rPr>
                <w:rStyle w:val="ad"/>
                <w:rFonts w:hint="eastAsia"/>
              </w:rPr>
              <w:t xml:space="preserve"> 添加主机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21</w:t>
            </w:r>
            <w:r w:rsidR="008421A9">
              <w:rPr>
                <w:webHidden/>
              </w:rPr>
              <w:fldChar w:fldCharType="end"/>
            </w:r>
          </w:hyperlink>
        </w:p>
        <w:p w14:paraId="5A41A65B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6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2.2.3</w:t>
            </w:r>
            <w:r w:rsidR="008421A9" w:rsidRPr="00173A72">
              <w:rPr>
                <w:rStyle w:val="ad"/>
                <w:rFonts w:hint="eastAsia"/>
              </w:rPr>
              <w:t xml:space="preserve"> 移动主机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_Toc15147469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22</w:t>
            </w:r>
            <w:r w:rsidR="008421A9">
              <w:rPr>
                <w:webHidden/>
              </w:rPr>
              <w:fldChar w:fldCharType="end"/>
            </w:r>
          </w:hyperlink>
        </w:p>
        <w:p w14:paraId="2397E413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2.2.4</w:t>
            </w:r>
            <w:r w:rsidR="008421A9" w:rsidRPr="00173A72">
              <w:rPr>
                <w:rStyle w:val="ad"/>
                <w:rFonts w:hint="eastAsia"/>
              </w:rPr>
              <w:t xml:space="preserve"> 删除集群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24</w:t>
            </w:r>
            <w:r w:rsidR="008421A9">
              <w:rPr>
                <w:webHidden/>
              </w:rPr>
              <w:fldChar w:fldCharType="end"/>
            </w:r>
          </w:hyperlink>
        </w:p>
        <w:p w14:paraId="15157FC7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2.2.5</w:t>
            </w:r>
            <w:r w:rsidR="008421A9" w:rsidRPr="00173A72">
              <w:rPr>
                <w:rStyle w:val="ad"/>
                <w:rFonts w:hint="eastAsia"/>
              </w:rPr>
              <w:t xml:space="preserve"> 集群策略配置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24</w:t>
            </w:r>
            <w:r w:rsidR="008421A9">
              <w:rPr>
                <w:webHidden/>
              </w:rPr>
              <w:fldChar w:fldCharType="end"/>
            </w:r>
          </w:hyperlink>
        </w:p>
        <w:p w14:paraId="74D3A4B8" w14:textId="77777777" w:rsidR="008421A9" w:rsidRDefault="00E67C4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72" w:history="1">
            <w:r w:rsidR="008421A9" w:rsidRPr="00173A72">
              <w:rPr>
                <w:rStyle w:val="ad"/>
                <w:noProof/>
              </w:rPr>
              <w:t>3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存储资源管理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_Toc15147472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26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76632638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3" w:history="1">
            <w:r w:rsidR="008421A9" w:rsidRPr="00173A72">
              <w:rPr>
                <w:rStyle w:val="ad"/>
                <w:rFonts w:cs="Book Antiqua"/>
                <w:snapToGrid w:val="0"/>
              </w:rPr>
              <w:t>3.1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26</w:t>
            </w:r>
            <w:r w:rsidR="008421A9">
              <w:rPr>
                <w:webHidden/>
              </w:rPr>
              <w:fldChar w:fldCharType="end"/>
            </w:r>
          </w:hyperlink>
        </w:p>
        <w:p w14:paraId="54BE2A74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26</w:t>
            </w:r>
            <w:r w:rsidR="008421A9">
              <w:rPr>
                <w:webHidden/>
              </w:rPr>
              <w:fldChar w:fldCharType="end"/>
            </w:r>
          </w:hyperlink>
        </w:p>
        <w:p w14:paraId="1E6F8493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26</w:t>
            </w:r>
            <w:r w:rsidR="008421A9">
              <w:rPr>
                <w:webHidden/>
              </w:rPr>
              <w:fldChar w:fldCharType="end"/>
            </w:r>
          </w:hyperlink>
        </w:p>
        <w:p w14:paraId="373DCC7A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26</w:t>
            </w:r>
            <w:r w:rsidR="008421A9">
              <w:rPr>
                <w:webHidden/>
              </w:rPr>
              <w:fldChar w:fldCharType="end"/>
            </w:r>
          </w:hyperlink>
        </w:p>
        <w:p w14:paraId="58DA2C53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7" w:history="1">
            <w:r w:rsidR="008421A9" w:rsidRPr="00173A72">
              <w:rPr>
                <w:rStyle w:val="ad"/>
                <w:rFonts w:cs="Book Antiqua"/>
                <w:snapToGrid w:val="0"/>
              </w:rPr>
              <w:t>3.2</w:t>
            </w:r>
            <w:r w:rsidR="008421A9" w:rsidRPr="00173A72">
              <w:rPr>
                <w:rStyle w:val="ad"/>
                <w:rFonts w:hint="eastAsia"/>
              </w:rPr>
              <w:t xml:space="preserve"> 存储接口配置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27</w:t>
            </w:r>
            <w:r w:rsidR="008421A9">
              <w:rPr>
                <w:webHidden/>
              </w:rPr>
              <w:fldChar w:fldCharType="end"/>
            </w:r>
          </w:hyperlink>
        </w:p>
        <w:p w14:paraId="44E35B59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3.2.1</w:t>
            </w:r>
            <w:r w:rsidR="008421A9" w:rsidRPr="00173A72">
              <w:rPr>
                <w:rStyle w:val="ad"/>
                <w:rFonts w:hint="eastAsia"/>
              </w:rPr>
              <w:t xml:space="preserve"> 修改主机</w:t>
            </w:r>
            <w:r w:rsidR="008421A9" w:rsidRPr="00173A72">
              <w:rPr>
                <w:rStyle w:val="ad"/>
              </w:rPr>
              <w:t>iscsi</w:t>
            </w:r>
            <w:r w:rsidR="008421A9" w:rsidRPr="00173A72">
              <w:rPr>
                <w:rStyle w:val="ad"/>
                <w:rFonts w:hint="eastAsia"/>
              </w:rPr>
              <w:t>启动器号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27</w:t>
            </w:r>
            <w:r w:rsidR="008421A9">
              <w:rPr>
                <w:webHidden/>
              </w:rPr>
              <w:fldChar w:fldCharType="end"/>
            </w:r>
          </w:hyperlink>
        </w:p>
        <w:p w14:paraId="61342E16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7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3.2.2</w:t>
            </w:r>
            <w:r w:rsidR="008421A9" w:rsidRPr="00173A72">
              <w:rPr>
                <w:rStyle w:val="ad"/>
                <w:rFonts w:hint="eastAsia"/>
              </w:rPr>
              <w:t xml:space="preserve"> 配置端口绑定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_Toc15147479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27</w:t>
            </w:r>
            <w:r w:rsidR="008421A9">
              <w:rPr>
                <w:webHidden/>
              </w:rPr>
              <w:fldChar w:fldCharType="end"/>
            </w:r>
          </w:hyperlink>
        </w:p>
        <w:p w14:paraId="29D8EA25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3.2.3</w:t>
            </w:r>
            <w:r w:rsidR="008421A9" w:rsidRPr="00173A72">
              <w:rPr>
                <w:rStyle w:val="ad"/>
                <w:rFonts w:hint="eastAsia"/>
              </w:rPr>
              <w:t xml:space="preserve"> 添加存储接口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29</w:t>
            </w:r>
            <w:r w:rsidR="008421A9">
              <w:rPr>
                <w:webHidden/>
              </w:rPr>
              <w:fldChar w:fldCharType="end"/>
            </w:r>
          </w:hyperlink>
        </w:p>
        <w:p w14:paraId="019B535B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1" w:history="1">
            <w:r w:rsidR="008421A9" w:rsidRPr="00173A72">
              <w:rPr>
                <w:rStyle w:val="ad"/>
                <w:rFonts w:cs="Book Antiqua"/>
                <w:snapToGrid w:val="0"/>
              </w:rPr>
              <w:t>3.3</w:t>
            </w:r>
            <w:r w:rsidR="008421A9" w:rsidRPr="00173A72">
              <w:rPr>
                <w:rStyle w:val="ad"/>
                <w:rFonts w:hint="eastAsia"/>
              </w:rPr>
              <w:t xml:space="preserve"> 添加</w:t>
            </w:r>
            <w:r w:rsidR="008421A9" w:rsidRPr="00173A72">
              <w:rPr>
                <w:rStyle w:val="ad"/>
              </w:rPr>
              <w:t>IP-SAN</w:t>
            </w:r>
            <w:r w:rsidR="008421A9" w:rsidRPr="00173A72">
              <w:rPr>
                <w:rStyle w:val="ad"/>
                <w:rFonts w:hint="eastAsia"/>
              </w:rPr>
              <w:t>存储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30</w:t>
            </w:r>
            <w:r w:rsidR="008421A9">
              <w:rPr>
                <w:webHidden/>
              </w:rPr>
              <w:fldChar w:fldCharType="end"/>
            </w:r>
          </w:hyperlink>
        </w:p>
        <w:p w14:paraId="3ED9693B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3.3.1</w:t>
            </w:r>
            <w:r w:rsidR="008421A9" w:rsidRPr="00173A72">
              <w:rPr>
                <w:rStyle w:val="ad"/>
                <w:rFonts w:hint="eastAsia"/>
              </w:rPr>
              <w:t xml:space="preserve"> 添加存储资源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30</w:t>
            </w:r>
            <w:r w:rsidR="008421A9">
              <w:rPr>
                <w:webHidden/>
              </w:rPr>
              <w:fldChar w:fldCharType="end"/>
            </w:r>
          </w:hyperlink>
        </w:p>
        <w:p w14:paraId="35A6C57E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3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3.3.2</w:t>
            </w:r>
            <w:r w:rsidR="008421A9" w:rsidRPr="00173A72">
              <w:rPr>
                <w:rStyle w:val="ad"/>
                <w:rFonts w:hint="eastAsia"/>
              </w:rPr>
              <w:t xml:space="preserve"> 扫描存储设备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31</w:t>
            </w:r>
            <w:r w:rsidR="008421A9">
              <w:rPr>
                <w:webHidden/>
              </w:rPr>
              <w:fldChar w:fldCharType="end"/>
            </w:r>
          </w:hyperlink>
        </w:p>
        <w:p w14:paraId="59F33589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3.3.3</w:t>
            </w:r>
            <w:r w:rsidR="008421A9" w:rsidRPr="00173A72">
              <w:rPr>
                <w:rStyle w:val="ad"/>
                <w:rFonts w:hint="eastAsia"/>
              </w:rPr>
              <w:t xml:space="preserve"> 添加数据存储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32</w:t>
            </w:r>
            <w:r w:rsidR="008421A9">
              <w:rPr>
                <w:webHidden/>
              </w:rPr>
              <w:fldChar w:fldCharType="end"/>
            </w:r>
          </w:hyperlink>
        </w:p>
        <w:p w14:paraId="62599C8A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5" w:history="1">
            <w:r w:rsidR="008421A9" w:rsidRPr="00173A72">
              <w:rPr>
                <w:rStyle w:val="ad"/>
                <w:rFonts w:cs="Book Antiqua"/>
                <w:snapToGrid w:val="0"/>
              </w:rPr>
              <w:t>3.4</w:t>
            </w:r>
            <w:r w:rsidR="008421A9" w:rsidRPr="00173A72">
              <w:rPr>
                <w:rStyle w:val="ad"/>
                <w:rFonts w:hint="eastAsia"/>
              </w:rPr>
              <w:t xml:space="preserve"> 创建磁盘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34</w:t>
            </w:r>
            <w:r w:rsidR="008421A9">
              <w:rPr>
                <w:webHidden/>
              </w:rPr>
              <w:fldChar w:fldCharType="end"/>
            </w:r>
          </w:hyperlink>
        </w:p>
        <w:p w14:paraId="22D736D2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6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3.4.1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创建一块普通精简磁盘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34</w:t>
            </w:r>
            <w:r w:rsidR="008421A9">
              <w:rPr>
                <w:webHidden/>
              </w:rPr>
              <w:fldChar w:fldCharType="end"/>
            </w:r>
          </w:hyperlink>
        </w:p>
        <w:p w14:paraId="355EE437" w14:textId="77777777" w:rsidR="008421A9" w:rsidRDefault="00E67C4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87" w:history="1">
            <w:r w:rsidR="008421A9" w:rsidRPr="00173A72">
              <w:rPr>
                <w:rStyle w:val="ad"/>
                <w:noProof/>
              </w:rPr>
              <w:t>4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网络资源管理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_Toc15147487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36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1465E83A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8" w:history="1">
            <w:r w:rsidR="008421A9" w:rsidRPr="00173A72">
              <w:rPr>
                <w:rStyle w:val="ad"/>
                <w:rFonts w:cs="Book Antiqua"/>
                <w:snapToGrid w:val="0"/>
              </w:rPr>
              <w:t>4.1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248AAF2C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8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_Toc15147489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776EE400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742DDCF7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1E82F16F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2" w:history="1">
            <w:r w:rsidR="008421A9" w:rsidRPr="00173A72">
              <w:rPr>
                <w:rStyle w:val="ad"/>
                <w:rFonts w:cs="Book Antiqua"/>
                <w:snapToGrid w:val="0"/>
              </w:rPr>
              <w:t>4.2</w:t>
            </w:r>
            <w:r w:rsidR="008421A9" w:rsidRPr="00173A72">
              <w:rPr>
                <w:rStyle w:val="ad"/>
                <w:rFonts w:hint="eastAsia"/>
              </w:rPr>
              <w:t xml:space="preserve"> 分布式交换机管理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2074F2FD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3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4.2.1</w:t>
            </w:r>
            <w:r w:rsidR="008421A9" w:rsidRPr="00173A72">
              <w:rPr>
                <w:rStyle w:val="ad"/>
                <w:rFonts w:hint="eastAsia"/>
              </w:rPr>
              <w:t xml:space="preserve"> 分布式交换机创建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36</w:t>
            </w:r>
            <w:r w:rsidR="008421A9">
              <w:rPr>
                <w:webHidden/>
              </w:rPr>
              <w:fldChar w:fldCharType="end"/>
            </w:r>
          </w:hyperlink>
        </w:p>
        <w:p w14:paraId="419A8836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4.2.2</w:t>
            </w:r>
            <w:r w:rsidR="008421A9" w:rsidRPr="00173A72">
              <w:rPr>
                <w:rStyle w:val="ad"/>
                <w:rFonts w:hint="eastAsia"/>
              </w:rPr>
              <w:t xml:space="preserve"> 分布式交换机删除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37</w:t>
            </w:r>
            <w:r w:rsidR="008421A9">
              <w:rPr>
                <w:webHidden/>
              </w:rPr>
              <w:fldChar w:fldCharType="end"/>
            </w:r>
          </w:hyperlink>
        </w:p>
        <w:p w14:paraId="60685136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4.2.3</w:t>
            </w:r>
            <w:r w:rsidR="008421A9" w:rsidRPr="00173A72">
              <w:rPr>
                <w:rStyle w:val="ad"/>
                <w:rFonts w:hint="eastAsia"/>
              </w:rPr>
              <w:t xml:space="preserve"> 添加上行链路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38</w:t>
            </w:r>
            <w:r w:rsidR="008421A9">
              <w:rPr>
                <w:webHidden/>
              </w:rPr>
              <w:fldChar w:fldCharType="end"/>
            </w:r>
          </w:hyperlink>
        </w:p>
        <w:p w14:paraId="1D007D67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4.2.4</w:t>
            </w:r>
            <w:r w:rsidR="008421A9" w:rsidRPr="00173A72">
              <w:rPr>
                <w:rStyle w:val="ad"/>
                <w:rFonts w:hint="eastAsia"/>
              </w:rPr>
              <w:t xml:space="preserve"> 添加</w:t>
            </w:r>
            <w:r w:rsidR="008421A9" w:rsidRPr="00173A72">
              <w:rPr>
                <w:rStyle w:val="ad"/>
              </w:rPr>
              <w:t>VLAN</w:t>
            </w:r>
            <w:r w:rsidR="008421A9" w:rsidRPr="00173A72">
              <w:rPr>
                <w:rStyle w:val="ad"/>
                <w:rFonts w:hint="eastAsia"/>
              </w:rPr>
              <w:t>池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39</w:t>
            </w:r>
            <w:r w:rsidR="008421A9">
              <w:rPr>
                <w:webHidden/>
              </w:rPr>
              <w:fldChar w:fldCharType="end"/>
            </w:r>
          </w:hyperlink>
        </w:p>
        <w:p w14:paraId="36D7AAC4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4.2.5</w:t>
            </w:r>
            <w:r w:rsidR="008421A9" w:rsidRPr="00173A72">
              <w:rPr>
                <w:rStyle w:val="ad"/>
                <w:rFonts w:hint="eastAsia"/>
              </w:rPr>
              <w:t xml:space="preserve"> 添加端口组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39</w:t>
            </w:r>
            <w:r w:rsidR="008421A9">
              <w:rPr>
                <w:webHidden/>
              </w:rPr>
              <w:fldChar w:fldCharType="end"/>
            </w:r>
          </w:hyperlink>
        </w:p>
        <w:p w14:paraId="0ABEEC96" w14:textId="77777777" w:rsidR="008421A9" w:rsidRDefault="00E67C4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498" w:history="1">
            <w:r w:rsidR="008421A9" w:rsidRPr="00173A72">
              <w:rPr>
                <w:rStyle w:val="ad"/>
                <w:noProof/>
              </w:rPr>
              <w:t>5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虚拟机发放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_Toc15147498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41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5986DFA0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499" w:history="1">
            <w:r w:rsidR="008421A9" w:rsidRPr="00173A72">
              <w:rPr>
                <w:rStyle w:val="ad"/>
                <w:rFonts w:cs="Book Antiqua"/>
                <w:snapToGrid w:val="0"/>
              </w:rPr>
              <w:t>5.1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_Toc15147499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263DF29D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319143AF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2CDE5177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67E8013E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3" w:history="1">
            <w:r w:rsidR="008421A9" w:rsidRPr="00173A72">
              <w:rPr>
                <w:rStyle w:val="ad"/>
                <w:rFonts w:cs="Book Antiqua"/>
                <w:snapToGrid w:val="0"/>
              </w:rPr>
              <w:t>5.2</w:t>
            </w:r>
            <w:r w:rsidR="008421A9" w:rsidRPr="00173A72">
              <w:rPr>
                <w:rStyle w:val="ad"/>
              </w:rPr>
              <w:t xml:space="preserve"> Windows</w:t>
            </w:r>
            <w:r w:rsidR="008421A9" w:rsidRPr="00173A72">
              <w:rPr>
                <w:rStyle w:val="ad"/>
                <w:rFonts w:hint="eastAsia"/>
              </w:rPr>
              <w:t>虚拟机场景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4A849E82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5.2.1</w:t>
            </w:r>
            <w:r w:rsidR="008421A9" w:rsidRPr="00173A72">
              <w:rPr>
                <w:rStyle w:val="ad"/>
                <w:rFonts w:hint="eastAsia"/>
              </w:rPr>
              <w:t xml:space="preserve"> 虚拟机创建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41</w:t>
            </w:r>
            <w:r w:rsidR="008421A9">
              <w:rPr>
                <w:webHidden/>
              </w:rPr>
              <w:fldChar w:fldCharType="end"/>
            </w:r>
          </w:hyperlink>
        </w:p>
        <w:p w14:paraId="5CC1CC26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5.2.2</w:t>
            </w:r>
            <w:r w:rsidR="008421A9" w:rsidRPr="00173A72">
              <w:rPr>
                <w:rStyle w:val="ad"/>
                <w:rFonts w:hint="eastAsia"/>
              </w:rPr>
              <w:t xml:space="preserve"> 操作系统安装（可选）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45</w:t>
            </w:r>
            <w:r w:rsidR="008421A9">
              <w:rPr>
                <w:webHidden/>
              </w:rPr>
              <w:fldChar w:fldCharType="end"/>
            </w:r>
          </w:hyperlink>
        </w:p>
        <w:p w14:paraId="11C1AF5D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5.2.3</w:t>
            </w:r>
            <w:r w:rsidR="008421A9" w:rsidRPr="00173A72">
              <w:rPr>
                <w:rStyle w:val="ad"/>
                <w:rFonts w:hint="eastAsia"/>
              </w:rPr>
              <w:t xml:space="preserve"> 删除虚拟机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46</w:t>
            </w:r>
            <w:r w:rsidR="008421A9">
              <w:rPr>
                <w:webHidden/>
              </w:rPr>
              <w:fldChar w:fldCharType="end"/>
            </w:r>
          </w:hyperlink>
        </w:p>
        <w:p w14:paraId="4E71494B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5.2.4</w:t>
            </w:r>
            <w:r w:rsidR="008421A9" w:rsidRPr="00173A72">
              <w:rPr>
                <w:rStyle w:val="ad"/>
                <w:rFonts w:hint="eastAsia"/>
              </w:rPr>
              <w:t xml:space="preserve"> 模板导入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47</w:t>
            </w:r>
            <w:r w:rsidR="008421A9">
              <w:rPr>
                <w:webHidden/>
              </w:rPr>
              <w:fldChar w:fldCharType="end"/>
            </w:r>
          </w:hyperlink>
        </w:p>
        <w:p w14:paraId="6B159929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5.2.5</w:t>
            </w:r>
            <w:r w:rsidR="008421A9" w:rsidRPr="00173A72">
              <w:rPr>
                <w:rStyle w:val="ad"/>
                <w:rFonts w:hint="eastAsia"/>
              </w:rPr>
              <w:t xml:space="preserve"> 按模板部署虚拟机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49</w:t>
            </w:r>
            <w:r w:rsidR="008421A9">
              <w:rPr>
                <w:webHidden/>
              </w:rPr>
              <w:fldChar w:fldCharType="end"/>
            </w:r>
          </w:hyperlink>
        </w:p>
        <w:p w14:paraId="36A1AEB5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0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5.2.6</w:t>
            </w:r>
            <w:r w:rsidR="008421A9" w:rsidRPr="00173A72">
              <w:rPr>
                <w:rStyle w:val="ad"/>
                <w:rFonts w:hint="eastAsia"/>
              </w:rPr>
              <w:t xml:space="preserve"> 删除模板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_Toc15147509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51</w:t>
            </w:r>
            <w:r w:rsidR="008421A9">
              <w:rPr>
                <w:webHidden/>
              </w:rPr>
              <w:fldChar w:fldCharType="end"/>
            </w:r>
          </w:hyperlink>
        </w:p>
        <w:p w14:paraId="73B8367C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5.2.7</w:t>
            </w:r>
            <w:r w:rsidR="008421A9" w:rsidRPr="00173A72">
              <w:rPr>
                <w:rStyle w:val="ad"/>
              </w:rPr>
              <w:t xml:space="preserve"> Tools</w:t>
            </w:r>
            <w:r w:rsidR="008421A9" w:rsidRPr="00173A72">
              <w:rPr>
                <w:rStyle w:val="ad"/>
                <w:rFonts w:hint="eastAsia"/>
              </w:rPr>
              <w:t>安装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52</w:t>
            </w:r>
            <w:r w:rsidR="008421A9">
              <w:rPr>
                <w:webHidden/>
              </w:rPr>
              <w:fldChar w:fldCharType="end"/>
            </w:r>
          </w:hyperlink>
        </w:p>
        <w:p w14:paraId="7D0F1FFD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5.2.8</w:t>
            </w:r>
            <w:r w:rsidR="008421A9" w:rsidRPr="00173A72">
              <w:rPr>
                <w:rStyle w:val="ad"/>
                <w:rFonts w:hint="eastAsia"/>
              </w:rPr>
              <w:t xml:space="preserve"> 制作虚拟机模板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55</w:t>
            </w:r>
            <w:r w:rsidR="008421A9">
              <w:rPr>
                <w:webHidden/>
              </w:rPr>
              <w:fldChar w:fldCharType="end"/>
            </w:r>
          </w:hyperlink>
        </w:p>
        <w:p w14:paraId="484B314F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5.2.9</w:t>
            </w:r>
            <w:r w:rsidR="008421A9" w:rsidRPr="00173A72">
              <w:rPr>
                <w:rStyle w:val="ad"/>
                <w:rFonts w:hint="eastAsia"/>
              </w:rPr>
              <w:t xml:space="preserve"> 模板导出（可选）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59</w:t>
            </w:r>
            <w:r w:rsidR="008421A9">
              <w:rPr>
                <w:webHidden/>
              </w:rPr>
              <w:fldChar w:fldCharType="end"/>
            </w:r>
          </w:hyperlink>
        </w:p>
        <w:p w14:paraId="07AF7C0B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3" w:history="1">
            <w:r w:rsidR="008421A9" w:rsidRPr="00173A72">
              <w:rPr>
                <w:rStyle w:val="ad"/>
                <w:rFonts w:cs="Book Antiqua"/>
                <w:snapToGrid w:val="0"/>
              </w:rPr>
              <w:t>5.3</w:t>
            </w:r>
            <w:r w:rsidR="008421A9" w:rsidRPr="00173A72">
              <w:rPr>
                <w:rStyle w:val="ad"/>
              </w:rPr>
              <w:t xml:space="preserve"> CentOS</w:t>
            </w:r>
            <w:r w:rsidR="008421A9" w:rsidRPr="00173A72">
              <w:rPr>
                <w:rStyle w:val="ad"/>
                <w:rFonts w:hint="eastAsia"/>
              </w:rPr>
              <w:t>虚拟机场景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61</w:t>
            </w:r>
            <w:r w:rsidR="008421A9">
              <w:rPr>
                <w:webHidden/>
              </w:rPr>
              <w:fldChar w:fldCharType="end"/>
            </w:r>
          </w:hyperlink>
        </w:p>
        <w:p w14:paraId="72366B63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5.3.1</w:t>
            </w:r>
            <w:r w:rsidR="008421A9" w:rsidRPr="00173A72">
              <w:rPr>
                <w:rStyle w:val="ad"/>
                <w:rFonts w:hint="eastAsia"/>
              </w:rPr>
              <w:t xml:space="preserve"> 模板导入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61</w:t>
            </w:r>
            <w:r w:rsidR="008421A9">
              <w:rPr>
                <w:webHidden/>
              </w:rPr>
              <w:fldChar w:fldCharType="end"/>
            </w:r>
          </w:hyperlink>
        </w:p>
        <w:p w14:paraId="2CC2BA6A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5.3.2</w:t>
            </w:r>
            <w:r w:rsidR="008421A9" w:rsidRPr="00173A72">
              <w:rPr>
                <w:rStyle w:val="ad"/>
                <w:rFonts w:hint="eastAsia"/>
              </w:rPr>
              <w:t xml:space="preserve"> 按模板部署虚拟机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63</w:t>
            </w:r>
            <w:r w:rsidR="008421A9">
              <w:rPr>
                <w:webHidden/>
              </w:rPr>
              <w:fldChar w:fldCharType="end"/>
            </w:r>
          </w:hyperlink>
        </w:p>
        <w:p w14:paraId="45763B51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5.3.3</w:t>
            </w:r>
            <w:r w:rsidR="008421A9" w:rsidRPr="00173A72">
              <w:rPr>
                <w:rStyle w:val="ad"/>
              </w:rPr>
              <w:t xml:space="preserve"> Tools</w:t>
            </w:r>
            <w:r w:rsidR="008421A9" w:rsidRPr="00173A72">
              <w:rPr>
                <w:rStyle w:val="ad"/>
                <w:rFonts w:hint="eastAsia"/>
              </w:rPr>
              <w:t>安装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64</w:t>
            </w:r>
            <w:r w:rsidR="008421A9">
              <w:rPr>
                <w:webHidden/>
              </w:rPr>
              <w:fldChar w:fldCharType="end"/>
            </w:r>
          </w:hyperlink>
        </w:p>
        <w:p w14:paraId="63CE5EDA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5.3.4</w:t>
            </w:r>
            <w:r w:rsidR="008421A9" w:rsidRPr="00173A72">
              <w:rPr>
                <w:rStyle w:val="ad"/>
                <w:rFonts w:hint="eastAsia"/>
              </w:rPr>
              <w:t xml:space="preserve"> 制作</w:t>
            </w:r>
            <w:r w:rsidR="008421A9" w:rsidRPr="00173A72">
              <w:rPr>
                <w:rStyle w:val="ad"/>
              </w:rPr>
              <w:t>Linux</w:t>
            </w:r>
            <w:r w:rsidR="008421A9" w:rsidRPr="00173A72">
              <w:rPr>
                <w:rStyle w:val="ad"/>
                <w:rFonts w:hint="eastAsia"/>
              </w:rPr>
              <w:t>模板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65</w:t>
            </w:r>
            <w:r w:rsidR="008421A9">
              <w:rPr>
                <w:webHidden/>
              </w:rPr>
              <w:fldChar w:fldCharType="end"/>
            </w:r>
          </w:hyperlink>
        </w:p>
        <w:p w14:paraId="7F19B585" w14:textId="77777777" w:rsidR="008421A9" w:rsidRDefault="00E67C4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518" w:history="1">
            <w:r w:rsidR="008421A9" w:rsidRPr="00173A72">
              <w:rPr>
                <w:rStyle w:val="ad"/>
                <w:noProof/>
              </w:rPr>
              <w:t>6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虚拟机管理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_Toc15147518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66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1855B7D7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19" w:history="1">
            <w:r w:rsidR="008421A9" w:rsidRPr="00173A72">
              <w:rPr>
                <w:rStyle w:val="ad"/>
                <w:rFonts w:cs="Book Antiqua"/>
                <w:snapToGrid w:val="0"/>
              </w:rPr>
              <w:t>6.1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_Toc15147519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66</w:t>
            </w:r>
            <w:r w:rsidR="008421A9">
              <w:rPr>
                <w:webHidden/>
              </w:rPr>
              <w:fldChar w:fldCharType="end"/>
            </w:r>
          </w:hyperlink>
        </w:p>
        <w:p w14:paraId="2B7A64C9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66</w:t>
            </w:r>
            <w:r w:rsidR="008421A9">
              <w:rPr>
                <w:webHidden/>
              </w:rPr>
              <w:fldChar w:fldCharType="end"/>
            </w:r>
          </w:hyperlink>
        </w:p>
        <w:p w14:paraId="117936E8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66</w:t>
            </w:r>
            <w:r w:rsidR="008421A9">
              <w:rPr>
                <w:webHidden/>
              </w:rPr>
              <w:fldChar w:fldCharType="end"/>
            </w:r>
          </w:hyperlink>
        </w:p>
        <w:p w14:paraId="723C2B7C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66</w:t>
            </w:r>
            <w:r w:rsidR="008421A9">
              <w:rPr>
                <w:webHidden/>
              </w:rPr>
              <w:fldChar w:fldCharType="end"/>
            </w:r>
          </w:hyperlink>
        </w:p>
        <w:p w14:paraId="095D1FA6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3" w:history="1">
            <w:r w:rsidR="008421A9" w:rsidRPr="00173A72">
              <w:rPr>
                <w:rStyle w:val="ad"/>
                <w:rFonts w:cs="Book Antiqua"/>
                <w:snapToGrid w:val="0"/>
              </w:rPr>
              <w:t>6.2</w:t>
            </w:r>
            <w:r w:rsidR="008421A9" w:rsidRPr="00173A72">
              <w:rPr>
                <w:rStyle w:val="ad"/>
                <w:rFonts w:hint="eastAsia"/>
              </w:rPr>
              <w:t xml:space="preserve"> 虚拟机参数变更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67</w:t>
            </w:r>
            <w:r w:rsidR="008421A9">
              <w:rPr>
                <w:webHidden/>
              </w:rPr>
              <w:fldChar w:fldCharType="end"/>
            </w:r>
          </w:hyperlink>
        </w:p>
        <w:p w14:paraId="5493D07C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6.2.1</w:t>
            </w:r>
            <w:r w:rsidR="008421A9" w:rsidRPr="00173A72">
              <w:rPr>
                <w:rStyle w:val="ad"/>
                <w:rFonts w:hint="eastAsia"/>
              </w:rPr>
              <w:t xml:space="preserve"> 模板部署虚拟机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67</w:t>
            </w:r>
            <w:r w:rsidR="008421A9">
              <w:rPr>
                <w:webHidden/>
              </w:rPr>
              <w:fldChar w:fldCharType="end"/>
            </w:r>
          </w:hyperlink>
        </w:p>
        <w:p w14:paraId="45B21331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5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6.2.2</w:t>
            </w:r>
            <w:r w:rsidR="008421A9" w:rsidRPr="00173A72">
              <w:rPr>
                <w:rStyle w:val="ad"/>
                <w:rFonts w:hint="eastAsia"/>
              </w:rPr>
              <w:t xml:space="preserve"> 配置虚拟机网络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67</w:t>
            </w:r>
            <w:r w:rsidR="008421A9">
              <w:rPr>
                <w:webHidden/>
              </w:rPr>
              <w:fldChar w:fldCharType="end"/>
            </w:r>
          </w:hyperlink>
        </w:p>
        <w:p w14:paraId="5B971917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6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6.2.3</w:t>
            </w:r>
            <w:r w:rsidR="008421A9" w:rsidRPr="00173A72">
              <w:rPr>
                <w:rStyle w:val="ad"/>
                <w:rFonts w:hint="eastAsia"/>
              </w:rPr>
              <w:t xml:space="preserve"> 虚拟机</w:t>
            </w:r>
            <w:r w:rsidR="008421A9" w:rsidRPr="00173A72">
              <w:rPr>
                <w:rStyle w:val="ad"/>
              </w:rPr>
              <w:t>CPU</w:t>
            </w:r>
            <w:r w:rsidR="008421A9" w:rsidRPr="00173A72">
              <w:rPr>
                <w:rStyle w:val="ad"/>
                <w:rFonts w:hint="eastAsia"/>
              </w:rPr>
              <w:t>热添加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71</w:t>
            </w:r>
            <w:r w:rsidR="008421A9">
              <w:rPr>
                <w:webHidden/>
              </w:rPr>
              <w:fldChar w:fldCharType="end"/>
            </w:r>
          </w:hyperlink>
        </w:p>
        <w:p w14:paraId="4EAA5C79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7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6.2.4</w:t>
            </w:r>
            <w:r w:rsidR="008421A9" w:rsidRPr="00173A72">
              <w:rPr>
                <w:rStyle w:val="ad"/>
                <w:rFonts w:hint="eastAsia"/>
              </w:rPr>
              <w:t xml:space="preserve"> 虚拟机内存热添加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73</w:t>
            </w:r>
            <w:r w:rsidR="008421A9">
              <w:rPr>
                <w:webHidden/>
              </w:rPr>
              <w:fldChar w:fldCharType="end"/>
            </w:r>
          </w:hyperlink>
        </w:p>
        <w:p w14:paraId="78AA74FB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6.2.5</w:t>
            </w:r>
            <w:r w:rsidR="008421A9" w:rsidRPr="00173A72">
              <w:rPr>
                <w:rStyle w:val="ad"/>
                <w:rFonts w:hint="eastAsia"/>
              </w:rPr>
              <w:t xml:space="preserve"> 虚拟机磁盘扩容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77</w:t>
            </w:r>
            <w:r w:rsidR="008421A9">
              <w:rPr>
                <w:webHidden/>
              </w:rPr>
              <w:fldChar w:fldCharType="end"/>
            </w:r>
          </w:hyperlink>
        </w:p>
        <w:p w14:paraId="3E56B805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2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6.2.6</w:t>
            </w:r>
            <w:r w:rsidR="008421A9" w:rsidRPr="00173A72">
              <w:rPr>
                <w:rStyle w:val="ad"/>
                <w:rFonts w:hint="eastAsia"/>
              </w:rPr>
              <w:t xml:space="preserve"> 添加虚拟机网卡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_Toc15147529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78</w:t>
            </w:r>
            <w:r w:rsidR="008421A9">
              <w:rPr>
                <w:webHidden/>
              </w:rPr>
              <w:fldChar w:fldCharType="end"/>
            </w:r>
          </w:hyperlink>
        </w:p>
        <w:p w14:paraId="1FDE74F4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0" w:history="1">
            <w:r w:rsidR="008421A9" w:rsidRPr="00173A72">
              <w:rPr>
                <w:rStyle w:val="ad"/>
                <w:rFonts w:cs="Book Antiqua"/>
                <w:snapToGrid w:val="0"/>
              </w:rPr>
              <w:t>6.3</w:t>
            </w:r>
            <w:r w:rsidR="008421A9" w:rsidRPr="00173A72">
              <w:rPr>
                <w:rStyle w:val="ad"/>
                <w:rFonts w:hint="eastAsia"/>
              </w:rPr>
              <w:t xml:space="preserve"> 虚拟机存储调整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79</w:t>
            </w:r>
            <w:r w:rsidR="008421A9">
              <w:rPr>
                <w:webHidden/>
              </w:rPr>
              <w:fldChar w:fldCharType="end"/>
            </w:r>
          </w:hyperlink>
        </w:p>
        <w:p w14:paraId="34398604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6.3.1</w:t>
            </w:r>
            <w:r w:rsidR="008421A9" w:rsidRPr="00173A72">
              <w:rPr>
                <w:rStyle w:val="ad"/>
                <w:rFonts w:hint="eastAsia"/>
              </w:rPr>
              <w:t xml:space="preserve"> 添加普通磁盘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79</w:t>
            </w:r>
            <w:r w:rsidR="008421A9">
              <w:rPr>
                <w:webHidden/>
              </w:rPr>
              <w:fldChar w:fldCharType="end"/>
            </w:r>
          </w:hyperlink>
        </w:p>
        <w:p w14:paraId="1DD704F9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6.3.2</w:t>
            </w:r>
            <w:r w:rsidR="008421A9" w:rsidRPr="00173A72">
              <w:rPr>
                <w:rStyle w:val="ad"/>
                <w:rFonts w:hint="eastAsia"/>
              </w:rPr>
              <w:t xml:space="preserve"> 非持久磁盘验证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82</w:t>
            </w:r>
            <w:r w:rsidR="008421A9">
              <w:rPr>
                <w:webHidden/>
              </w:rPr>
              <w:fldChar w:fldCharType="end"/>
            </w:r>
          </w:hyperlink>
        </w:p>
        <w:p w14:paraId="5CE67CCD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3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6.3.3</w:t>
            </w:r>
            <w:r w:rsidR="008421A9" w:rsidRPr="00173A72">
              <w:rPr>
                <w:rStyle w:val="ad"/>
                <w:rFonts w:hint="eastAsia"/>
              </w:rPr>
              <w:t xml:space="preserve"> 删除磁盘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85</w:t>
            </w:r>
            <w:r w:rsidR="008421A9">
              <w:rPr>
                <w:webHidden/>
              </w:rPr>
              <w:fldChar w:fldCharType="end"/>
            </w:r>
          </w:hyperlink>
        </w:p>
        <w:p w14:paraId="114EB518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4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6.3.4</w:t>
            </w:r>
            <w:r w:rsidR="008421A9" w:rsidRPr="00173A72">
              <w:rPr>
                <w:rStyle w:val="ad"/>
                <w:rFonts w:hint="eastAsia"/>
              </w:rPr>
              <w:t xml:space="preserve"> 磁盘类型调整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86</w:t>
            </w:r>
            <w:r w:rsidR="008421A9">
              <w:rPr>
                <w:webHidden/>
              </w:rPr>
              <w:fldChar w:fldCharType="end"/>
            </w:r>
          </w:hyperlink>
        </w:p>
        <w:p w14:paraId="13860D6C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5" w:history="1">
            <w:r w:rsidR="008421A9" w:rsidRPr="00173A72">
              <w:rPr>
                <w:rStyle w:val="ad"/>
                <w:rFonts w:cs="Book Antiqua"/>
                <w:snapToGrid w:val="0"/>
              </w:rPr>
              <w:t>6.4</w:t>
            </w:r>
            <w:r w:rsidR="008421A9" w:rsidRPr="00173A72">
              <w:rPr>
                <w:rStyle w:val="ad"/>
                <w:rFonts w:hint="eastAsia"/>
              </w:rPr>
              <w:t xml:space="preserve"> 配置虚拟机对象权限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87</w:t>
            </w:r>
            <w:r w:rsidR="008421A9">
              <w:rPr>
                <w:webHidden/>
              </w:rPr>
              <w:fldChar w:fldCharType="end"/>
            </w:r>
          </w:hyperlink>
        </w:p>
        <w:p w14:paraId="18BDA873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6" w:history="1">
            <w:r w:rsidR="008421A9" w:rsidRPr="00173A72">
              <w:rPr>
                <w:rStyle w:val="ad"/>
                <w:rFonts w:cs="Book Antiqua"/>
                <w:snapToGrid w:val="0"/>
              </w:rPr>
              <w:t>6.5</w:t>
            </w:r>
            <w:r w:rsidR="008421A9" w:rsidRPr="00173A72">
              <w:rPr>
                <w:rStyle w:val="ad"/>
                <w:rFonts w:hint="eastAsia"/>
              </w:rPr>
              <w:t xml:space="preserve"> 虚拟机快照管理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88</w:t>
            </w:r>
            <w:r w:rsidR="008421A9">
              <w:rPr>
                <w:webHidden/>
              </w:rPr>
              <w:fldChar w:fldCharType="end"/>
            </w:r>
          </w:hyperlink>
        </w:p>
        <w:p w14:paraId="3EF410CE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7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6.5.1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创建快照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88</w:t>
            </w:r>
            <w:r w:rsidR="008421A9">
              <w:rPr>
                <w:webHidden/>
              </w:rPr>
              <w:fldChar w:fldCharType="end"/>
            </w:r>
          </w:hyperlink>
        </w:p>
        <w:p w14:paraId="34357E30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8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6.5.2</w:t>
            </w:r>
            <w:r w:rsidR="008421A9" w:rsidRPr="00173A72">
              <w:rPr>
                <w:rStyle w:val="ad"/>
                <w:rFonts w:hint="eastAsia"/>
              </w:rPr>
              <w:t xml:space="preserve"> 快照回滚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90</w:t>
            </w:r>
            <w:r w:rsidR="008421A9">
              <w:rPr>
                <w:webHidden/>
              </w:rPr>
              <w:fldChar w:fldCharType="end"/>
            </w:r>
          </w:hyperlink>
        </w:p>
        <w:p w14:paraId="0336B8A1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39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6.5.3</w:t>
            </w:r>
            <w:r w:rsidR="008421A9" w:rsidRPr="00173A72">
              <w:rPr>
                <w:rStyle w:val="ad"/>
                <w:rFonts w:hint="eastAsia"/>
              </w:rPr>
              <w:t xml:space="preserve"> 删除快照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_Toc15147539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92</w:t>
            </w:r>
            <w:r w:rsidR="008421A9">
              <w:rPr>
                <w:webHidden/>
              </w:rPr>
              <w:fldChar w:fldCharType="end"/>
            </w:r>
          </w:hyperlink>
        </w:p>
        <w:p w14:paraId="6555AD03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0" w:history="1">
            <w:r w:rsidR="008421A9" w:rsidRPr="00173A72">
              <w:rPr>
                <w:rStyle w:val="ad"/>
                <w:rFonts w:cs="Book Antiqua"/>
                <w:snapToGrid w:val="0"/>
              </w:rPr>
              <w:t>6.6</w:t>
            </w:r>
            <w:r w:rsidR="008421A9" w:rsidRPr="00173A72">
              <w:rPr>
                <w:rStyle w:val="ad"/>
                <w:rFonts w:hint="eastAsia"/>
              </w:rPr>
              <w:t xml:space="preserve"> 虚拟机热迁移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93</w:t>
            </w:r>
            <w:r w:rsidR="008421A9">
              <w:rPr>
                <w:webHidden/>
              </w:rPr>
              <w:fldChar w:fldCharType="end"/>
            </w:r>
          </w:hyperlink>
        </w:p>
        <w:p w14:paraId="22DB3299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1" w:history="1">
            <w:r w:rsidR="008421A9" w:rsidRPr="00173A72">
              <w:rPr>
                <w:rStyle w:val="ad"/>
                <w:rFonts w:cs="Book Antiqua"/>
                <w:snapToGrid w:val="0"/>
              </w:rPr>
              <w:t>6.7</w:t>
            </w:r>
            <w:r w:rsidR="008421A9" w:rsidRPr="00173A72">
              <w:rPr>
                <w:rStyle w:val="ad"/>
                <w:rFonts w:hint="eastAsia"/>
              </w:rPr>
              <w:t xml:space="preserve"> 虚拟机规则组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97</w:t>
            </w:r>
            <w:r w:rsidR="008421A9">
              <w:rPr>
                <w:webHidden/>
              </w:rPr>
              <w:fldChar w:fldCharType="end"/>
            </w:r>
          </w:hyperlink>
        </w:p>
        <w:p w14:paraId="4E30CE47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2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6.7.1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部署第二台虚拟机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97</w:t>
            </w:r>
            <w:r w:rsidR="008421A9">
              <w:rPr>
                <w:webHidden/>
              </w:rPr>
              <w:fldChar w:fldCharType="end"/>
            </w:r>
          </w:hyperlink>
        </w:p>
        <w:p w14:paraId="41666A8F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3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6.7.2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互斥虚拟机验证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98</w:t>
            </w:r>
            <w:r w:rsidR="008421A9">
              <w:rPr>
                <w:webHidden/>
              </w:rPr>
              <w:fldChar w:fldCharType="end"/>
            </w:r>
          </w:hyperlink>
        </w:p>
        <w:p w14:paraId="1112D7F4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4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6.7.3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聚集虚拟机验证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101</w:t>
            </w:r>
            <w:r w:rsidR="008421A9">
              <w:rPr>
                <w:webHidden/>
              </w:rPr>
              <w:fldChar w:fldCharType="end"/>
            </w:r>
          </w:hyperlink>
        </w:p>
        <w:p w14:paraId="1AF3639D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5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6.7.4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虚拟机到主机验证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103</w:t>
            </w:r>
            <w:r w:rsidR="008421A9">
              <w:rPr>
                <w:webHidden/>
              </w:rPr>
              <w:fldChar w:fldCharType="end"/>
            </w:r>
          </w:hyperlink>
        </w:p>
        <w:p w14:paraId="06414BD1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6" w:history="1">
            <w:r w:rsidR="008421A9" w:rsidRPr="00173A72">
              <w:rPr>
                <w:rStyle w:val="ad"/>
                <w:rFonts w:cs="Book Antiqua"/>
                <w:snapToGrid w:val="0"/>
              </w:rPr>
              <w:t>6.8</w:t>
            </w:r>
            <w:r w:rsidR="008421A9" w:rsidRPr="00173A72">
              <w:rPr>
                <w:rStyle w:val="ad"/>
                <w:rFonts w:hint="eastAsia"/>
              </w:rPr>
              <w:t xml:space="preserve"> 安全组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106</w:t>
            </w:r>
            <w:r w:rsidR="008421A9">
              <w:rPr>
                <w:webHidden/>
              </w:rPr>
              <w:fldChar w:fldCharType="end"/>
            </w:r>
          </w:hyperlink>
        </w:p>
        <w:p w14:paraId="120632DF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7" w:history="1">
            <w:r w:rsidR="008421A9" w:rsidRPr="00173A72">
              <w:rPr>
                <w:rStyle w:val="ad"/>
                <w:rFonts w:cs="Book Antiqua"/>
                <w:snapToGrid w:val="0"/>
              </w:rPr>
              <w:t>6.9</w:t>
            </w:r>
            <w:r w:rsidR="008421A9" w:rsidRPr="00173A72">
              <w:rPr>
                <w:rStyle w:val="ad"/>
                <w:rFonts w:hint="eastAsia"/>
              </w:rPr>
              <w:t xml:space="preserve"> 虚拟机</w:t>
            </w:r>
            <w:r w:rsidR="008421A9" w:rsidRPr="00173A72">
              <w:rPr>
                <w:rStyle w:val="ad"/>
              </w:rPr>
              <w:t>HA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110</w:t>
            </w:r>
            <w:r w:rsidR="008421A9">
              <w:rPr>
                <w:webHidden/>
              </w:rPr>
              <w:fldChar w:fldCharType="end"/>
            </w:r>
          </w:hyperlink>
        </w:p>
        <w:p w14:paraId="12DA535B" w14:textId="77777777" w:rsidR="008421A9" w:rsidRDefault="00E67C4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147548" w:history="1">
            <w:r w:rsidR="008421A9" w:rsidRPr="00173A72">
              <w:rPr>
                <w:rStyle w:val="ad"/>
                <w:noProof/>
              </w:rPr>
              <w:t>7</w:t>
            </w:r>
            <w:r w:rsidR="008421A9" w:rsidRPr="00173A72">
              <w:rPr>
                <w:rStyle w:val="ad"/>
                <w:rFonts w:hint="eastAsia"/>
                <w:noProof/>
              </w:rPr>
              <w:t xml:space="preserve"> 常见运维</w:t>
            </w:r>
            <w:r w:rsidR="008421A9">
              <w:rPr>
                <w:noProof/>
                <w:webHidden/>
              </w:rPr>
              <w:tab/>
            </w:r>
            <w:r w:rsidR="008421A9">
              <w:rPr>
                <w:noProof/>
                <w:webHidden/>
              </w:rPr>
              <w:fldChar w:fldCharType="begin"/>
            </w:r>
            <w:r w:rsidR="008421A9">
              <w:rPr>
                <w:noProof/>
                <w:webHidden/>
              </w:rPr>
              <w:instrText xml:space="preserve"> PAGEREF _Toc15147548 \h </w:instrText>
            </w:r>
            <w:r w:rsidR="008421A9">
              <w:rPr>
                <w:noProof/>
                <w:webHidden/>
              </w:rPr>
            </w:r>
            <w:r w:rsidR="008421A9">
              <w:rPr>
                <w:noProof/>
                <w:webHidden/>
              </w:rPr>
              <w:fldChar w:fldCharType="separate"/>
            </w:r>
            <w:r w:rsidR="008421A9">
              <w:rPr>
                <w:noProof/>
                <w:webHidden/>
              </w:rPr>
              <w:t>113</w:t>
            </w:r>
            <w:r w:rsidR="008421A9">
              <w:rPr>
                <w:noProof/>
                <w:webHidden/>
              </w:rPr>
              <w:fldChar w:fldCharType="end"/>
            </w:r>
          </w:hyperlink>
        </w:p>
        <w:p w14:paraId="5CBC8254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49" w:history="1">
            <w:r w:rsidR="008421A9" w:rsidRPr="00173A72">
              <w:rPr>
                <w:rStyle w:val="ad"/>
                <w:rFonts w:cs="Book Antiqua"/>
                <w:snapToGrid w:val="0"/>
              </w:rPr>
              <w:t>7.1</w:t>
            </w:r>
            <w:r w:rsidR="008421A9" w:rsidRPr="00173A72">
              <w:rPr>
                <w:rStyle w:val="ad"/>
                <w:rFonts w:hint="eastAsia"/>
              </w:rPr>
              <w:t xml:space="preserve"> 实验介绍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_Toc15147549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113</w:t>
            </w:r>
            <w:r w:rsidR="008421A9">
              <w:rPr>
                <w:webHidden/>
              </w:rPr>
              <w:fldChar w:fldCharType="end"/>
            </w:r>
          </w:hyperlink>
        </w:p>
        <w:p w14:paraId="46E0BA2A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0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7.1.1</w:t>
            </w:r>
            <w:r w:rsidR="008421A9" w:rsidRPr="00173A72">
              <w:rPr>
                <w:rStyle w:val="ad"/>
                <w:rFonts w:hint="eastAsia"/>
              </w:rPr>
              <w:t xml:space="preserve"> 关于本实验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113</w:t>
            </w:r>
            <w:r w:rsidR="008421A9">
              <w:rPr>
                <w:webHidden/>
              </w:rPr>
              <w:fldChar w:fldCharType="end"/>
            </w:r>
          </w:hyperlink>
        </w:p>
        <w:p w14:paraId="3652BB72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1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7.1.2</w:t>
            </w:r>
            <w:r w:rsidR="008421A9" w:rsidRPr="00173A72">
              <w:rPr>
                <w:rStyle w:val="ad"/>
                <w:rFonts w:hint="eastAsia"/>
              </w:rPr>
              <w:t xml:space="preserve"> 实验目的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_Toc15147551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113</w:t>
            </w:r>
            <w:r w:rsidR="008421A9">
              <w:rPr>
                <w:webHidden/>
              </w:rPr>
              <w:fldChar w:fldCharType="end"/>
            </w:r>
          </w:hyperlink>
        </w:p>
        <w:p w14:paraId="1EEDC441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2" w:history="1">
            <w:r w:rsidR="008421A9" w:rsidRPr="00173A72">
              <w:rPr>
                <w:rStyle w:val="ad"/>
                <w:rFonts w:cs="Book Antiqua"/>
                <w:bCs/>
                <w:snapToGrid w:val="0"/>
              </w:rPr>
              <w:t>7.1.3</w:t>
            </w:r>
            <w:r w:rsidR="008421A9" w:rsidRPr="00173A72">
              <w:rPr>
                <w:rStyle w:val="ad"/>
                <w:rFonts w:hint="eastAsia"/>
              </w:rPr>
              <w:t xml:space="preserve"> 实验流程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_Toc15147552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113</w:t>
            </w:r>
            <w:r w:rsidR="008421A9">
              <w:rPr>
                <w:webHidden/>
              </w:rPr>
              <w:fldChar w:fldCharType="end"/>
            </w:r>
          </w:hyperlink>
        </w:p>
        <w:p w14:paraId="228EC22A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3" w:history="1">
            <w:r w:rsidR="008421A9" w:rsidRPr="00173A72">
              <w:rPr>
                <w:rStyle w:val="ad"/>
                <w:rFonts w:cs="Book Antiqua"/>
                <w:snapToGrid w:val="0"/>
              </w:rPr>
              <w:t>7.2</w:t>
            </w:r>
            <w:r w:rsidR="008421A9" w:rsidRPr="00173A72">
              <w:rPr>
                <w:rStyle w:val="ad"/>
                <w:rFonts w:hint="eastAsia"/>
              </w:rPr>
              <w:t xml:space="preserve"> 备份管理数据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_Toc15147553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114</w:t>
            </w:r>
            <w:r w:rsidR="008421A9">
              <w:rPr>
                <w:webHidden/>
              </w:rPr>
              <w:fldChar w:fldCharType="end"/>
            </w:r>
          </w:hyperlink>
        </w:p>
        <w:p w14:paraId="59BB82D9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4" w:history="1">
            <w:r w:rsidR="008421A9" w:rsidRPr="00173A72">
              <w:rPr>
                <w:rStyle w:val="ad"/>
                <w:rFonts w:cs="Book Antiqua"/>
                <w:snapToGrid w:val="0"/>
              </w:rPr>
              <w:t>7.3</w:t>
            </w:r>
            <w:r w:rsidR="008421A9" w:rsidRPr="00173A72">
              <w:rPr>
                <w:rStyle w:val="ad"/>
                <w:rFonts w:hint="eastAsia"/>
              </w:rPr>
              <w:t xml:space="preserve"> 查看系统</w:t>
            </w:r>
            <w:r w:rsidR="008421A9" w:rsidRPr="00173A72">
              <w:rPr>
                <w:rStyle w:val="ad"/>
              </w:rPr>
              <w:t>ESN</w:t>
            </w:r>
            <w:r w:rsidR="008421A9" w:rsidRPr="00173A72">
              <w:rPr>
                <w:rStyle w:val="ad"/>
                <w:rFonts w:hint="eastAsia"/>
              </w:rPr>
              <w:t>号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_Toc15147554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116</w:t>
            </w:r>
            <w:r w:rsidR="008421A9">
              <w:rPr>
                <w:webHidden/>
              </w:rPr>
              <w:fldChar w:fldCharType="end"/>
            </w:r>
          </w:hyperlink>
        </w:p>
        <w:p w14:paraId="0997A483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5" w:history="1">
            <w:r w:rsidR="008421A9" w:rsidRPr="00173A72">
              <w:rPr>
                <w:rStyle w:val="ad"/>
                <w:rFonts w:cs="Book Antiqua"/>
                <w:snapToGrid w:val="0"/>
              </w:rPr>
              <w:t>7.4</w:t>
            </w:r>
            <w:r w:rsidR="008421A9" w:rsidRPr="00173A72">
              <w:rPr>
                <w:rStyle w:val="ad"/>
                <w:rFonts w:hint="eastAsia"/>
              </w:rPr>
              <w:t xml:space="preserve"> 管理告警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_Toc15147555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117</w:t>
            </w:r>
            <w:r w:rsidR="008421A9">
              <w:rPr>
                <w:webHidden/>
              </w:rPr>
              <w:fldChar w:fldCharType="end"/>
            </w:r>
          </w:hyperlink>
        </w:p>
        <w:p w14:paraId="198EFBBA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6" w:history="1">
            <w:r w:rsidR="008421A9" w:rsidRPr="00173A72">
              <w:rPr>
                <w:rStyle w:val="ad"/>
                <w:rFonts w:cs="Book Antiqua"/>
                <w:snapToGrid w:val="0"/>
              </w:rPr>
              <w:t>7.5</w:t>
            </w:r>
            <w:r w:rsidR="008421A9" w:rsidRPr="00173A72">
              <w:rPr>
                <w:rStyle w:val="ad"/>
                <w:rFonts w:hint="eastAsia"/>
              </w:rPr>
              <w:t xml:space="preserve"> 配置系统时钟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_Toc15147556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119</w:t>
            </w:r>
            <w:r w:rsidR="008421A9">
              <w:rPr>
                <w:webHidden/>
              </w:rPr>
              <w:fldChar w:fldCharType="end"/>
            </w:r>
          </w:hyperlink>
        </w:p>
        <w:p w14:paraId="1D5BC2A6" w14:textId="77777777" w:rsidR="008421A9" w:rsidRDefault="00E67C4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7" w:history="1">
            <w:r w:rsidR="008421A9" w:rsidRPr="00173A72">
              <w:rPr>
                <w:rStyle w:val="ad"/>
                <w:rFonts w:cs="Book Antiqua"/>
                <w:snapToGrid w:val="0"/>
              </w:rPr>
              <w:t>7.6</w:t>
            </w:r>
            <w:r w:rsidR="008421A9" w:rsidRPr="00173A72">
              <w:rPr>
                <w:rStyle w:val="ad"/>
                <w:rFonts w:hint="eastAsia"/>
              </w:rPr>
              <w:t xml:space="preserve"> 权限管理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_Toc15147557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120</w:t>
            </w:r>
            <w:r w:rsidR="008421A9">
              <w:rPr>
                <w:webHidden/>
              </w:rPr>
              <w:fldChar w:fldCharType="end"/>
            </w:r>
          </w:hyperlink>
        </w:p>
        <w:p w14:paraId="644716FF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8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7.6.1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角色管理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_Toc15147558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120</w:t>
            </w:r>
            <w:r w:rsidR="008421A9">
              <w:rPr>
                <w:webHidden/>
              </w:rPr>
              <w:fldChar w:fldCharType="end"/>
            </w:r>
          </w:hyperlink>
        </w:p>
        <w:p w14:paraId="164A136D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59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7.6.2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用户管理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_Toc15147559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121</w:t>
            </w:r>
            <w:r w:rsidR="008421A9">
              <w:rPr>
                <w:webHidden/>
              </w:rPr>
              <w:fldChar w:fldCharType="end"/>
            </w:r>
          </w:hyperlink>
        </w:p>
        <w:p w14:paraId="32D7E775" w14:textId="77777777" w:rsidR="008421A9" w:rsidRDefault="00E67C4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147560" w:history="1">
            <w:r w:rsidR="008421A9" w:rsidRPr="00173A72">
              <w:rPr>
                <w:rStyle w:val="ad"/>
                <w:rFonts w:cs="Book Antiqua"/>
                <w:bCs/>
                <w:snapToGrid w:val="0"/>
                <w:lang w:eastAsia="en-US"/>
              </w:rPr>
              <w:t>7.6.3</w:t>
            </w:r>
            <w:r w:rsidR="008421A9" w:rsidRPr="00173A72">
              <w:rPr>
                <w:rStyle w:val="ad"/>
                <w:rFonts w:hint="eastAsia"/>
                <w:lang w:eastAsia="en-US"/>
              </w:rPr>
              <w:t xml:space="preserve"> 密码策略管理</w:t>
            </w:r>
            <w:r w:rsidR="008421A9">
              <w:rPr>
                <w:webHidden/>
              </w:rPr>
              <w:tab/>
            </w:r>
            <w:r w:rsidR="008421A9">
              <w:rPr>
                <w:webHidden/>
              </w:rPr>
              <w:fldChar w:fldCharType="begin"/>
            </w:r>
            <w:r w:rsidR="008421A9">
              <w:rPr>
                <w:webHidden/>
              </w:rPr>
              <w:instrText xml:space="preserve"> PAGEREF _Toc15147560 \h </w:instrText>
            </w:r>
            <w:r w:rsidR="008421A9">
              <w:rPr>
                <w:webHidden/>
              </w:rPr>
            </w:r>
            <w:r w:rsidR="008421A9">
              <w:rPr>
                <w:webHidden/>
              </w:rPr>
              <w:fldChar w:fldCharType="separate"/>
            </w:r>
            <w:r w:rsidR="008421A9">
              <w:rPr>
                <w:webHidden/>
              </w:rPr>
              <w:t>122</w:t>
            </w:r>
            <w:r w:rsidR="008421A9">
              <w:rPr>
                <w:webHidden/>
              </w:rPr>
              <w:fldChar w:fldCharType="end"/>
            </w:r>
          </w:hyperlink>
        </w:p>
        <w:p w14:paraId="789C04BF" w14:textId="77777777" w:rsidR="00467051" w:rsidRDefault="00467051" w:rsidP="00467051">
          <w:pPr>
            <w:rPr>
              <w:lang w:val="zh-CN"/>
            </w:rPr>
          </w:pPr>
          <w:r w:rsidRPr="000A0022">
            <w:rPr>
              <w:b/>
              <w:bCs/>
              <w:lang w:val="zh-CN"/>
            </w:rPr>
            <w:fldChar w:fldCharType="end"/>
          </w:r>
        </w:p>
      </w:sdtContent>
    </w:sdt>
    <w:p w14:paraId="146F0E1F" w14:textId="77777777" w:rsidR="00467051" w:rsidRDefault="00467051" w:rsidP="008421A9">
      <w:pPr>
        <w:pStyle w:val="1e"/>
        <w:rPr>
          <w:lang w:val="zh-CN"/>
        </w:rPr>
      </w:pPr>
    </w:p>
    <w:p w14:paraId="037D831F" w14:textId="77777777" w:rsidR="00467051" w:rsidRDefault="00467051" w:rsidP="008421A9">
      <w:pPr>
        <w:pStyle w:val="1e"/>
        <w:rPr>
          <w:lang w:val="zh-CN"/>
        </w:rPr>
      </w:pPr>
    </w:p>
    <w:p w14:paraId="011BF729" w14:textId="77777777" w:rsidR="00467051" w:rsidRDefault="00467051" w:rsidP="008421A9">
      <w:pPr>
        <w:pStyle w:val="1e"/>
        <w:rPr>
          <w:lang w:val="zh-CN"/>
        </w:rPr>
      </w:pPr>
    </w:p>
    <w:p w14:paraId="28E58A88" w14:textId="77777777" w:rsidR="00467051" w:rsidRDefault="00467051" w:rsidP="008421A9">
      <w:pPr>
        <w:pStyle w:val="1e"/>
        <w:rPr>
          <w:lang w:val="zh-CN"/>
        </w:rPr>
      </w:pPr>
    </w:p>
    <w:p w14:paraId="621353B6" w14:textId="77777777" w:rsidR="00467051" w:rsidRDefault="00467051" w:rsidP="00426185">
      <w:pPr>
        <w:ind w:left="0"/>
      </w:pPr>
    </w:p>
    <w:p w14:paraId="67DAFA1A" w14:textId="69A8D80B" w:rsidR="00426185" w:rsidRDefault="00426185" w:rsidP="00426185">
      <w:pPr>
        <w:pStyle w:val="1"/>
        <w:numPr>
          <w:ilvl w:val="0"/>
          <w:numId w:val="18"/>
        </w:numPr>
        <w:wordWrap/>
        <w:rPr>
          <w:lang w:eastAsia="en-US"/>
        </w:rPr>
      </w:pPr>
      <w:bookmarkStart w:id="19" w:name="_Toc12546154"/>
      <w:bookmarkStart w:id="20" w:name="_Toc15147454"/>
      <w:r>
        <w:rPr>
          <w:rFonts w:hint="eastAsia"/>
          <w:lang w:eastAsia="en-US"/>
        </w:rPr>
        <w:lastRenderedPageBreak/>
        <w:t>安装FusionCompute</w:t>
      </w:r>
      <w:bookmarkEnd w:id="19"/>
      <w:bookmarkEnd w:id="20"/>
    </w:p>
    <w:p w14:paraId="25FAB83D" w14:textId="64B0A660" w:rsidR="008405A4" w:rsidRDefault="008405A4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21" w:name="_Toc15147455"/>
      <w:bookmarkStart w:id="22" w:name="_Toc12546155"/>
      <w:r>
        <w:rPr>
          <w:lang w:eastAsia="zh-CN"/>
        </w:rPr>
        <w:t>实验介绍</w:t>
      </w:r>
      <w:bookmarkEnd w:id="21"/>
    </w:p>
    <w:p w14:paraId="1D438595" w14:textId="7415C80A" w:rsidR="008405A4" w:rsidRDefault="008405A4" w:rsidP="008421A9">
      <w:pPr>
        <w:pStyle w:val="3"/>
      </w:pPr>
      <w:bookmarkStart w:id="23" w:name="_Toc15147456"/>
      <w:r>
        <w:t>关于本实验</w:t>
      </w:r>
      <w:bookmarkEnd w:id="23"/>
    </w:p>
    <w:p w14:paraId="0CB18E32" w14:textId="0686A201" w:rsidR="008405A4" w:rsidRDefault="008405A4" w:rsidP="008421A9">
      <w:pPr>
        <w:pStyle w:val="1e"/>
      </w:pPr>
      <w:r>
        <w:t>本章节实验指导学员在已经创建好</w:t>
      </w:r>
      <w:r>
        <w:rPr>
          <w:rFonts w:hint="eastAsia"/>
        </w:rPr>
        <w:t>CNA虚拟机并挂载光驱设置到安装界面的情况下，安装CNA并部署VRM。</w:t>
      </w:r>
    </w:p>
    <w:p w14:paraId="02A81B07" w14:textId="4EE61698" w:rsidR="008405A4" w:rsidRDefault="008405A4" w:rsidP="008421A9">
      <w:pPr>
        <w:pStyle w:val="3"/>
      </w:pPr>
      <w:bookmarkStart w:id="24" w:name="_Toc15147457"/>
      <w:r>
        <w:t>实验目的</w:t>
      </w:r>
      <w:bookmarkEnd w:id="24"/>
    </w:p>
    <w:p w14:paraId="7601AEF7" w14:textId="794C60D3" w:rsidR="008405A4" w:rsidRDefault="008405A4" w:rsidP="00A162AF">
      <w:pPr>
        <w:pStyle w:val="4a"/>
      </w:pPr>
      <w:r>
        <w:t>理解</w:t>
      </w:r>
      <w:r>
        <w:rPr>
          <w:rFonts w:hint="eastAsia"/>
        </w:rPr>
        <w:t>CNA是什么</w:t>
      </w:r>
    </w:p>
    <w:p w14:paraId="022B8873" w14:textId="46F6779A" w:rsidR="008405A4" w:rsidRDefault="008405A4" w:rsidP="00A162AF">
      <w:pPr>
        <w:pStyle w:val="4a"/>
      </w:pPr>
      <w:r>
        <w:t>掌握</w:t>
      </w:r>
      <w:r>
        <w:rPr>
          <w:rFonts w:hint="eastAsia"/>
        </w:rPr>
        <w:t>CNA的安装方法</w:t>
      </w:r>
      <w:r w:rsidR="00B62AF0">
        <w:rPr>
          <w:rFonts w:hint="eastAsia"/>
        </w:rPr>
        <w:t>及配置项</w:t>
      </w:r>
    </w:p>
    <w:p w14:paraId="78573944" w14:textId="78092E8E" w:rsidR="00B62AF0" w:rsidRDefault="00B62AF0" w:rsidP="00A162AF">
      <w:pPr>
        <w:pStyle w:val="4a"/>
      </w:pPr>
      <w:r>
        <w:t>理解</w:t>
      </w:r>
      <w:r>
        <w:rPr>
          <w:rFonts w:hint="eastAsia"/>
        </w:rPr>
        <w:t>VRM的逻</w:t>
      </w:r>
      <w:bookmarkStart w:id="25" w:name="_GoBack"/>
      <w:bookmarkEnd w:id="25"/>
      <w:r>
        <w:rPr>
          <w:rFonts w:hint="eastAsia"/>
        </w:rPr>
        <w:t>辑架构</w:t>
      </w:r>
    </w:p>
    <w:p w14:paraId="134BECB5" w14:textId="38C5A7D7" w:rsidR="00B62AF0" w:rsidRDefault="00B62AF0" w:rsidP="00A162AF">
      <w:pPr>
        <w:pStyle w:val="4a"/>
      </w:pPr>
      <w:r>
        <w:t>掌握</w:t>
      </w:r>
      <w:r>
        <w:rPr>
          <w:rFonts w:hint="eastAsia"/>
        </w:rPr>
        <w:t>工具安装VRM的方法</w:t>
      </w:r>
    </w:p>
    <w:p w14:paraId="11C4AC17" w14:textId="654340F0" w:rsidR="00B62AF0" w:rsidRDefault="00B62AF0" w:rsidP="00A162AF">
      <w:pPr>
        <w:pStyle w:val="4a"/>
      </w:pPr>
      <w:r>
        <w:t>掌握FusionCompute登录</w:t>
      </w:r>
      <w:r>
        <w:rPr>
          <w:rFonts w:hint="eastAsia"/>
        </w:rPr>
        <w:t>方法</w:t>
      </w:r>
    </w:p>
    <w:p w14:paraId="6BFDB719" w14:textId="0E166872" w:rsidR="008405A4" w:rsidRDefault="008405A4" w:rsidP="008421A9">
      <w:pPr>
        <w:pStyle w:val="3"/>
      </w:pPr>
      <w:bookmarkStart w:id="26" w:name="_Toc15147458"/>
      <w:r>
        <w:t>实验流程</w:t>
      </w:r>
      <w:bookmarkEnd w:id="26"/>
    </w:p>
    <w:p w14:paraId="2F2F0D86" w14:textId="792CCEA2" w:rsidR="00B62AF0" w:rsidRPr="008405A4" w:rsidRDefault="00B62AF0" w:rsidP="008421A9">
      <w:pPr>
        <w:pStyle w:val="1e"/>
      </w:pPr>
      <w:r>
        <w:rPr>
          <w:noProof/>
        </w:rPr>
        <w:drawing>
          <wp:inline distT="0" distB="0" distL="0" distR="0" wp14:anchorId="47000AB2" wp14:editId="0059755D">
            <wp:extent cx="5323114" cy="59372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4540" cy="6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A211" w14:textId="14AA28EE" w:rsidR="00426185" w:rsidRDefault="008405A4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27" w:name="_Toc15147459"/>
      <w:r>
        <w:rPr>
          <w:rFonts w:hint="eastAsia"/>
        </w:rPr>
        <w:t>安装</w:t>
      </w:r>
      <w:r>
        <w:rPr>
          <w:rFonts w:hint="eastAsia"/>
          <w:lang w:eastAsia="zh-CN"/>
        </w:rPr>
        <w:t>CNA</w:t>
      </w:r>
      <w:bookmarkEnd w:id="22"/>
      <w:bookmarkEnd w:id="27"/>
    </w:p>
    <w:p w14:paraId="2A8B5239" w14:textId="02FAF258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打开VNC软件，地址栏输入192.168.201.11:5900，</w:t>
      </w:r>
      <w:r w:rsidR="00CF2352">
        <w:rPr>
          <w:rFonts w:hint="eastAsia"/>
        </w:rPr>
        <w:t>按“回车”键</w:t>
      </w:r>
      <w:r>
        <w:rPr>
          <w:rFonts w:hint="eastAsia"/>
        </w:rPr>
        <w:t>，打开CNA01的控制界面</w:t>
      </w:r>
      <w:r w:rsidR="003472EC">
        <w:rPr>
          <w:rFonts w:hint="eastAsia"/>
        </w:rPr>
        <w:t>。</w:t>
      </w:r>
    </w:p>
    <w:p w14:paraId="3DDE2BB3" w14:textId="588309B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C7E266B" wp14:editId="1B88571F">
            <wp:extent cx="3619500" cy="447675"/>
            <wp:effectExtent l="19050" t="19050" r="19050" b="2857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447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3F4773" w14:textId="29E46F6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E94A983" wp14:editId="79115B31">
            <wp:extent cx="3619500" cy="2857500"/>
            <wp:effectExtent l="19050" t="19050" r="19050" b="1905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857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A4BCF4" w14:textId="4A8E8420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确保光标在“Install</w:t>
      </w:r>
      <w:r w:rsidR="003472EC">
        <w:rPr>
          <w:rFonts w:hint="eastAsia"/>
        </w:rPr>
        <w:t>”上，按</w:t>
      </w:r>
      <w:r>
        <w:rPr>
          <w:rFonts w:hint="eastAsia"/>
        </w:rPr>
        <w:t>“Enter”，进入CNA安装配置界面</w:t>
      </w:r>
      <w:r w:rsidR="003472EC">
        <w:rPr>
          <w:rFonts w:hint="eastAsia"/>
        </w:rPr>
        <w:t>。</w:t>
      </w:r>
    </w:p>
    <w:p w14:paraId="0FF19CA2" w14:textId="52B6FFE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8381435" wp14:editId="454066DD">
            <wp:extent cx="3724275" cy="2076450"/>
            <wp:effectExtent l="19050" t="19050" r="28575" b="1905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076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12AAF9" w14:textId="313F5134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光标移动到“*Hard Drive”，按“Enter”键，进入磁盘配置界面。确认磁盘信息无误后光标移到“OK”</w:t>
      </w:r>
      <w:r w:rsidR="00CF2352">
        <w:rPr>
          <w:rFonts w:hint="eastAsia"/>
        </w:rPr>
        <w:t>按“回车”键</w:t>
      </w:r>
      <w:r>
        <w:rPr>
          <w:rFonts w:hint="eastAsia"/>
        </w:rPr>
        <w:t>，再选择“yes”。</w:t>
      </w:r>
    </w:p>
    <w:p w14:paraId="3E35EE2B" w14:textId="546C160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A6BF46C" wp14:editId="082D7EF4">
            <wp:extent cx="3657600" cy="2028825"/>
            <wp:effectExtent l="19050" t="19050" r="19050" b="28575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288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FECE0D" w14:textId="76F7686B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配置CNA网络。将光标移到“Network”，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。</w:t>
      </w:r>
    </w:p>
    <w:p w14:paraId="0B3387D1" w14:textId="3644B6C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A8C8B6E" wp14:editId="3DDF3017">
            <wp:extent cx="3629025" cy="2009775"/>
            <wp:effectExtent l="19050" t="19050" r="28575" b="28575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09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EE0E27" w14:textId="6B931C4D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选择IPv4，</w:t>
      </w:r>
      <w:r w:rsidR="00CF2352">
        <w:rPr>
          <w:rFonts w:hint="eastAsia"/>
        </w:rPr>
        <w:t>按“回车”键</w:t>
      </w:r>
      <w:r>
        <w:rPr>
          <w:rFonts w:hint="eastAsia"/>
        </w:rPr>
        <w:t>。</w:t>
      </w:r>
    </w:p>
    <w:p w14:paraId="11A1D4F9" w14:textId="05CB039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CCDDDA5" wp14:editId="421A4B64">
            <wp:extent cx="3676650" cy="2047875"/>
            <wp:effectExtent l="19050" t="19050" r="19050" b="28575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047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741007" w14:textId="2746BA1D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选择eth0网卡，</w:t>
      </w:r>
      <w:r w:rsidR="00CF2352">
        <w:rPr>
          <w:rFonts w:hint="eastAsia"/>
        </w:rPr>
        <w:t>按“回车”键</w:t>
      </w:r>
      <w:r>
        <w:rPr>
          <w:rFonts w:hint="eastAsia"/>
        </w:rPr>
        <w:t>，进入网卡IP配置界面，按下图配置好CNA01的IP地址，将光标移动到“OK”，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。</w:t>
      </w:r>
      <w:r>
        <w:rPr>
          <w:rStyle w:val="afff8"/>
        </w:rPr>
        <w:t>（CNA02地址配置为192.168.201.102）</w:t>
      </w:r>
    </w:p>
    <w:p w14:paraId="67979F87" w14:textId="6EA91B0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0BCBEE2" wp14:editId="672E1A05">
            <wp:extent cx="3676650" cy="2038350"/>
            <wp:effectExtent l="19050" t="19050" r="19050" b="1905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038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CFE6B8" w14:textId="511C2E7F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配置好默认网关地址192.168.201.254，再将光标移动到“OK”，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。</w:t>
      </w:r>
    </w:p>
    <w:p w14:paraId="48D2F12B" w14:textId="78C0638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3F3C9EF" wp14:editId="07378A46">
            <wp:extent cx="3676650" cy="2057400"/>
            <wp:effectExtent l="19050" t="19050" r="19050" b="1905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057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7ACDAB" w14:textId="7FDBA825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，完成网络配置。</w:t>
      </w:r>
    </w:p>
    <w:p w14:paraId="05310B2A" w14:textId="5C5BBBF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A96839C" wp14:editId="72EBD51D">
            <wp:extent cx="3733800" cy="2066925"/>
            <wp:effectExtent l="19050" t="19050" r="19050" b="28575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6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860F44" w14:textId="3981EDC9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光标移动到“Hostname”，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，输入主机名CNA01，然后再将光标移动到“OK”，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，完成主机名配置。</w:t>
      </w:r>
      <w:r>
        <w:rPr>
          <w:rStyle w:val="afff8"/>
        </w:rPr>
        <w:t>（CNA02对应的主机名为CNA02）</w:t>
      </w:r>
    </w:p>
    <w:p w14:paraId="430488B5" w14:textId="4681A2B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B43AA79" wp14:editId="001526E4">
            <wp:extent cx="3733800" cy="2057400"/>
            <wp:effectExtent l="19050" t="19050" r="19050" b="1905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7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FD5BE7" w14:textId="6CC540B5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将光标移动到“</w:t>
      </w:r>
      <w:r w:rsidR="00374C9B">
        <w:rPr>
          <w:rFonts w:hint="eastAsia"/>
        </w:rPr>
        <w:t>Pas</w:t>
      </w:r>
      <w:r>
        <w:rPr>
          <w:rFonts w:hint="eastAsia"/>
        </w:rPr>
        <w:t>sword”，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，输入CNA的root密码“Huawei12#$”，设置好后将光标移动到“OK”，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，完成密码设置。</w:t>
      </w:r>
    </w:p>
    <w:p w14:paraId="55BB5FB8" w14:textId="7DEFF15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DEFC3A3" wp14:editId="6991156D">
            <wp:extent cx="3733800" cy="2076450"/>
            <wp:effectExtent l="19050" t="19050" r="19050" b="1905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6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53F588" w14:textId="5B92DD99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将光标移动到“OK”，</w:t>
      </w:r>
      <w:r w:rsidR="00CF2352">
        <w:rPr>
          <w:rFonts w:hint="eastAsia"/>
        </w:rPr>
        <w:t>按“回车”键</w:t>
      </w:r>
      <w:r>
        <w:rPr>
          <w:rFonts w:hint="eastAsia"/>
        </w:rPr>
        <w:t>，再连续选择两次“yes”，进入CNA系统安装界面。</w:t>
      </w:r>
    </w:p>
    <w:p w14:paraId="7FFF1428" w14:textId="46ECEE8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23142B1" wp14:editId="319547B6">
            <wp:extent cx="3743325" cy="2076450"/>
            <wp:effectExtent l="19050" t="19050" r="28575" b="1905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076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B533B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安装到100%后，CNA会关机，此时联系授课老师启动CNA系统即可重新VNC连接CNA主机。</w:t>
      </w:r>
    </w:p>
    <w:p w14:paraId="7D8F11E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重复步骤1~步骤12，完成CNA02的安装。</w:t>
      </w:r>
    </w:p>
    <w:p w14:paraId="74AEE44B" w14:textId="1D97DA72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28" w:name="_Toc12546156"/>
      <w:bookmarkStart w:id="29" w:name="_Toc15147460"/>
      <w:r>
        <w:rPr>
          <w:rFonts w:hint="eastAsia"/>
        </w:rPr>
        <w:t>安装</w:t>
      </w:r>
      <w:r w:rsidR="003472EC">
        <w:rPr>
          <w:rFonts w:hint="eastAsia"/>
          <w:lang w:eastAsia="zh-CN"/>
        </w:rPr>
        <w:t>V</w:t>
      </w:r>
      <w:r>
        <w:rPr>
          <w:rFonts w:hint="eastAsia"/>
          <w:lang w:eastAsia="zh-CN"/>
        </w:rPr>
        <w:t>R</w:t>
      </w:r>
      <w:bookmarkEnd w:id="28"/>
      <w:r w:rsidR="003472EC">
        <w:rPr>
          <w:lang w:eastAsia="zh-CN"/>
        </w:rPr>
        <w:t>M</w:t>
      </w:r>
      <w:bookmarkEnd w:id="29"/>
    </w:p>
    <w:p w14:paraId="74790A8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打开FusionComputeInstaller.exe安装工具，安装语言选择“中文”，安装组件勾选“VRM”，IP协议设定为“IPV4”。确认无误后点击“下一步”。</w:t>
      </w:r>
    </w:p>
    <w:p w14:paraId="6296C66C" w14:textId="32379BB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6D87184" wp14:editId="577803D3">
            <wp:extent cx="3924300" cy="3057525"/>
            <wp:effectExtent l="19050" t="19050" r="19050" b="28575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057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46F92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选择自定义安装，点击“下一步”。</w:t>
      </w:r>
    </w:p>
    <w:p w14:paraId="36D1E1F4" w14:textId="750B1B5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887C07A" wp14:editId="13AD2903">
            <wp:extent cx="3990975" cy="2981325"/>
            <wp:effectExtent l="19050" t="19050" r="28575" b="28575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81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D626B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选择安装包，点击“浏览”。</w:t>
      </w:r>
    </w:p>
    <w:p w14:paraId="3224388B" w14:textId="67DC380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AEFD4E6" wp14:editId="399D6FF1">
            <wp:extent cx="4000500" cy="2990850"/>
            <wp:effectExtent l="19050" t="19050" r="19050" b="1905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9908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99F6F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在弹出的文件浏览框选择FusionCompute 6.5.0_VRM.zip所在的目录，然后点击“确定”。</w:t>
      </w:r>
    </w:p>
    <w:p w14:paraId="57A49D6D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注意：路径不能有中文。</w:t>
      </w:r>
    </w:p>
    <w:p w14:paraId="613838C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选中路径后点击“开始检测”，安装工具会检测VRM的完整性。等检测完毕后点击“下一步”。</w:t>
      </w:r>
    </w:p>
    <w:p w14:paraId="44E851B6" w14:textId="2E1F975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DC74775" wp14:editId="194CB099">
            <wp:extent cx="4010025" cy="2990850"/>
            <wp:effectExtent l="19050" t="19050" r="28575" b="1905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9908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939E4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继续点击“下一步”，进入VRM参数配置界面。按图所示填入VRM参数。完成后点击“下一步”。</w:t>
      </w:r>
    </w:p>
    <w:p w14:paraId="7D2B66CC" w14:textId="4C3B6FFD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10D2D6A" wp14:editId="77C14330">
            <wp:extent cx="4010025" cy="3009900"/>
            <wp:effectExtent l="19050" t="19050" r="28575" b="1905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009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13A6F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按图所示填入CNA01主机的信息，然后点击“开始配置主机”。</w:t>
      </w:r>
    </w:p>
    <w:p w14:paraId="5DF9C339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（此步骤需要等待5到10分钟）</w:t>
      </w:r>
    </w:p>
    <w:p w14:paraId="51C34BF4" w14:textId="0867BB4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1943A83" wp14:editId="4642B6B3">
            <wp:extent cx="4010025" cy="3009900"/>
            <wp:effectExtent l="19050" t="19050" r="28575" b="1905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009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45BF3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等待主机配置完成后，点击“下一步”，进入数据存储配置界面。等待系统刷新出数据存储后，点击“下一步”。</w:t>
      </w:r>
    </w:p>
    <w:p w14:paraId="2AC53FDA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（CNA主机磁盘不得小于140G，否则无法发现数据存储）</w:t>
      </w:r>
    </w:p>
    <w:p w14:paraId="6C2F61B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选择“普通模式（推荐）”，点击下一步。</w:t>
      </w:r>
    </w:p>
    <w:p w14:paraId="70C57DC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点击“开始安装VRM”，等待VRM安装成功。</w:t>
      </w:r>
    </w:p>
    <w:p w14:paraId="63782246" w14:textId="119AB46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E9588EF" wp14:editId="1D98FFD1">
            <wp:extent cx="4057650" cy="3048000"/>
            <wp:effectExtent l="19050" t="19050" r="19050" b="1905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48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C7BA9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napToGrid/>
        </w:rPr>
      </w:pPr>
      <w:r>
        <w:rPr>
          <w:rFonts w:hint="eastAsia"/>
        </w:rPr>
        <w:t>安装完成后，点击“下一步”，会显示FusionCompute的登录信息。点击“完成”，等待清理完成后点击“确定”，退出FusionCompute安装工具。</w:t>
      </w:r>
    </w:p>
    <w:p w14:paraId="134CE5B4" w14:textId="0752424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9B30E64" wp14:editId="0F067F67">
            <wp:extent cx="4048125" cy="3038475"/>
            <wp:effectExtent l="19050" t="19050" r="28575" b="28575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038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14F77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打开浏览器，输入FusionCompute登录地址进入FusionCompute界面，在弹出的窗口中点击“确认”同意许可协议。输入用户名admin和默认密码IaaS@PORTAL-CLOUD8! 后点击登录。此时会强制要求更改密码，将</w:t>
      </w:r>
      <w:r>
        <w:rPr>
          <w:rFonts w:hint="eastAsia"/>
        </w:rPr>
        <w:lastRenderedPageBreak/>
        <w:t>admin用户密码设置为</w:t>
      </w:r>
      <w:r>
        <w:rPr>
          <w:rFonts w:hint="eastAsia"/>
          <w:i/>
        </w:rPr>
        <w:t>Huawei@1234。</w:t>
      </w:r>
      <w:r>
        <w:rPr>
          <w:rFonts w:hint="eastAsia"/>
        </w:rPr>
        <w:t>完成后系统自动进入FusionCompute界面。</w:t>
      </w:r>
    </w:p>
    <w:p w14:paraId="27677318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（未加载商用License，FusionCompute将在90天后失效）</w:t>
      </w:r>
    </w:p>
    <w:p w14:paraId="46B71CC9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  <w:rPr>
          <w:kern w:val="0"/>
        </w:rPr>
      </w:pPr>
      <w:r>
        <w:rPr>
          <w:rFonts w:hint="eastAsia"/>
        </w:rPr>
        <w:br w:type="page"/>
      </w:r>
    </w:p>
    <w:p w14:paraId="79D82647" w14:textId="77777777" w:rsidR="00426185" w:rsidRDefault="00426185" w:rsidP="00426185">
      <w:pPr>
        <w:pStyle w:val="1"/>
        <w:numPr>
          <w:ilvl w:val="0"/>
          <w:numId w:val="18"/>
        </w:numPr>
        <w:wordWrap/>
        <w:rPr>
          <w:snapToGrid w:val="0"/>
        </w:rPr>
      </w:pPr>
      <w:bookmarkStart w:id="30" w:name="_Toc12546157"/>
      <w:bookmarkStart w:id="31" w:name="_Toc15147461"/>
      <w:r>
        <w:rPr>
          <w:rFonts w:hint="eastAsia"/>
          <w:snapToGrid w:val="0"/>
        </w:rPr>
        <w:lastRenderedPageBreak/>
        <w:t>计算资源管理</w:t>
      </w:r>
      <w:bookmarkEnd w:id="30"/>
      <w:bookmarkEnd w:id="31"/>
    </w:p>
    <w:p w14:paraId="520376D0" w14:textId="77777777" w:rsidR="00507D13" w:rsidRDefault="00507D13" w:rsidP="00507D13">
      <w:pPr>
        <w:pStyle w:val="2"/>
        <w:numPr>
          <w:ilvl w:val="1"/>
          <w:numId w:val="18"/>
        </w:numPr>
        <w:rPr>
          <w:lang w:eastAsia="zh-CN"/>
        </w:rPr>
      </w:pPr>
      <w:bookmarkStart w:id="32" w:name="_Toc15147462"/>
      <w:bookmarkStart w:id="33" w:name="_Toc12546158"/>
      <w:r>
        <w:rPr>
          <w:lang w:eastAsia="zh-CN"/>
        </w:rPr>
        <w:t>实验介绍</w:t>
      </w:r>
      <w:bookmarkEnd w:id="32"/>
    </w:p>
    <w:p w14:paraId="69F1FBFA" w14:textId="77777777" w:rsidR="00507D13" w:rsidRDefault="00507D13" w:rsidP="008421A9">
      <w:pPr>
        <w:pStyle w:val="3"/>
      </w:pPr>
      <w:bookmarkStart w:id="34" w:name="_Toc15147463"/>
      <w:r>
        <w:t>关于本实验</w:t>
      </w:r>
      <w:bookmarkEnd w:id="34"/>
    </w:p>
    <w:p w14:paraId="035C8DAD" w14:textId="5E15115C" w:rsidR="00507D13" w:rsidRDefault="00507D13" w:rsidP="008421A9">
      <w:pPr>
        <w:pStyle w:val="1e"/>
      </w:pPr>
      <w:r>
        <w:t>本章节实验指导学员在</w:t>
      </w:r>
      <w:r w:rsidR="00D819EC">
        <w:rPr>
          <w:rFonts w:hint="eastAsia"/>
        </w:rPr>
        <w:t>刚</w:t>
      </w:r>
      <w:r w:rsidR="00D819EC">
        <w:t>安装完的FusionCompute系统中配置</w:t>
      </w:r>
      <w:r w:rsidR="00D819EC">
        <w:rPr>
          <w:rFonts w:hint="eastAsia"/>
        </w:rPr>
        <w:t>计算</w:t>
      </w:r>
      <w:r w:rsidR="00D819EC">
        <w:t>资源的步骤</w:t>
      </w:r>
      <w:r w:rsidR="00D819EC">
        <w:rPr>
          <w:rFonts w:hint="eastAsia"/>
        </w:rPr>
        <w:t>。</w:t>
      </w:r>
    </w:p>
    <w:p w14:paraId="10B3CFE3" w14:textId="77777777" w:rsidR="00507D13" w:rsidRDefault="00507D13" w:rsidP="008421A9">
      <w:pPr>
        <w:pStyle w:val="3"/>
      </w:pPr>
      <w:bookmarkStart w:id="35" w:name="_Toc15147464"/>
      <w:r>
        <w:t>实验目的</w:t>
      </w:r>
      <w:bookmarkEnd w:id="35"/>
    </w:p>
    <w:p w14:paraId="5D3AE71E" w14:textId="640AD7C0" w:rsidR="00507D13" w:rsidRDefault="00D819EC" w:rsidP="00A162AF">
      <w:pPr>
        <w:pStyle w:val="4a"/>
      </w:pPr>
      <w:r>
        <w:rPr>
          <w:rFonts w:hint="eastAsia"/>
        </w:rPr>
        <w:t>理解</w:t>
      </w:r>
      <w:r>
        <w:t>什么是集群</w:t>
      </w:r>
      <w:r>
        <w:rPr>
          <w:rFonts w:hint="eastAsia"/>
        </w:rPr>
        <w:t>，</w:t>
      </w:r>
      <w:r>
        <w:t>什么是主机</w:t>
      </w:r>
      <w:r>
        <w:rPr>
          <w:rFonts w:hint="eastAsia"/>
        </w:rPr>
        <w:t>，主机和集群之间的关系。</w:t>
      </w:r>
    </w:p>
    <w:p w14:paraId="37C157D2" w14:textId="17A4DBC4" w:rsidR="00507D13" w:rsidRDefault="00D819EC" w:rsidP="00A162AF">
      <w:pPr>
        <w:pStyle w:val="4a"/>
      </w:pPr>
      <w:r>
        <w:rPr>
          <w:rFonts w:hint="eastAsia"/>
        </w:rPr>
        <w:t>掌握</w:t>
      </w:r>
      <w:r>
        <w:t>集群</w:t>
      </w:r>
      <w:r>
        <w:rPr>
          <w:rFonts w:hint="eastAsia"/>
        </w:rPr>
        <w:t>操作</w:t>
      </w:r>
      <w:r>
        <w:t>流程以及集群策略相关配置</w:t>
      </w:r>
      <w:r>
        <w:rPr>
          <w:rFonts w:hint="eastAsia"/>
        </w:rPr>
        <w:t>。</w:t>
      </w:r>
    </w:p>
    <w:p w14:paraId="0F52D8AD" w14:textId="6290C983" w:rsidR="00507D13" w:rsidRDefault="00D819EC" w:rsidP="00A162AF">
      <w:pPr>
        <w:pStyle w:val="4a"/>
      </w:pPr>
      <w:r>
        <w:t>掌握主机</w:t>
      </w:r>
      <w:r>
        <w:rPr>
          <w:rFonts w:hint="eastAsia"/>
        </w:rPr>
        <w:t>操作</w:t>
      </w:r>
      <w:r>
        <w:t>方法以及参数意义</w:t>
      </w:r>
      <w:r>
        <w:rPr>
          <w:rFonts w:hint="eastAsia"/>
        </w:rPr>
        <w:t>。</w:t>
      </w:r>
    </w:p>
    <w:p w14:paraId="71A49560" w14:textId="2B3ECA45" w:rsidR="00507D13" w:rsidRDefault="00507D13" w:rsidP="008421A9">
      <w:pPr>
        <w:pStyle w:val="3"/>
      </w:pPr>
      <w:bookmarkStart w:id="36" w:name="_Toc15147465"/>
      <w:r>
        <w:t>实验流程</w:t>
      </w:r>
      <w:bookmarkEnd w:id="36"/>
      <w:r w:rsidR="00D819EC">
        <w:rPr>
          <w:rFonts w:hint="eastAsia"/>
        </w:rPr>
        <w:t xml:space="preserve"> </w:t>
      </w:r>
    </w:p>
    <w:p w14:paraId="5A40C769" w14:textId="6ABAA21F" w:rsidR="00D819EC" w:rsidRDefault="00D819EC" w:rsidP="008421A9">
      <w:pPr>
        <w:pStyle w:val="1e"/>
      </w:pPr>
      <w:r>
        <w:rPr>
          <w:noProof/>
        </w:rPr>
        <w:drawing>
          <wp:inline distT="0" distB="0" distL="0" distR="0" wp14:anchorId="14EA7859" wp14:editId="04BEBCA1">
            <wp:extent cx="5396593" cy="4800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551" cy="48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7B22" w14:textId="731B39B8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37" w:name="_Toc15147466"/>
      <w:r>
        <w:rPr>
          <w:rFonts w:hint="eastAsia"/>
          <w:lang w:eastAsia="zh-CN"/>
        </w:rPr>
        <w:t>集群管理</w:t>
      </w:r>
      <w:bookmarkEnd w:id="33"/>
      <w:bookmarkEnd w:id="37"/>
    </w:p>
    <w:p w14:paraId="0F1DC59C" w14:textId="77777777" w:rsidR="00426185" w:rsidRDefault="00426185" w:rsidP="008421A9">
      <w:pPr>
        <w:pStyle w:val="3"/>
        <w:numPr>
          <w:ilvl w:val="2"/>
          <w:numId w:val="18"/>
        </w:numPr>
      </w:pPr>
      <w:bookmarkStart w:id="38" w:name="_Toc12546159"/>
      <w:bookmarkStart w:id="39" w:name="_Toc15147467"/>
      <w:r>
        <w:rPr>
          <w:rFonts w:hint="eastAsia"/>
        </w:rPr>
        <w:t>创建集群</w:t>
      </w:r>
      <w:bookmarkEnd w:id="38"/>
      <w:bookmarkEnd w:id="39"/>
    </w:p>
    <w:p w14:paraId="0432A7B3" w14:textId="6762587C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登录FusionCompute界面。点击左侧导航栏资源池图标“</w:t>
      </w:r>
      <w:r>
        <w:rPr>
          <w:noProof/>
        </w:rPr>
        <w:drawing>
          <wp:inline distT="0" distB="0" distL="0" distR="0" wp14:anchorId="453BFCCD" wp14:editId="2873391A">
            <wp:extent cx="361950" cy="323850"/>
            <wp:effectExtent l="0" t="0" r="0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”进入资源池管理界面。</w:t>
      </w:r>
    </w:p>
    <w:p w14:paraId="2658301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点击上方“创建集群”选项，弹出集群创建页。</w:t>
      </w:r>
    </w:p>
    <w:p w14:paraId="203955F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如图所示输入集群基本配置，然后点击“下一步”。</w:t>
      </w:r>
    </w:p>
    <w:p w14:paraId="52A4CC3C" w14:textId="26EC403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95E2296" wp14:editId="2925B70D">
            <wp:extent cx="3552825" cy="2362200"/>
            <wp:effectExtent l="19050" t="19050" r="28575" b="1905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362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3C074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在基础配置页保持默认，点击“下一步”。</w:t>
      </w:r>
    </w:p>
    <w:p w14:paraId="74EFA40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HA配置页保持默认，点击“下一步”。</w:t>
      </w:r>
    </w:p>
    <w:p w14:paraId="28738E3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点击“确定”，完成集群创建工作。</w:t>
      </w:r>
    </w:p>
    <w:p w14:paraId="74236AFB" w14:textId="77777777" w:rsidR="00426185" w:rsidRDefault="00426185" w:rsidP="008421A9">
      <w:pPr>
        <w:pStyle w:val="3"/>
        <w:numPr>
          <w:ilvl w:val="2"/>
          <w:numId w:val="18"/>
        </w:numPr>
      </w:pPr>
      <w:bookmarkStart w:id="40" w:name="_Toc12546160"/>
      <w:bookmarkStart w:id="41" w:name="_Toc15147468"/>
      <w:r>
        <w:rPr>
          <w:rFonts w:hint="eastAsia"/>
        </w:rPr>
        <w:t>添加主机</w:t>
      </w:r>
      <w:bookmarkEnd w:id="40"/>
      <w:bookmarkEnd w:id="41"/>
    </w:p>
    <w:p w14:paraId="0DCC165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“mycluster”，进入集群管理界面。</w:t>
      </w:r>
    </w:p>
    <w:p w14:paraId="69811A6F" w14:textId="64D3838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B618D5E" wp14:editId="41D6B466">
            <wp:extent cx="4848225" cy="1924050"/>
            <wp:effectExtent l="19050" t="19050" r="28575" b="1905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924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DFFB9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点击“添加主机”，打开添加主机窗口。输入CNA02主机参数。（名称设置为CNA02，IP地址设置为192.168.201.102）</w:t>
      </w:r>
    </w:p>
    <w:p w14:paraId="63C31BC7" w14:textId="6AA6C0B1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878FD75" wp14:editId="37E516C1">
            <wp:extent cx="4876800" cy="3238500"/>
            <wp:effectExtent l="19050" t="19050" r="19050" b="1905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38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F0D984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点击“下一步”，进入确认信息页，确认无误后，点击“确定”。</w:t>
      </w:r>
    </w:p>
    <w:p w14:paraId="5797C6B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点击左侧导航栏“系统管理”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“任务中心”，查看主机添加情况。等待到达100%后，主机添加完成。</w:t>
      </w:r>
    </w:p>
    <w:p w14:paraId="74AF3C09" w14:textId="7EFCB3D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4A02EB9" wp14:editId="33F95348">
            <wp:extent cx="3905250" cy="1809750"/>
            <wp:effectExtent l="19050" t="19050" r="19050" b="1905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9F1225" w14:textId="5DE2AD6C" w:rsidR="00426185" w:rsidRDefault="00426185" w:rsidP="008421A9">
      <w:pPr>
        <w:pStyle w:val="3"/>
        <w:numPr>
          <w:ilvl w:val="2"/>
          <w:numId w:val="18"/>
        </w:numPr>
      </w:pPr>
      <w:bookmarkStart w:id="42" w:name="_Toc12546161"/>
      <w:bookmarkStart w:id="43" w:name="_Toc15147469"/>
      <w:r>
        <w:rPr>
          <w:rFonts w:hint="eastAsia"/>
        </w:rPr>
        <w:t>移动主机</w:t>
      </w:r>
      <w:bookmarkEnd w:id="42"/>
      <w:bookmarkEnd w:id="43"/>
    </w:p>
    <w:p w14:paraId="4E87C61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“ManagementCluster”</w:t>
      </w:r>
      <w:r>
        <w:sym w:font="Wingdings" w:char="F0E0"/>
      </w:r>
      <w:r>
        <w:rPr>
          <w:rFonts w:hint="eastAsia"/>
        </w:rPr>
        <w:t>“CNA01”，进入CNA01主机管理界面。</w:t>
      </w:r>
    </w:p>
    <w:p w14:paraId="49C675F5" w14:textId="0D8937D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02D320B" wp14:editId="32D76D4F">
            <wp:extent cx="4800600" cy="2143125"/>
            <wp:effectExtent l="19050" t="19050" r="19050" b="28575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A8200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点击“更多操作”，在下拉的菜单里点击“移动”，打开移动主机窗口。</w:t>
      </w:r>
    </w:p>
    <w:p w14:paraId="15E0A4B3" w14:textId="7F5BD6C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0E5AABC" wp14:editId="2494E682">
            <wp:extent cx="3838575" cy="1876425"/>
            <wp:effectExtent l="19050" t="19050" r="28575" b="28575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876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1B34C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选择mycluster，点击“确定”，将CNA01主机移动到mycluster集群。</w:t>
      </w:r>
    </w:p>
    <w:p w14:paraId="3CC58B24" w14:textId="52EE8DE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5D3C6DD" wp14:editId="397B86C9">
            <wp:extent cx="2971800" cy="2219325"/>
            <wp:effectExtent l="19050" t="19050" r="19050" b="28575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219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77C8C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“主机”，在mycluster集群下主机页签可以看到两台主机。</w:t>
      </w:r>
    </w:p>
    <w:p w14:paraId="6B5E7F4A" w14:textId="3F499BD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880DA95" wp14:editId="14B00201">
            <wp:extent cx="4362450" cy="1714500"/>
            <wp:effectExtent l="19050" t="19050" r="19050" b="1905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714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3462389" w14:textId="358769EA" w:rsidR="00426185" w:rsidRDefault="00426185" w:rsidP="008421A9">
      <w:pPr>
        <w:pStyle w:val="3"/>
        <w:numPr>
          <w:ilvl w:val="2"/>
          <w:numId w:val="18"/>
        </w:numPr>
      </w:pPr>
      <w:bookmarkStart w:id="44" w:name="_Toc12546162"/>
      <w:bookmarkStart w:id="45" w:name="_Toc15147470"/>
      <w:r>
        <w:rPr>
          <w:rFonts w:hint="eastAsia"/>
        </w:rPr>
        <w:t>删除集群</w:t>
      </w:r>
      <w:bookmarkEnd w:id="44"/>
      <w:bookmarkEnd w:id="45"/>
    </w:p>
    <w:p w14:paraId="54CE022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“ManagementCluster”，进入集群管理界面。点击“更多操作”选项，在下拉菜单中点击“移除”。</w:t>
      </w:r>
    </w:p>
    <w:p w14:paraId="7E349123" w14:textId="76E7514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24E7F38" wp14:editId="20DDC550">
            <wp:extent cx="4438650" cy="1562100"/>
            <wp:effectExtent l="19050" t="19050" r="19050" b="1905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B0F42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在弹出的提示框中点击“确定”，移除ManagementCluster集群。</w:t>
      </w:r>
    </w:p>
    <w:p w14:paraId="3C9399E4" w14:textId="77777777" w:rsidR="00426185" w:rsidRDefault="00426185" w:rsidP="008421A9">
      <w:pPr>
        <w:pStyle w:val="3"/>
        <w:numPr>
          <w:ilvl w:val="2"/>
          <w:numId w:val="18"/>
        </w:numPr>
      </w:pPr>
      <w:bookmarkStart w:id="46" w:name="_Toc12546163"/>
      <w:bookmarkStart w:id="47" w:name="_Toc15147471"/>
      <w:r>
        <w:rPr>
          <w:rFonts w:hint="eastAsia"/>
        </w:rPr>
        <w:t>集群策略配置</w:t>
      </w:r>
      <w:bookmarkEnd w:id="46"/>
      <w:bookmarkEnd w:id="47"/>
    </w:p>
    <w:p w14:paraId="0583A73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“mycluster”，进入集群管理界面。点击“配置”页签，可以看到集群的相关配置。</w:t>
      </w:r>
    </w:p>
    <w:p w14:paraId="26B34F63" w14:textId="16729D5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87328D7" wp14:editId="2B166D7A">
            <wp:extent cx="4495800" cy="1962150"/>
            <wp:effectExtent l="19050" t="19050" r="19050" b="1905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962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F9515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点击配置页签右上角“编辑”。打开集群资源控制窗口。开启主机内存复用。完成之后点击“确定”，关闭集群资源控制窗口。</w:t>
      </w:r>
    </w:p>
    <w:p w14:paraId="42B288A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在集群配置页签查看更改后的配置信息。</w:t>
      </w:r>
    </w:p>
    <w:p w14:paraId="5630D617" w14:textId="574DF9D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4F27B01" wp14:editId="52711561">
            <wp:extent cx="4600575" cy="2476500"/>
            <wp:effectExtent l="19050" t="19050" r="28575" b="1905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476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921A61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  <w:rPr>
          <w:bCs/>
          <w:noProof/>
          <w:kern w:val="0"/>
          <w:sz w:val="36"/>
          <w:szCs w:val="36"/>
        </w:rPr>
      </w:pPr>
      <w:r>
        <w:rPr>
          <w:rFonts w:hint="eastAsia"/>
        </w:rPr>
        <w:br w:type="page"/>
      </w:r>
    </w:p>
    <w:p w14:paraId="420AD5E7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48" w:name="_Toc12546164"/>
      <w:bookmarkStart w:id="49" w:name="_Toc15147472"/>
      <w:r>
        <w:rPr>
          <w:rFonts w:hint="eastAsia"/>
        </w:rPr>
        <w:lastRenderedPageBreak/>
        <w:t>存储资源管理</w:t>
      </w:r>
      <w:bookmarkEnd w:id="48"/>
      <w:bookmarkEnd w:id="49"/>
    </w:p>
    <w:p w14:paraId="6DA69549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50" w:name="_Toc15147473"/>
      <w:bookmarkStart w:id="51" w:name="_Toc12546165"/>
      <w:r>
        <w:rPr>
          <w:lang w:eastAsia="zh-CN"/>
        </w:rPr>
        <w:t>实验介绍</w:t>
      </w:r>
      <w:bookmarkEnd w:id="50"/>
    </w:p>
    <w:p w14:paraId="2ABA129F" w14:textId="77777777" w:rsidR="00D819EC" w:rsidRDefault="00D819EC" w:rsidP="008421A9">
      <w:pPr>
        <w:pStyle w:val="3"/>
      </w:pPr>
      <w:bookmarkStart w:id="52" w:name="_Toc15147474"/>
      <w:r>
        <w:t>关于本实验</w:t>
      </w:r>
      <w:bookmarkEnd w:id="52"/>
    </w:p>
    <w:p w14:paraId="3F693667" w14:textId="178D2DA7" w:rsidR="00D819EC" w:rsidRDefault="00D819EC" w:rsidP="008421A9">
      <w:pPr>
        <w:pStyle w:val="1e"/>
      </w:pPr>
      <w:r>
        <w:t>本章节实验指导学员在</w:t>
      </w:r>
      <w:r>
        <w:rPr>
          <w:rFonts w:hint="eastAsia"/>
        </w:rPr>
        <w:t>刚</w:t>
      </w:r>
      <w:r>
        <w:t>安装完的FusionCompute系统中配置存储资源的步骤</w:t>
      </w:r>
      <w:r>
        <w:rPr>
          <w:rFonts w:hint="eastAsia"/>
        </w:rPr>
        <w:t>。</w:t>
      </w:r>
    </w:p>
    <w:p w14:paraId="36D8180D" w14:textId="1D16BACB" w:rsidR="00F31A2F" w:rsidRDefault="00F31A2F" w:rsidP="008421A9">
      <w:pPr>
        <w:pStyle w:val="1e"/>
        <w:rPr>
          <w:rStyle w:val="afff8"/>
        </w:rPr>
      </w:pPr>
      <w:r>
        <w:rPr>
          <w:rStyle w:val="afff8"/>
        </w:rPr>
        <w:t>注意</w:t>
      </w:r>
      <w:r>
        <w:rPr>
          <w:rStyle w:val="afff8"/>
          <w:rFonts w:hint="eastAsia"/>
        </w:rPr>
        <w:t>：</w:t>
      </w:r>
      <w:r w:rsidR="008421A9">
        <w:rPr>
          <w:rStyle w:val="afff8"/>
          <w:rFonts w:hint="eastAsia"/>
        </w:rPr>
        <w:t>因为本实验是基于虚拟化嵌套环境搭建的，</w:t>
      </w:r>
      <w:r w:rsidR="00E45550">
        <w:rPr>
          <w:rStyle w:val="afff8"/>
          <w:rFonts w:hint="eastAsia"/>
        </w:rPr>
        <w:t>两台C</w:t>
      </w:r>
      <w:r w:rsidR="00E45550">
        <w:rPr>
          <w:rStyle w:val="afff8"/>
        </w:rPr>
        <w:t>NA主机的本地硬盘识别编号有可能相同</w:t>
      </w:r>
      <w:r w:rsidR="008421A9">
        <w:rPr>
          <w:rStyle w:val="afff8"/>
          <w:rFonts w:hint="eastAsia"/>
        </w:rPr>
        <w:t>。</w:t>
      </w:r>
      <w:r>
        <w:rPr>
          <w:rStyle w:val="afff8"/>
        </w:rPr>
        <w:t>在添加数据存储时</w:t>
      </w:r>
      <w:r>
        <w:rPr>
          <w:rStyle w:val="afff8"/>
          <w:rFonts w:hint="eastAsia"/>
        </w:rPr>
        <w:t>，</w:t>
      </w:r>
      <w:r>
        <w:rPr>
          <w:rStyle w:val="afff8"/>
        </w:rPr>
        <w:t>不要将</w:t>
      </w:r>
      <w:r w:rsidR="00E45550">
        <w:rPr>
          <w:rStyle w:val="afff8"/>
        </w:rPr>
        <w:t>存储资源中的</w:t>
      </w:r>
      <w:r>
        <w:rPr>
          <w:rStyle w:val="afff8"/>
        </w:rPr>
        <w:t>另一个</w:t>
      </w:r>
      <w:r w:rsidR="00E45550">
        <w:rPr>
          <w:rStyle w:val="afff8"/>
        </w:rPr>
        <w:t>本地</w:t>
      </w:r>
      <w:r>
        <w:rPr>
          <w:rStyle w:val="afff8"/>
        </w:rPr>
        <w:t>磁盘添加为数据存储</w:t>
      </w:r>
      <w:r w:rsidR="008421A9">
        <w:rPr>
          <w:rStyle w:val="afff8"/>
          <w:rFonts w:hint="eastAsia"/>
        </w:rPr>
        <w:t>，否则会导致与创建磁盘或拷贝数据有关的动作失败。</w:t>
      </w:r>
    </w:p>
    <w:p w14:paraId="4258E2B0" w14:textId="77777777" w:rsidR="00D819EC" w:rsidRDefault="00D819EC" w:rsidP="008421A9">
      <w:pPr>
        <w:pStyle w:val="3"/>
      </w:pPr>
      <w:bookmarkStart w:id="53" w:name="_Toc15147475"/>
      <w:r>
        <w:t>实验目的</w:t>
      </w:r>
      <w:bookmarkEnd w:id="53"/>
    </w:p>
    <w:p w14:paraId="66FD4889" w14:textId="414EEDC9" w:rsidR="00D819EC" w:rsidRDefault="00B12F81" w:rsidP="00A162AF">
      <w:pPr>
        <w:pStyle w:val="4a"/>
      </w:pPr>
      <w:r>
        <w:rPr>
          <w:rFonts w:hint="eastAsia"/>
        </w:rPr>
        <w:t>理解</w:t>
      </w:r>
      <w:r>
        <w:t>FusionCompute存储模型</w:t>
      </w:r>
      <w:r>
        <w:rPr>
          <w:rFonts w:hint="eastAsia"/>
        </w:rPr>
        <w:t>。</w:t>
      </w:r>
    </w:p>
    <w:p w14:paraId="1DD49E5E" w14:textId="2BE407A0" w:rsidR="00D819EC" w:rsidRDefault="00B12F81" w:rsidP="00A162AF">
      <w:pPr>
        <w:pStyle w:val="4a"/>
      </w:pPr>
      <w:r>
        <w:t>掌握存储网络接口创建方法及相关参数意义</w:t>
      </w:r>
      <w:r>
        <w:rPr>
          <w:rFonts w:hint="eastAsia"/>
        </w:rPr>
        <w:t>。</w:t>
      </w:r>
    </w:p>
    <w:p w14:paraId="00CC3386" w14:textId="02E76173" w:rsidR="00D819EC" w:rsidRDefault="00B12F81" w:rsidP="00A162AF">
      <w:pPr>
        <w:pStyle w:val="4a"/>
      </w:pPr>
      <w:r>
        <w:rPr>
          <w:rFonts w:hint="eastAsia"/>
        </w:rPr>
        <w:t>掌握</w:t>
      </w:r>
      <w:r>
        <w:t>通用</w:t>
      </w:r>
      <w:r>
        <w:rPr>
          <w:rFonts w:hint="eastAsia"/>
        </w:rPr>
        <w:t>IP-SAN存储的添加方法。</w:t>
      </w:r>
    </w:p>
    <w:p w14:paraId="34E15813" w14:textId="17C34226" w:rsidR="00D819EC" w:rsidRDefault="00B12F81" w:rsidP="00A162AF">
      <w:pPr>
        <w:pStyle w:val="4a"/>
      </w:pPr>
      <w:r>
        <w:t>掌握存储资源配置步骤</w:t>
      </w:r>
      <w:r>
        <w:rPr>
          <w:rFonts w:hint="eastAsia"/>
        </w:rPr>
        <w:t>。</w:t>
      </w:r>
    </w:p>
    <w:p w14:paraId="43FC93D1" w14:textId="47A7C94A" w:rsidR="00D819EC" w:rsidRDefault="00B12F81" w:rsidP="00A162AF">
      <w:pPr>
        <w:pStyle w:val="4a"/>
      </w:pPr>
      <w:r>
        <w:t>掌握磁盘创建步骤及相关参数意义</w:t>
      </w:r>
      <w:r>
        <w:rPr>
          <w:rFonts w:hint="eastAsia"/>
        </w:rPr>
        <w:t>。</w:t>
      </w:r>
    </w:p>
    <w:p w14:paraId="6BD88D03" w14:textId="129BAB49" w:rsidR="00D819EC" w:rsidRDefault="00D819EC" w:rsidP="008421A9">
      <w:pPr>
        <w:pStyle w:val="3"/>
        <w:numPr>
          <w:ilvl w:val="2"/>
          <w:numId w:val="18"/>
        </w:numPr>
      </w:pPr>
      <w:bookmarkStart w:id="54" w:name="_Toc15147476"/>
      <w:r>
        <w:t>实验流程</w:t>
      </w:r>
      <w:bookmarkEnd w:id="54"/>
      <w:r>
        <w:rPr>
          <w:rFonts w:hint="eastAsia"/>
        </w:rPr>
        <w:t xml:space="preserve"> </w:t>
      </w:r>
    </w:p>
    <w:p w14:paraId="5E45BBF8" w14:textId="343057DB" w:rsidR="00B12F81" w:rsidRDefault="00B12F81" w:rsidP="008421A9">
      <w:pPr>
        <w:pStyle w:val="1e"/>
      </w:pPr>
      <w:r>
        <w:rPr>
          <w:noProof/>
        </w:rPr>
        <w:drawing>
          <wp:inline distT="0" distB="0" distL="0" distR="0" wp14:anchorId="3DA73D68" wp14:editId="7BB130DD">
            <wp:extent cx="5421086" cy="49530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6534" cy="4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D084" w14:textId="0151F3CB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55" w:name="_Toc15147477"/>
      <w:r>
        <w:rPr>
          <w:rFonts w:hint="eastAsia"/>
          <w:lang w:eastAsia="zh-CN"/>
        </w:rPr>
        <w:lastRenderedPageBreak/>
        <w:t>存储接口配置</w:t>
      </w:r>
      <w:bookmarkEnd w:id="51"/>
      <w:bookmarkEnd w:id="55"/>
    </w:p>
    <w:p w14:paraId="4A982A60" w14:textId="77777777" w:rsidR="00426185" w:rsidRDefault="00426185" w:rsidP="008421A9">
      <w:pPr>
        <w:pStyle w:val="3"/>
        <w:numPr>
          <w:ilvl w:val="2"/>
          <w:numId w:val="18"/>
        </w:numPr>
      </w:pPr>
      <w:bookmarkStart w:id="56" w:name="_Toc12546166"/>
      <w:bookmarkStart w:id="57" w:name="_Toc15147478"/>
      <w:r>
        <w:rPr>
          <w:rFonts w:hint="eastAsia"/>
        </w:rPr>
        <w:t>修改主机iscsi启动器号</w:t>
      </w:r>
      <w:bookmarkEnd w:id="56"/>
      <w:bookmarkEnd w:id="57"/>
    </w:p>
    <w:p w14:paraId="4A9E773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“配置”，进入CNA01主机配置页签。</w:t>
      </w:r>
    </w:p>
    <w:p w14:paraId="3C509116" w14:textId="5DCC291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5659700" wp14:editId="6EBCD88A">
            <wp:extent cx="4895850" cy="1724025"/>
            <wp:effectExtent l="19050" t="19050" r="19050" b="28575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724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DAC87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点击存储适配器页面的“修改”，将CNA01的WWN</w:t>
      </w:r>
      <w:r>
        <w:rPr>
          <w:rFonts w:hint="eastAsia"/>
          <w:noProof/>
        </w:rPr>
        <w:t>号</w:t>
      </w:r>
      <w:r>
        <w:rPr>
          <w:rFonts w:hint="eastAsia"/>
        </w:rPr>
        <w:t xml:space="preserve">修改为：iqn.201905.huawei.hcip:cna01 </w:t>
      </w:r>
    </w:p>
    <w:p w14:paraId="594A58E6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切记此处iqn不要写错，否则无法添加IP SAN存储！</w:t>
      </w:r>
    </w:p>
    <w:p w14:paraId="1441423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 xml:space="preserve">重复上述两个步骤，将CNA02的启动器号修改为：iqn.201905.huawei.hcip:cna02 </w:t>
      </w:r>
    </w:p>
    <w:p w14:paraId="269585C8" w14:textId="7F6E399C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i/>
          <w:iCs/>
        </w:rPr>
      </w:pPr>
      <w:r>
        <w:rPr>
          <w:rFonts w:hint="eastAsia"/>
        </w:rPr>
        <w:t>完成之后点击刷新图标“</w:t>
      </w:r>
      <w:r>
        <w:rPr>
          <w:noProof/>
        </w:rPr>
        <w:drawing>
          <wp:inline distT="0" distB="0" distL="0" distR="0" wp14:anchorId="155EB956" wp14:editId="51568662">
            <wp:extent cx="257175" cy="276225"/>
            <wp:effectExtent l="19050" t="19050" r="28575" b="28575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76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>”，查看WWN号是否修改正确</w:t>
      </w:r>
    </w:p>
    <w:p w14:paraId="513A08AC" w14:textId="2096498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DF8E604" wp14:editId="70C3BF7E">
            <wp:extent cx="4962525" cy="1104900"/>
            <wp:effectExtent l="19050" t="19050" r="28575" b="1905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104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6B7F1C" w14:textId="5139FF08" w:rsidR="00426185" w:rsidRDefault="00426185" w:rsidP="008421A9">
      <w:pPr>
        <w:pStyle w:val="3"/>
        <w:numPr>
          <w:ilvl w:val="2"/>
          <w:numId w:val="18"/>
        </w:numPr>
      </w:pPr>
      <w:bookmarkStart w:id="58" w:name="_Toc12546167"/>
      <w:bookmarkStart w:id="59" w:name="_Toc15147479"/>
      <w:r>
        <w:rPr>
          <w:rFonts w:hint="eastAsia"/>
        </w:rPr>
        <w:t>配置端口绑定</w:t>
      </w:r>
      <w:bookmarkEnd w:id="58"/>
      <w:bookmarkEnd w:id="59"/>
    </w:p>
    <w:p w14:paraId="48F819B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“配置”，进入CNA01主机配置页签。</w:t>
      </w:r>
    </w:p>
    <w:p w14:paraId="70FFFC7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在主机配置页签点击“网络”</w:t>
      </w:r>
      <w:r>
        <w:sym w:font="Wingdings" w:char="F0E0"/>
      </w:r>
      <w:r>
        <w:rPr>
          <w:rFonts w:hint="eastAsia"/>
        </w:rPr>
        <w:t>“聚合端口”，点击物理网卡栏的“添加网口”。</w:t>
      </w:r>
    </w:p>
    <w:p w14:paraId="27863448" w14:textId="09E5BB0F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09D1620" wp14:editId="45DEA827">
            <wp:extent cx="4381500" cy="2314575"/>
            <wp:effectExtent l="19050" t="19050" r="19050" b="28575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314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90852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在弹出的窗口中勾选“eth1”网口，然后点击“确定”。</w:t>
      </w:r>
    </w:p>
    <w:p w14:paraId="5D50D839" w14:textId="4E099D4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566880B" wp14:editId="455AF8DA">
            <wp:extent cx="4400550" cy="3190875"/>
            <wp:effectExtent l="19050" t="19050" r="19050" b="2857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190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83DF3F" w14:textId="05F12048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点击刷新图标“</w:t>
      </w:r>
      <w:r>
        <w:rPr>
          <w:noProof/>
        </w:rPr>
        <w:drawing>
          <wp:inline distT="0" distB="0" distL="0" distR="0" wp14:anchorId="697DCD3C" wp14:editId="090E5575">
            <wp:extent cx="257175" cy="27622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”，查看物理网口添加情况。</w:t>
      </w:r>
    </w:p>
    <w:p w14:paraId="3B1833E0" w14:textId="5F74D61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A3767D4" wp14:editId="3538CF48">
            <wp:extent cx="4400550" cy="1162050"/>
            <wp:effectExtent l="19050" t="19050" r="19050" b="1905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162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8AF6D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重复上述步骤，将CNA02的网口做绑定。</w:t>
      </w:r>
    </w:p>
    <w:p w14:paraId="302D3D19" w14:textId="77777777" w:rsidR="00426185" w:rsidRDefault="00426185" w:rsidP="008421A9">
      <w:pPr>
        <w:pStyle w:val="3"/>
        <w:numPr>
          <w:ilvl w:val="2"/>
          <w:numId w:val="18"/>
        </w:numPr>
      </w:pPr>
      <w:bookmarkStart w:id="60" w:name="_Toc12546168"/>
      <w:bookmarkStart w:id="61" w:name="_Toc15147480"/>
      <w:r>
        <w:rPr>
          <w:rFonts w:hint="eastAsia"/>
        </w:rPr>
        <w:lastRenderedPageBreak/>
        <w:t>添加存储接口</w:t>
      </w:r>
      <w:bookmarkEnd w:id="60"/>
      <w:bookmarkEnd w:id="61"/>
    </w:p>
    <w:p w14:paraId="528DC67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“配置”，进入CNA01主机配置页签。</w:t>
      </w:r>
    </w:p>
    <w:p w14:paraId="2404A48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点击主机配置页签“网络”下的“逻辑接口”，进入逻辑接口管理界面。</w:t>
      </w:r>
    </w:p>
    <w:p w14:paraId="61284680" w14:textId="3602607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A96F6E6" wp14:editId="74ECA853">
            <wp:extent cx="4324350" cy="1533525"/>
            <wp:effectExtent l="19050" t="19050" r="19050" b="2857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533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25819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点击“添加存储接口”，打开添加存储接口窗口。</w:t>
      </w:r>
    </w:p>
    <w:p w14:paraId="76E8E5E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选择“Mgnt_Aggr”，点击“下一步”。</w:t>
      </w:r>
    </w:p>
    <w:p w14:paraId="5FC7BDC8" w14:textId="3F4DB2E5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如图所示输入CNA01主机的存储接口信息。</w:t>
      </w:r>
      <w:r>
        <w:rPr>
          <w:rStyle w:val="afff8"/>
        </w:rPr>
        <w:t>（CNA02的IP地址设置为</w:t>
      </w:r>
      <w:r w:rsidR="00380E63">
        <w:rPr>
          <w:rStyle w:val="afff8"/>
        </w:rPr>
        <w:t>192.168.202</w:t>
      </w:r>
      <w:r>
        <w:rPr>
          <w:rStyle w:val="afff8"/>
        </w:rPr>
        <w:t>.102）</w:t>
      </w:r>
    </w:p>
    <w:p w14:paraId="0CC881CB" w14:textId="2A08BD63" w:rsidR="00426185" w:rsidRDefault="00426185" w:rsidP="008421A9">
      <w:pPr>
        <w:pStyle w:val="1e"/>
        <w:rPr>
          <w:rStyle w:val="afff8"/>
          <w:i w:val="0"/>
          <w:iCs w:val="0"/>
        </w:rPr>
      </w:pPr>
      <w:r>
        <w:rPr>
          <w:noProof/>
        </w:rPr>
        <w:drawing>
          <wp:inline distT="0" distB="0" distL="0" distR="0" wp14:anchorId="6C8AA8F3" wp14:editId="733DEF0D">
            <wp:extent cx="3933825" cy="2590800"/>
            <wp:effectExtent l="19050" t="19050" r="28575" b="1905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590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27FDF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点击“下一步”，确认信息无误后，点击“确定”，完成存储接口添加。</w:t>
      </w:r>
    </w:p>
    <w:p w14:paraId="304605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重复上述步骤，完成CNA02主机存储接口的添加。</w:t>
      </w:r>
    </w:p>
    <w:p w14:paraId="094A2E1E" w14:textId="77777777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62" w:name="_Toc12546169"/>
      <w:bookmarkStart w:id="63" w:name="_Toc15147481"/>
      <w:r>
        <w:rPr>
          <w:rFonts w:hint="eastAsia"/>
          <w:lang w:eastAsia="zh-CN"/>
        </w:rPr>
        <w:lastRenderedPageBreak/>
        <w:t>添加IP-SAN存储</w:t>
      </w:r>
      <w:bookmarkEnd w:id="62"/>
      <w:bookmarkEnd w:id="63"/>
    </w:p>
    <w:p w14:paraId="7DD7FC60" w14:textId="77777777" w:rsidR="00426185" w:rsidRDefault="00426185" w:rsidP="008421A9">
      <w:pPr>
        <w:pStyle w:val="3"/>
        <w:numPr>
          <w:ilvl w:val="2"/>
          <w:numId w:val="18"/>
        </w:numPr>
      </w:pPr>
      <w:bookmarkStart w:id="64" w:name="_Toc12546170"/>
      <w:bookmarkStart w:id="65" w:name="_Toc15147482"/>
      <w:r>
        <w:rPr>
          <w:rFonts w:hint="eastAsia"/>
        </w:rPr>
        <w:t>添加存储资源</w:t>
      </w:r>
      <w:bookmarkEnd w:id="64"/>
      <w:bookmarkEnd w:id="65"/>
    </w:p>
    <w:p w14:paraId="61F9FA0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“存储资源”，进入存储资源管理界面。</w:t>
      </w:r>
    </w:p>
    <w:p w14:paraId="4DF95121" w14:textId="1B57422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E80527D" wp14:editId="2A3A5839">
            <wp:extent cx="3648075" cy="1876425"/>
            <wp:effectExtent l="19050" t="19050" r="28575" b="28575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876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AA4B7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点击“添加存储资源”，打开添加存储资源窗口。按图所示输入存储基本信息。</w:t>
      </w:r>
    </w:p>
    <w:p w14:paraId="501EAE7C" w14:textId="743A21F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E94194" wp14:editId="0C6AB1F8">
            <wp:extent cx="4133850" cy="2771775"/>
            <wp:effectExtent l="19050" t="19050" r="19050" b="28575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771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18AE2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点击“下一步”，确认信息无误后点击“确定”。</w:t>
      </w:r>
    </w:p>
    <w:p w14:paraId="01DEDA1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在存储资源界面查看添加的存储资源。</w:t>
      </w:r>
    </w:p>
    <w:p w14:paraId="5D61E48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点击IP-SAN存储资源后的“更多”，在弹出的下拉菜单中点击“关联主机”。</w:t>
      </w:r>
    </w:p>
    <w:p w14:paraId="0F89A52F" w14:textId="5EA0F81D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E859F22" wp14:editId="05105531">
            <wp:extent cx="4095750" cy="1019175"/>
            <wp:effectExtent l="19050" t="19050" r="19050" b="2857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019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92A9C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在弹出的关联主机窗口中勾选“site”，然后点击“确定”。</w:t>
      </w:r>
    </w:p>
    <w:p w14:paraId="4B882FDA" w14:textId="36AF83D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736C96B" wp14:editId="7409CAA1">
            <wp:extent cx="4057650" cy="3048000"/>
            <wp:effectExtent l="19050" t="19050" r="19050" b="1905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048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A0A20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在存储资源页签查看添加的存储资源信息，可以看到已经关联了2台主机。</w:t>
      </w:r>
    </w:p>
    <w:p w14:paraId="2773B1BE" w14:textId="1B37829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DA07A1" wp14:editId="4CD179B9">
            <wp:extent cx="4095750" cy="771525"/>
            <wp:effectExtent l="19050" t="19050" r="19050" b="28575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771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C769467" w14:textId="2D318D5A" w:rsidR="00426185" w:rsidRDefault="00426185" w:rsidP="008421A9">
      <w:pPr>
        <w:pStyle w:val="3"/>
        <w:numPr>
          <w:ilvl w:val="2"/>
          <w:numId w:val="18"/>
        </w:numPr>
      </w:pPr>
      <w:bookmarkStart w:id="66" w:name="_Toc12546171"/>
      <w:bookmarkStart w:id="67" w:name="_Toc15147483"/>
      <w:r>
        <w:rPr>
          <w:rFonts w:hint="eastAsia"/>
        </w:rPr>
        <w:t>扫描存储设备</w:t>
      </w:r>
      <w:bookmarkEnd w:id="66"/>
      <w:bookmarkEnd w:id="67"/>
    </w:p>
    <w:p w14:paraId="0C27E6B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“存储设备”，进入存储设备管理界面。</w:t>
      </w:r>
    </w:p>
    <w:p w14:paraId="71CBF11F" w14:textId="7AB2EAF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6638BB2" wp14:editId="0AB27158">
            <wp:extent cx="4076700" cy="1095375"/>
            <wp:effectExtent l="19050" t="19050" r="19050" b="2857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095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EE13E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点击“扫描”，在弹出的窗口中勾选“site”，然后点击“确定”，执行扫描存储设备。</w:t>
      </w:r>
    </w:p>
    <w:p w14:paraId="437E05B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“任务中心”可以查看扫描存储设备进度。</w:t>
      </w:r>
    </w:p>
    <w:p w14:paraId="54AF23C9" w14:textId="6FA39FD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3F30E32" wp14:editId="09F74F23">
            <wp:extent cx="4371975" cy="1438275"/>
            <wp:effectExtent l="19050" t="19050" r="28575" b="28575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438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FCC71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点击任务中心右上角的刷新图标，可以刷新进度。待扫描存储设备完成后，返回“资源池”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“存储设备”界面，查看扫描到的存储设备。</w:t>
      </w:r>
    </w:p>
    <w:p w14:paraId="456E7481" w14:textId="0CDCF15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E746889" wp14:editId="16DF3ABC">
            <wp:extent cx="4391025" cy="971550"/>
            <wp:effectExtent l="19050" t="19050" r="28575" b="1905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971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7846B7" w14:textId="3A684979" w:rsidR="00426185" w:rsidRDefault="00426185" w:rsidP="008421A9">
      <w:pPr>
        <w:pStyle w:val="3"/>
        <w:numPr>
          <w:ilvl w:val="2"/>
          <w:numId w:val="18"/>
        </w:numPr>
      </w:pPr>
      <w:bookmarkStart w:id="68" w:name="_Toc12546172"/>
      <w:bookmarkStart w:id="69" w:name="_Toc15147484"/>
      <w:r>
        <w:rPr>
          <w:rFonts w:hint="eastAsia"/>
        </w:rPr>
        <w:t>添加数据存储</w:t>
      </w:r>
      <w:bookmarkEnd w:id="68"/>
      <w:bookmarkEnd w:id="69"/>
    </w:p>
    <w:p w14:paraId="563DA9C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“数据存储”，进入数据存储管理界面。</w:t>
      </w:r>
    </w:p>
    <w:p w14:paraId="16A631B3" w14:textId="1E71437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2DB177B" wp14:editId="6C309281">
            <wp:extent cx="4419600" cy="1019175"/>
            <wp:effectExtent l="19050" t="19050" r="19050" b="2857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019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D58A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点击“添加数据存储”，在弹出的窗口中选择IP SAN存储，点击“下一步”。</w:t>
      </w:r>
    </w:p>
    <w:p w14:paraId="403AFC72" w14:textId="7CE5788F" w:rsidR="00F31A2F" w:rsidRPr="004A4099" w:rsidRDefault="004A4099" w:rsidP="00F31A2F">
      <w:pPr>
        <w:rPr>
          <w:rStyle w:val="afff8"/>
        </w:rPr>
      </w:pPr>
      <w:r>
        <w:rPr>
          <w:rStyle w:val="afff8"/>
          <w:rFonts w:hint="eastAsia"/>
        </w:rPr>
        <w:t>注意：请勿将本地磁盘添加为数据存储！</w:t>
      </w:r>
      <w:r w:rsidR="00D61ACF">
        <w:rPr>
          <w:rStyle w:val="afff8"/>
          <w:rFonts w:hint="eastAsia"/>
        </w:rPr>
        <w:t>具体原因请参考本实验开始时的备注信息。</w:t>
      </w:r>
    </w:p>
    <w:p w14:paraId="60CFA49C" w14:textId="412DCA1A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A2076A3" wp14:editId="5AAD3096">
            <wp:extent cx="3952875" cy="2590800"/>
            <wp:effectExtent l="19050" t="19050" r="28575" b="1905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590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EAE49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如图所示配置数据存储参数，然后点击“下一步”。</w:t>
      </w:r>
    </w:p>
    <w:p w14:paraId="06514E94" w14:textId="5EA9C1F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A744AD1" wp14:editId="64F679C1">
            <wp:extent cx="3990975" cy="2628900"/>
            <wp:effectExtent l="19050" t="19050" r="28575" b="19050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28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403AA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在弹出的提示框中点击“确定”，确认信息无误后，点击“确定”，完成数据存储的添加。</w:t>
      </w:r>
    </w:p>
    <w:p w14:paraId="5318513F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（数据存储添加需要等3-5分钟，可在任务中心查看进度）</w:t>
      </w:r>
    </w:p>
    <w:p w14:paraId="66F1B98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等待添加完成后，可以在数据存储页签查看新添加的数据存储。</w:t>
      </w:r>
    </w:p>
    <w:p w14:paraId="62672923" w14:textId="027E55A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A671AA6" wp14:editId="5C67503F">
            <wp:extent cx="4619625" cy="1219200"/>
            <wp:effectExtent l="19050" t="19050" r="28575" b="1905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219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A20D4A" w14:textId="0E2E0A69" w:rsidR="00426185" w:rsidRDefault="00426185" w:rsidP="00426185">
      <w:pPr>
        <w:pStyle w:val="2"/>
        <w:numPr>
          <w:ilvl w:val="1"/>
          <w:numId w:val="18"/>
        </w:numPr>
      </w:pPr>
      <w:bookmarkStart w:id="70" w:name="_Toc12546173"/>
      <w:bookmarkStart w:id="71" w:name="_Toc15147485"/>
      <w:r>
        <w:rPr>
          <w:rFonts w:hint="eastAsia"/>
        </w:rPr>
        <w:lastRenderedPageBreak/>
        <w:t>创建磁盘</w:t>
      </w:r>
      <w:bookmarkEnd w:id="70"/>
      <w:bookmarkEnd w:id="71"/>
    </w:p>
    <w:p w14:paraId="25E4A71A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72" w:name="_Toc12546174"/>
      <w:bookmarkStart w:id="73" w:name="_Toc15147486"/>
      <w:r>
        <w:rPr>
          <w:rFonts w:hint="eastAsia"/>
          <w:lang w:eastAsia="en-US"/>
        </w:rPr>
        <w:t>创建一块普通精简磁盘</w:t>
      </w:r>
      <w:bookmarkEnd w:id="72"/>
      <w:bookmarkEnd w:id="73"/>
    </w:p>
    <w:p w14:paraId="4FEB54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“数据存储”，进入数据存储管理界面。</w:t>
      </w:r>
    </w:p>
    <w:p w14:paraId="1211E9F5" w14:textId="2A7FD9D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07653A2" wp14:editId="7AFBD74F">
            <wp:extent cx="4619625" cy="1181100"/>
            <wp:effectExtent l="19050" t="19050" r="28575" b="1905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181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491D1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在“数据存储”页签选择“IP-SAN”数据存储，然后再点击“磁盘列表”，进入磁盘管理界面。点击“创建磁盘”。</w:t>
      </w:r>
    </w:p>
    <w:p w14:paraId="13EEDBD2" w14:textId="2D9D294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67334F6" wp14:editId="42F78B05">
            <wp:extent cx="4657725" cy="1104900"/>
            <wp:effectExtent l="19050" t="19050" r="28575" b="1905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1049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73CB8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在弹出的创建磁盘窗口中设置磁盘的属性。磁盘名称设置为</w:t>
      </w:r>
      <w:r>
        <w:rPr>
          <w:rFonts w:hint="eastAsia"/>
          <w:i/>
        </w:rPr>
        <w:t>disk01</w:t>
      </w:r>
      <w:r>
        <w:rPr>
          <w:rFonts w:hint="eastAsia"/>
        </w:rPr>
        <w:t xml:space="preserve"> ，容量设置为</w:t>
      </w:r>
      <w:r>
        <w:rPr>
          <w:rFonts w:hint="eastAsia"/>
          <w:i/>
        </w:rPr>
        <w:t xml:space="preserve">10G </w:t>
      </w:r>
      <w:r>
        <w:rPr>
          <w:rFonts w:hint="eastAsia"/>
        </w:rPr>
        <w:t>，类型设置为</w:t>
      </w:r>
      <w:r>
        <w:rPr>
          <w:rFonts w:hint="eastAsia"/>
          <w:i/>
        </w:rPr>
        <w:t xml:space="preserve">普通 </w:t>
      </w:r>
      <w:r>
        <w:rPr>
          <w:rFonts w:hint="eastAsia"/>
        </w:rPr>
        <w:t>，配置模式设置为</w:t>
      </w:r>
      <w:r>
        <w:rPr>
          <w:rFonts w:hint="eastAsia"/>
          <w:i/>
        </w:rPr>
        <w:t xml:space="preserve">精简 </w:t>
      </w:r>
      <w:r>
        <w:rPr>
          <w:rFonts w:hint="eastAsia"/>
        </w:rPr>
        <w:t>，磁盘模式设置为</w:t>
      </w:r>
      <w:r>
        <w:rPr>
          <w:rFonts w:hint="eastAsia"/>
          <w:i/>
        </w:rPr>
        <w:t>从属</w:t>
      </w:r>
      <w:r>
        <w:rPr>
          <w:rFonts w:hint="eastAsia"/>
        </w:rPr>
        <w:t xml:space="preserve"> 。确认无误后，点击“确定”，完成磁盘创建。</w:t>
      </w:r>
    </w:p>
    <w:p w14:paraId="6E54A5E7" w14:textId="4E98A0B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CC3834E" wp14:editId="489671CD">
            <wp:extent cx="4676775" cy="3381375"/>
            <wp:effectExtent l="19050" t="19050" r="28575" b="28575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381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6D8C46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  <w:rPr>
          <w:bCs/>
          <w:noProof/>
          <w:kern w:val="0"/>
          <w:sz w:val="36"/>
          <w:szCs w:val="36"/>
        </w:rPr>
      </w:pPr>
      <w:r>
        <w:rPr>
          <w:rFonts w:hint="eastAsia"/>
        </w:rPr>
        <w:br w:type="page"/>
      </w:r>
    </w:p>
    <w:p w14:paraId="45AB2EEC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74" w:name="_Toc12546175"/>
      <w:bookmarkStart w:id="75" w:name="_Toc15147487"/>
      <w:r>
        <w:rPr>
          <w:rFonts w:hint="eastAsia"/>
        </w:rPr>
        <w:lastRenderedPageBreak/>
        <w:t>网络资源管理</w:t>
      </w:r>
      <w:bookmarkEnd w:id="74"/>
      <w:bookmarkEnd w:id="75"/>
    </w:p>
    <w:p w14:paraId="2AA9FEA7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76" w:name="_Toc15147488"/>
      <w:bookmarkStart w:id="77" w:name="_Toc12546176"/>
      <w:r>
        <w:rPr>
          <w:lang w:eastAsia="zh-CN"/>
        </w:rPr>
        <w:t>实验介绍</w:t>
      </w:r>
      <w:bookmarkEnd w:id="76"/>
    </w:p>
    <w:p w14:paraId="569B265B" w14:textId="77777777" w:rsidR="00D819EC" w:rsidRDefault="00D819EC" w:rsidP="008421A9">
      <w:pPr>
        <w:pStyle w:val="3"/>
      </w:pPr>
      <w:bookmarkStart w:id="78" w:name="_Toc15147489"/>
      <w:r>
        <w:t>关于本实验</w:t>
      </w:r>
      <w:bookmarkEnd w:id="78"/>
    </w:p>
    <w:p w14:paraId="191B5B29" w14:textId="79CA0BF8" w:rsidR="00D819EC" w:rsidRDefault="00B12F81" w:rsidP="008421A9">
      <w:pPr>
        <w:pStyle w:val="1e"/>
      </w:pPr>
      <w:r>
        <w:t>本章节实验指导学员在</w:t>
      </w:r>
      <w:r>
        <w:rPr>
          <w:rFonts w:hint="eastAsia"/>
        </w:rPr>
        <w:t>刚</w:t>
      </w:r>
      <w:r>
        <w:t>安装完的FusionCompute系统中配置</w:t>
      </w:r>
      <w:r>
        <w:rPr>
          <w:rFonts w:hint="eastAsia"/>
        </w:rPr>
        <w:t>网络</w:t>
      </w:r>
      <w:r>
        <w:t>资源的步骤</w:t>
      </w:r>
      <w:r>
        <w:rPr>
          <w:rFonts w:hint="eastAsia"/>
        </w:rPr>
        <w:t>。</w:t>
      </w:r>
    </w:p>
    <w:p w14:paraId="4984EF2A" w14:textId="77777777" w:rsidR="00D819EC" w:rsidRDefault="00D819EC" w:rsidP="008421A9">
      <w:pPr>
        <w:pStyle w:val="3"/>
      </w:pPr>
      <w:bookmarkStart w:id="79" w:name="_Toc15147490"/>
      <w:r>
        <w:t>实验目的</w:t>
      </w:r>
      <w:bookmarkEnd w:id="79"/>
    </w:p>
    <w:p w14:paraId="526D1A39" w14:textId="135B2093" w:rsidR="00D819EC" w:rsidRDefault="00B12F81" w:rsidP="00A162AF">
      <w:pPr>
        <w:pStyle w:val="4a"/>
      </w:pPr>
      <w:r>
        <w:t>理解分布式交换机的相关概念</w:t>
      </w:r>
    </w:p>
    <w:p w14:paraId="29FD57BC" w14:textId="3F16A2FF" w:rsidR="00B12F81" w:rsidRDefault="00B12F81" w:rsidP="00A162AF">
      <w:pPr>
        <w:pStyle w:val="4a"/>
      </w:pPr>
      <w:r>
        <w:t>掌握分布式交换机创建方法</w:t>
      </w:r>
    </w:p>
    <w:p w14:paraId="6277F976" w14:textId="78F55E41" w:rsidR="00B12F81" w:rsidRDefault="00B12F81" w:rsidP="00A162AF">
      <w:pPr>
        <w:pStyle w:val="4a"/>
      </w:pPr>
      <w:r>
        <w:t>掌握端口组的概念和创建方法</w:t>
      </w:r>
    </w:p>
    <w:p w14:paraId="0C958BA0" w14:textId="16A43009" w:rsidR="00D819EC" w:rsidRDefault="00D819EC" w:rsidP="008421A9">
      <w:pPr>
        <w:pStyle w:val="3"/>
        <w:numPr>
          <w:ilvl w:val="2"/>
          <w:numId w:val="18"/>
        </w:numPr>
      </w:pPr>
      <w:bookmarkStart w:id="80" w:name="_Toc15147491"/>
      <w:r>
        <w:t>实验流程</w:t>
      </w:r>
      <w:bookmarkEnd w:id="80"/>
      <w:r>
        <w:rPr>
          <w:rFonts w:hint="eastAsia"/>
        </w:rPr>
        <w:t xml:space="preserve"> </w:t>
      </w:r>
    </w:p>
    <w:p w14:paraId="782DEDEE" w14:textId="1E7E6052" w:rsidR="00B12F81" w:rsidRDefault="00B12F81" w:rsidP="008421A9">
      <w:pPr>
        <w:pStyle w:val="1e"/>
      </w:pPr>
      <w:r>
        <w:rPr>
          <w:noProof/>
        </w:rPr>
        <w:drawing>
          <wp:inline distT="0" distB="0" distL="0" distR="0" wp14:anchorId="7141DD56" wp14:editId="1DBE2AB7">
            <wp:extent cx="5404757" cy="469900"/>
            <wp:effectExtent l="0" t="0" r="571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18232" cy="4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F73D" w14:textId="26F99AE7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81" w:name="_Toc15147492"/>
      <w:r>
        <w:rPr>
          <w:rFonts w:hint="eastAsia"/>
          <w:lang w:eastAsia="zh-CN"/>
        </w:rPr>
        <w:t>分布式交换机管理</w:t>
      </w:r>
      <w:bookmarkEnd w:id="77"/>
      <w:bookmarkEnd w:id="81"/>
    </w:p>
    <w:p w14:paraId="0BA0C165" w14:textId="77777777" w:rsidR="00426185" w:rsidRDefault="00426185" w:rsidP="008421A9">
      <w:pPr>
        <w:pStyle w:val="3"/>
        <w:numPr>
          <w:ilvl w:val="2"/>
          <w:numId w:val="18"/>
        </w:numPr>
      </w:pPr>
      <w:bookmarkStart w:id="82" w:name="_Toc12546177"/>
      <w:bookmarkStart w:id="83" w:name="_Toc15147493"/>
      <w:r>
        <w:rPr>
          <w:rFonts w:hint="eastAsia"/>
        </w:rPr>
        <w:t>分布式交换机创建</w:t>
      </w:r>
      <w:bookmarkEnd w:id="82"/>
      <w:bookmarkEnd w:id="83"/>
    </w:p>
    <w:p w14:paraId="3127F83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“网络”，进入网络资源管理界面。</w:t>
      </w:r>
    </w:p>
    <w:p w14:paraId="656921A0" w14:textId="1B794454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3911B2E" wp14:editId="1A932EDB">
            <wp:extent cx="4572000" cy="1895475"/>
            <wp:effectExtent l="19050" t="19050" r="19050" b="28575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3BEF5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点击“创建分布式交换机”，打开创建分布式交换机窗口。输入分布式交换机名称“physnet”，设定交换机类型为“普通模式”，其他保持默认。</w:t>
      </w:r>
    </w:p>
    <w:p w14:paraId="4F589106" w14:textId="18222E3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0CC975D" wp14:editId="1CA24448">
            <wp:extent cx="3857625" cy="2562225"/>
            <wp:effectExtent l="19050" t="19050" r="28575" b="28575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62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C07F8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点击“下一步”，确认信息无误后，点击“确定”，完成分布式交换机的创建。</w:t>
      </w:r>
    </w:p>
    <w:p w14:paraId="5AE92A8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可以在“资源池”</w:t>
      </w:r>
      <w:r>
        <w:sym w:font="Wingdings" w:char="F0E0"/>
      </w:r>
      <w:r>
        <w:rPr>
          <w:rFonts w:hint="eastAsia"/>
        </w:rPr>
        <w:t>“网络”界面查看分布式交换机。</w:t>
      </w:r>
    </w:p>
    <w:p w14:paraId="3E1201CB" w14:textId="235B20F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3D7BAF4" wp14:editId="7CB7699A">
            <wp:extent cx="3857625" cy="962025"/>
            <wp:effectExtent l="19050" t="19050" r="28575" b="28575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962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DBA6C8" w14:textId="7225B010" w:rsidR="00426185" w:rsidRDefault="00426185" w:rsidP="008421A9">
      <w:pPr>
        <w:pStyle w:val="3"/>
        <w:numPr>
          <w:ilvl w:val="2"/>
          <w:numId w:val="18"/>
        </w:numPr>
      </w:pPr>
      <w:bookmarkStart w:id="84" w:name="_Toc12546178"/>
      <w:bookmarkStart w:id="85" w:name="_Toc15147494"/>
      <w:r>
        <w:rPr>
          <w:rFonts w:hint="eastAsia"/>
        </w:rPr>
        <w:t>分布式交换机删除</w:t>
      </w:r>
      <w:bookmarkEnd w:id="84"/>
      <w:bookmarkEnd w:id="85"/>
    </w:p>
    <w:p w14:paraId="2C9A1EE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“网络”，进入网络管理界面。</w:t>
      </w:r>
    </w:p>
    <w:p w14:paraId="2FA11C8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点击“physnet”分布式交换机后面的“删除”，在弹出的提示框中点击“确定”，删除分布式交换机。</w:t>
      </w:r>
    </w:p>
    <w:p w14:paraId="52D023E2" w14:textId="45EDA98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62BF943" wp14:editId="52E21287">
            <wp:extent cx="3876675" cy="781050"/>
            <wp:effectExtent l="19050" t="19050" r="28575" b="1905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781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FD81D3" w14:textId="7527DDB6" w:rsidR="00426185" w:rsidRDefault="00426185" w:rsidP="008421A9">
      <w:pPr>
        <w:pStyle w:val="3"/>
        <w:numPr>
          <w:ilvl w:val="2"/>
          <w:numId w:val="18"/>
        </w:numPr>
      </w:pPr>
      <w:bookmarkStart w:id="86" w:name="_Toc12546179"/>
      <w:bookmarkStart w:id="87" w:name="_Toc15147495"/>
      <w:r>
        <w:rPr>
          <w:rFonts w:hint="eastAsia"/>
        </w:rPr>
        <w:t>添加上行链路</w:t>
      </w:r>
      <w:bookmarkEnd w:id="86"/>
      <w:bookmarkEnd w:id="87"/>
    </w:p>
    <w:p w14:paraId="396A44A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“资源池”</w:t>
      </w:r>
      <w:r>
        <w:sym w:font="Wingdings" w:char="F0E0"/>
      </w:r>
      <w:r>
        <w:rPr>
          <w:rFonts w:hint="eastAsia"/>
        </w:rPr>
        <w:t>“网络”，进入网络管理界面。</w:t>
      </w:r>
    </w:p>
    <w:p w14:paraId="3CD7D18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选择“ManagementDVS”分布式交换机，在下方的“上行链路组”页签处点击“添加”。</w:t>
      </w:r>
    </w:p>
    <w:p w14:paraId="3E8EA168" w14:textId="219EB0C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00631EB" wp14:editId="12AD68EB">
            <wp:extent cx="4638675" cy="2000250"/>
            <wp:effectExtent l="19050" t="19050" r="28575" b="1905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000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D2D97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在弹出的窗口中展开CNA02，选中“Mgnt_Aggr”，然后点击“确定”，完成上行链路的添加</w:t>
      </w:r>
    </w:p>
    <w:p w14:paraId="33EC828B" w14:textId="384D6E4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8B5CF25" wp14:editId="17D743B6">
            <wp:extent cx="2933700" cy="2171700"/>
            <wp:effectExtent l="19050" t="19050" r="19050" b="1905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171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1358D4B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完成后可以在“上行链路组”页签处查看已添加的上行链路。</w:t>
      </w:r>
    </w:p>
    <w:p w14:paraId="51E4EA4C" w14:textId="07E60797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1D8C948" wp14:editId="03845CBA">
            <wp:extent cx="4029075" cy="962025"/>
            <wp:effectExtent l="19050" t="19050" r="28575" b="2857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962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FD5331" w14:textId="3B1FCD1F" w:rsidR="00426185" w:rsidRDefault="00426185" w:rsidP="008421A9">
      <w:pPr>
        <w:pStyle w:val="3"/>
        <w:numPr>
          <w:ilvl w:val="2"/>
          <w:numId w:val="18"/>
        </w:numPr>
      </w:pPr>
      <w:bookmarkStart w:id="88" w:name="_Toc12546180"/>
      <w:bookmarkStart w:id="89" w:name="_Toc15147496"/>
      <w:r>
        <w:rPr>
          <w:rFonts w:hint="eastAsia"/>
        </w:rPr>
        <w:t>添加VLAN池</w:t>
      </w:r>
      <w:bookmarkEnd w:id="88"/>
      <w:bookmarkEnd w:id="89"/>
    </w:p>
    <w:p w14:paraId="726D5E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“资源池”</w:t>
      </w:r>
      <w:r>
        <w:sym w:font="Wingdings" w:char="F0E0"/>
      </w:r>
      <w:r>
        <w:rPr>
          <w:rFonts w:hint="eastAsia"/>
        </w:rPr>
        <w:t>“网络”，进入网络管理界面。</w:t>
      </w:r>
    </w:p>
    <w:p w14:paraId="68CBB34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选择“ManagementDVS”分布式交换机，在下方的“VLAN池”页签处点击“添加”。</w:t>
      </w:r>
    </w:p>
    <w:p w14:paraId="69AA134B" w14:textId="2090B99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4AEBF53" wp14:editId="007195E9">
            <wp:extent cx="2371725" cy="771525"/>
            <wp:effectExtent l="19050" t="19050" r="28575" b="28575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771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B3164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 xml:space="preserve">输入起始VLAN ID </w:t>
      </w:r>
      <w:r>
        <w:rPr>
          <w:rFonts w:hint="eastAsia"/>
          <w:i/>
        </w:rPr>
        <w:t>2</w:t>
      </w:r>
      <w:r>
        <w:rPr>
          <w:rFonts w:hint="eastAsia"/>
        </w:rPr>
        <w:t xml:space="preserve">和结束VLAN ID </w:t>
      </w:r>
      <w:r>
        <w:rPr>
          <w:rFonts w:hint="eastAsia"/>
          <w:i/>
        </w:rPr>
        <w:t xml:space="preserve">4094 </w:t>
      </w:r>
      <w:r>
        <w:rPr>
          <w:rFonts w:hint="eastAsia"/>
        </w:rPr>
        <w:t>，点击“确定”。</w:t>
      </w:r>
    </w:p>
    <w:p w14:paraId="3D6AD9E4" w14:textId="52F91C9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EEEA9D8" wp14:editId="27D5DFD8">
            <wp:extent cx="2390775" cy="1495425"/>
            <wp:effectExtent l="19050" t="19050" r="28575" b="28575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495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35E4D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完成后可以在“VLAN池”页签处查看已添加的VLAN数据。</w:t>
      </w:r>
    </w:p>
    <w:p w14:paraId="79989385" w14:textId="6A3687E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4F6A362" wp14:editId="71447482">
            <wp:extent cx="4362450" cy="809625"/>
            <wp:effectExtent l="19050" t="19050" r="19050" b="28575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096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D6054D8" w14:textId="7C72F289" w:rsidR="00426185" w:rsidRDefault="00426185" w:rsidP="008421A9">
      <w:pPr>
        <w:pStyle w:val="3"/>
        <w:numPr>
          <w:ilvl w:val="2"/>
          <w:numId w:val="18"/>
        </w:numPr>
      </w:pPr>
      <w:bookmarkStart w:id="90" w:name="_Toc12546181"/>
      <w:bookmarkStart w:id="91" w:name="_Toc15147497"/>
      <w:r>
        <w:rPr>
          <w:rFonts w:hint="eastAsia"/>
        </w:rPr>
        <w:t>添加端口组</w:t>
      </w:r>
      <w:bookmarkEnd w:id="90"/>
      <w:bookmarkEnd w:id="91"/>
    </w:p>
    <w:p w14:paraId="23A3C24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“资源池”</w:t>
      </w:r>
      <w:r>
        <w:sym w:font="Wingdings" w:char="F0E0"/>
      </w:r>
      <w:r>
        <w:rPr>
          <w:rFonts w:hint="eastAsia"/>
        </w:rPr>
        <w:t>“网络”，进入网络管理界面。</w:t>
      </w:r>
    </w:p>
    <w:p w14:paraId="5C61EA1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选择“ManagementDVS”分布式交换机，在下方的“端口组”页签处点击“添加”。</w:t>
      </w:r>
    </w:p>
    <w:p w14:paraId="335EB107" w14:textId="0BCA86D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4E686E6" wp14:editId="2DF78588">
            <wp:extent cx="4352925" cy="857250"/>
            <wp:effectExtent l="19050" t="19050" r="28575" b="1905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857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BA1B4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端口组名称设置为“Vlan202”，其他保持默认，点击“下一步”。</w:t>
      </w:r>
    </w:p>
    <w:p w14:paraId="48B471E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VLAN设置为202，点击“下一步”。</w:t>
      </w:r>
    </w:p>
    <w:p w14:paraId="4D830E0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确认信息无误后，点击“确定”。</w:t>
      </w:r>
    </w:p>
    <w:p w14:paraId="37BDEB3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重复步骤2~步骤5，创建Vlan203的端口组，并将端口组的VLAN设定为203。</w:t>
      </w:r>
    </w:p>
    <w:p w14:paraId="0BF5CAE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完成后可以在端口组页签查看端口组信息，如下图所示。</w:t>
      </w:r>
    </w:p>
    <w:p w14:paraId="6F7556DB" w14:textId="324E9D8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AD1E40C" wp14:editId="21D98EF9">
            <wp:extent cx="4429125" cy="1257300"/>
            <wp:effectExtent l="19050" t="19050" r="28575" b="19050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257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91FB16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</w:pPr>
      <w:r>
        <w:rPr>
          <w:rFonts w:hint="eastAsia"/>
        </w:rPr>
        <w:br w:type="page"/>
      </w:r>
    </w:p>
    <w:p w14:paraId="125A2149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92" w:name="_Toc12546182"/>
      <w:bookmarkStart w:id="93" w:name="_Toc15147498"/>
      <w:r>
        <w:rPr>
          <w:rFonts w:hint="eastAsia"/>
        </w:rPr>
        <w:lastRenderedPageBreak/>
        <w:t>虚拟机发放</w:t>
      </w:r>
      <w:bookmarkEnd w:id="92"/>
      <w:bookmarkEnd w:id="93"/>
    </w:p>
    <w:p w14:paraId="0630C777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94" w:name="_Toc15147499"/>
      <w:bookmarkStart w:id="95" w:name="_Toc12546183"/>
      <w:r>
        <w:rPr>
          <w:lang w:eastAsia="zh-CN"/>
        </w:rPr>
        <w:t>实验介绍</w:t>
      </w:r>
      <w:bookmarkEnd w:id="94"/>
    </w:p>
    <w:p w14:paraId="1860D283" w14:textId="77777777" w:rsidR="00D819EC" w:rsidRDefault="00D819EC" w:rsidP="008421A9">
      <w:pPr>
        <w:pStyle w:val="3"/>
      </w:pPr>
      <w:bookmarkStart w:id="96" w:name="_Toc15147500"/>
      <w:r>
        <w:t>关于本实验</w:t>
      </w:r>
      <w:bookmarkEnd w:id="96"/>
    </w:p>
    <w:p w14:paraId="55789A7E" w14:textId="62AFA3AC" w:rsidR="00D819EC" w:rsidRPr="00582189" w:rsidRDefault="00D819EC" w:rsidP="008421A9">
      <w:pPr>
        <w:pStyle w:val="1e"/>
      </w:pPr>
      <w:r>
        <w:t>本章节实验指导学员</w:t>
      </w:r>
      <w:r w:rsidR="00582189">
        <w:rPr>
          <w:rFonts w:hint="eastAsia"/>
        </w:rPr>
        <w:t>在</w:t>
      </w:r>
      <w:r w:rsidR="00582189">
        <w:t>FusionCompute系统中创建Windows和Linux两种操作系统类型的虚拟机</w:t>
      </w:r>
      <w:r w:rsidR="00582189">
        <w:rPr>
          <w:rFonts w:hint="eastAsia"/>
        </w:rPr>
        <w:t>、</w:t>
      </w:r>
      <w:r w:rsidR="00582189">
        <w:t>安装Tools以及模板制作与模板导出导入的方法</w:t>
      </w:r>
      <w:r w:rsidR="00582189">
        <w:rPr>
          <w:rFonts w:hint="eastAsia"/>
        </w:rPr>
        <w:t>。</w:t>
      </w:r>
    </w:p>
    <w:p w14:paraId="0ECBC8BD" w14:textId="77777777" w:rsidR="00D819EC" w:rsidRDefault="00D819EC" w:rsidP="008421A9">
      <w:pPr>
        <w:pStyle w:val="3"/>
      </w:pPr>
      <w:bookmarkStart w:id="97" w:name="_Toc15147501"/>
      <w:r>
        <w:t>实验目的</w:t>
      </w:r>
      <w:bookmarkEnd w:id="97"/>
    </w:p>
    <w:p w14:paraId="61BB977B" w14:textId="6B8825F3" w:rsidR="00D819EC" w:rsidRDefault="00582189" w:rsidP="00A162AF">
      <w:pPr>
        <w:pStyle w:val="4a"/>
      </w:pPr>
      <w:r>
        <w:t>掌握新创建虚拟机</w:t>
      </w:r>
      <w:r w:rsidR="00355CBA">
        <w:rPr>
          <w:rFonts w:hint="eastAsia"/>
        </w:rPr>
        <w:t>。</w:t>
      </w:r>
    </w:p>
    <w:p w14:paraId="68FC3208" w14:textId="45BC0742" w:rsidR="00582189" w:rsidRDefault="00582189" w:rsidP="00A162AF">
      <w:pPr>
        <w:pStyle w:val="4a"/>
      </w:pPr>
      <w:r>
        <w:t>掌握模板导入并创建虚拟机</w:t>
      </w:r>
      <w:r w:rsidR="00355CBA">
        <w:rPr>
          <w:rFonts w:hint="eastAsia"/>
        </w:rPr>
        <w:t>。</w:t>
      </w:r>
    </w:p>
    <w:p w14:paraId="0531E821" w14:textId="5D49EA17" w:rsidR="00582189" w:rsidRDefault="00582189" w:rsidP="00A162AF">
      <w:pPr>
        <w:pStyle w:val="4a"/>
      </w:pPr>
      <w:r>
        <w:t>掌握Tools安装</w:t>
      </w:r>
      <w:r w:rsidR="00355CBA">
        <w:rPr>
          <w:rFonts w:hint="eastAsia"/>
        </w:rPr>
        <w:t>。</w:t>
      </w:r>
    </w:p>
    <w:p w14:paraId="0AEF27C7" w14:textId="6869C3C8" w:rsidR="00582189" w:rsidRDefault="00582189" w:rsidP="00A162AF">
      <w:pPr>
        <w:pStyle w:val="4a"/>
      </w:pPr>
      <w:r>
        <w:t>掌握模板制作并导出</w:t>
      </w:r>
      <w:r w:rsidR="00355CBA">
        <w:rPr>
          <w:rFonts w:hint="eastAsia"/>
        </w:rPr>
        <w:t>。</w:t>
      </w:r>
    </w:p>
    <w:p w14:paraId="4A1BB934" w14:textId="74AF447D" w:rsidR="00D819EC" w:rsidRDefault="00D819EC" w:rsidP="008421A9">
      <w:pPr>
        <w:pStyle w:val="3"/>
        <w:numPr>
          <w:ilvl w:val="2"/>
          <w:numId w:val="18"/>
        </w:numPr>
      </w:pPr>
      <w:bookmarkStart w:id="98" w:name="_Toc15147502"/>
      <w:r>
        <w:t>实验流程</w:t>
      </w:r>
      <w:bookmarkEnd w:id="98"/>
    </w:p>
    <w:p w14:paraId="719575FD" w14:textId="577914EB" w:rsidR="000A0776" w:rsidRDefault="000A0776" w:rsidP="008421A9">
      <w:pPr>
        <w:pStyle w:val="1e"/>
      </w:pPr>
      <w:r>
        <w:rPr>
          <w:noProof/>
        </w:rPr>
        <w:drawing>
          <wp:inline distT="0" distB="0" distL="0" distR="0" wp14:anchorId="5B244E2A" wp14:editId="3D288510">
            <wp:extent cx="5388429" cy="42098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7811" cy="42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9A07" w14:textId="6EB642ED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99" w:name="_Toc15147503"/>
      <w:r>
        <w:rPr>
          <w:rFonts w:hint="eastAsia"/>
          <w:lang w:eastAsia="zh-CN"/>
        </w:rPr>
        <w:t>Windows虚拟机场景</w:t>
      </w:r>
      <w:bookmarkEnd w:id="95"/>
      <w:bookmarkEnd w:id="99"/>
    </w:p>
    <w:p w14:paraId="0610D457" w14:textId="77777777" w:rsidR="00426185" w:rsidRDefault="00426185" w:rsidP="008421A9">
      <w:pPr>
        <w:pStyle w:val="3"/>
        <w:numPr>
          <w:ilvl w:val="2"/>
          <w:numId w:val="18"/>
        </w:numPr>
      </w:pPr>
      <w:bookmarkStart w:id="100" w:name="_Toc12546184"/>
      <w:bookmarkStart w:id="101" w:name="_Toc15147504"/>
      <w:r>
        <w:rPr>
          <w:rFonts w:hint="eastAsia"/>
        </w:rPr>
        <w:t>虚拟机创建</w:t>
      </w:r>
      <w:bookmarkEnd w:id="100"/>
      <w:bookmarkEnd w:id="101"/>
    </w:p>
    <w:p w14:paraId="4EAEC04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“mycluster”，进入集群管理界面。</w:t>
      </w:r>
    </w:p>
    <w:p w14:paraId="211275BA" w14:textId="7F0EA641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1266692" wp14:editId="30386886">
            <wp:extent cx="3962400" cy="1590675"/>
            <wp:effectExtent l="19050" t="19050" r="19050" b="28575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590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3B1A9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点击上方“创建虚拟机”选项，打开创建虚拟机窗口。保持创建类型为“创建新虚拟机”，点击“下一步”。</w:t>
      </w:r>
    </w:p>
    <w:p w14:paraId="6276F6C7" w14:textId="1ACA38B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939AA15" wp14:editId="086EB95F">
            <wp:extent cx="3990975" cy="2657475"/>
            <wp:effectExtent l="19050" t="19050" r="28575" b="28575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57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E622C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虚拟机名称设置为</w:t>
      </w:r>
      <w:r>
        <w:rPr>
          <w:rFonts w:hint="eastAsia"/>
          <w:i/>
        </w:rPr>
        <w:t>win10</w:t>
      </w:r>
      <w:r>
        <w:rPr>
          <w:rFonts w:hint="eastAsia"/>
        </w:rPr>
        <w:t>，虚拟机位置选择为</w:t>
      </w:r>
      <w:r>
        <w:rPr>
          <w:rFonts w:hint="eastAsia"/>
          <w:i/>
        </w:rPr>
        <w:t>site</w:t>
      </w:r>
      <w:r>
        <w:rPr>
          <w:rFonts w:hint="eastAsia"/>
        </w:rPr>
        <w:t>，计算资源设置为</w:t>
      </w:r>
      <w:r>
        <w:rPr>
          <w:rFonts w:hint="eastAsia"/>
          <w:i/>
        </w:rPr>
        <w:t>mycluster</w:t>
      </w:r>
      <w:r>
        <w:rPr>
          <w:rFonts w:hint="eastAsia"/>
        </w:rPr>
        <w:t>，操作系统类型设置为</w:t>
      </w:r>
      <w:r>
        <w:rPr>
          <w:rFonts w:hint="eastAsia"/>
          <w:i/>
        </w:rPr>
        <w:t>Windows</w:t>
      </w:r>
      <w:r>
        <w:rPr>
          <w:rFonts w:hint="eastAsia"/>
        </w:rPr>
        <w:t>，操作系统版本号设置为</w:t>
      </w:r>
      <w:r>
        <w:rPr>
          <w:rFonts w:hint="eastAsia"/>
          <w:i/>
        </w:rPr>
        <w:t>Windows 10 Professional 64bit</w:t>
      </w:r>
      <w:r>
        <w:rPr>
          <w:rFonts w:hint="eastAsia"/>
        </w:rPr>
        <w:t xml:space="preserve"> 。</w:t>
      </w:r>
    </w:p>
    <w:p w14:paraId="7FD14179" w14:textId="14B26CC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43EC690" wp14:editId="31E0B5FD">
            <wp:extent cx="3571875" cy="2362200"/>
            <wp:effectExtent l="19050" t="19050" r="28575" b="1905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62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C9B19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点击“下一步”，设置数据存储位置为</w:t>
      </w:r>
      <w:r>
        <w:rPr>
          <w:rFonts w:hint="eastAsia"/>
          <w:i/>
        </w:rPr>
        <w:t>autoDS_CNA01</w:t>
      </w:r>
      <w:r>
        <w:rPr>
          <w:rFonts w:hint="eastAsia"/>
        </w:rPr>
        <w:t>，然后点击“下一步”。</w:t>
      </w:r>
    </w:p>
    <w:p w14:paraId="69AF111F" w14:textId="24274D9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7546CF0" wp14:editId="1671BB33">
            <wp:extent cx="3590925" cy="2381250"/>
            <wp:effectExtent l="19050" t="19050" r="28575" b="1905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381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30CA9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配置虚拟机参数。CPU设置为</w:t>
      </w:r>
      <w:r>
        <w:rPr>
          <w:rFonts w:hint="eastAsia"/>
          <w:i/>
        </w:rPr>
        <w:t xml:space="preserve">2 </w:t>
      </w:r>
      <w:r>
        <w:rPr>
          <w:rFonts w:hint="eastAsia"/>
        </w:rPr>
        <w:t>vcpu；内存设置为</w:t>
      </w:r>
      <w:r>
        <w:rPr>
          <w:rFonts w:hint="eastAsia"/>
          <w:i/>
        </w:rPr>
        <w:t>4G</w:t>
      </w:r>
      <w:r>
        <w:rPr>
          <w:rFonts w:hint="eastAsia"/>
        </w:rPr>
        <w:t xml:space="preserve"> ；磁盘设置为</w:t>
      </w:r>
      <w:r>
        <w:rPr>
          <w:rFonts w:hint="eastAsia"/>
          <w:i/>
        </w:rPr>
        <w:t>40G</w:t>
      </w:r>
      <w:r>
        <w:rPr>
          <w:rFonts w:hint="eastAsia"/>
        </w:rPr>
        <w:t xml:space="preserve"> ，展开磁盘设置，将“配置模式”设置为</w:t>
      </w:r>
      <w:r>
        <w:rPr>
          <w:rFonts w:hint="eastAsia"/>
          <w:i/>
        </w:rPr>
        <w:t>“精简”</w:t>
      </w:r>
      <w:r>
        <w:rPr>
          <w:rFonts w:hint="eastAsia"/>
        </w:rPr>
        <w:t>；其他保持默认配置。点击“下一步”。</w:t>
      </w:r>
    </w:p>
    <w:p w14:paraId="76D91E7A" w14:textId="647D381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CE3F8F1" wp14:editId="1F824AD3">
            <wp:extent cx="3581400" cy="2371725"/>
            <wp:effectExtent l="19050" t="19050" r="19050" b="2857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27338D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确认信息无误后，点击“确定”，完成虚拟机创建。</w:t>
      </w:r>
    </w:p>
    <w:p w14:paraId="19594A9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“虚拟机”页签，可以看到虚拟机状态。</w:t>
      </w:r>
    </w:p>
    <w:p w14:paraId="118EF6DF" w14:textId="57689BA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0D239E1" wp14:editId="108EF563">
            <wp:extent cx="4552950" cy="1400175"/>
            <wp:effectExtent l="19050" t="19050" r="19050" b="28575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400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4A1911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点击虚拟机页签下面的“win10”虚拟机名称，进入虚拟机管理界面。</w:t>
      </w:r>
    </w:p>
    <w:p w14:paraId="35481585" w14:textId="77777777" w:rsidR="00426185" w:rsidRDefault="00426185" w:rsidP="008421A9">
      <w:pPr>
        <w:pStyle w:val="1e"/>
      </w:pPr>
      <w:r>
        <w:rPr>
          <w:rStyle w:val="afff8"/>
        </w:rPr>
        <w:t>（此处虚拟机是运行在CNA01上，环境不尽相同，不影响实验操作）</w:t>
      </w:r>
    </w:p>
    <w:p w14:paraId="296E53F4" w14:textId="70170BB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C0317D3" wp14:editId="0D1B6C51">
            <wp:extent cx="4552950" cy="1914525"/>
            <wp:effectExtent l="19050" t="19050" r="19050" b="28575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914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9779C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点击蓝色底色的“VNC登录”，打开虚拟机控制台。</w:t>
      </w:r>
    </w:p>
    <w:p w14:paraId="36289639" w14:textId="6EA312D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DB5BE23" wp14:editId="15656A13">
            <wp:extent cx="4619625" cy="3238500"/>
            <wp:effectExtent l="19050" t="19050" r="28575" b="1905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17DFFF" w14:textId="53F98168" w:rsidR="00426185" w:rsidRDefault="00426185" w:rsidP="008421A9">
      <w:pPr>
        <w:pStyle w:val="3"/>
        <w:numPr>
          <w:ilvl w:val="2"/>
          <w:numId w:val="18"/>
        </w:numPr>
      </w:pPr>
      <w:bookmarkStart w:id="102" w:name="_Toc12546185"/>
      <w:bookmarkStart w:id="103" w:name="_Toc15147505"/>
      <w:r>
        <w:rPr>
          <w:rFonts w:hint="eastAsia"/>
        </w:rPr>
        <w:lastRenderedPageBreak/>
        <w:t>操作系统安装（可选）</w:t>
      </w:r>
      <w:bookmarkEnd w:id="102"/>
      <w:bookmarkEnd w:id="103"/>
    </w:p>
    <w:p w14:paraId="04F92AE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“win10”，进入虚拟机管理界面。</w:t>
      </w:r>
    </w:p>
    <w:p w14:paraId="65F0B883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（此处虚拟机是运行在CNA01上，环境不尽相同，不影响实验操作）</w:t>
      </w:r>
    </w:p>
    <w:p w14:paraId="5EE36170" w14:textId="5A08628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04C2ACF" wp14:editId="10C11326">
            <wp:extent cx="4667250" cy="1962150"/>
            <wp:effectExtent l="19050" t="19050" r="19050" b="1905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962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1DFC7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点击“配置”页签，在配置页签左侧导航栏中点击下方的“光驱”，进入光驱管理页。</w:t>
      </w:r>
    </w:p>
    <w:p w14:paraId="1D6A9DCC" w14:textId="7843CB4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512FA28" wp14:editId="40F7AA0F">
            <wp:extent cx="4724400" cy="4114800"/>
            <wp:effectExtent l="19050" t="19050" r="19050" b="1905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14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E3462A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选择挂载光驱方式设置为“本地方式”，点击“确定”，此时会弹出一个光驱管理窗口。选中光驱管理窗口中的“文件”，然后点击后面的“浏览”，在打开的窗口中选中本地的windows10 professional镜像文件后，点击“打开”，选中镜像文件。光驱选中完成后在光驱管理窗口中勾选“立即重启虚拟机，安装操作系统”选项，然后点击“确定”。</w:t>
      </w:r>
    </w:p>
    <w:p w14:paraId="5AB9FF81" w14:textId="12B1E88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413716D" wp14:editId="49B3D2FC">
            <wp:extent cx="3648075" cy="2143125"/>
            <wp:effectExtent l="19050" t="19050" r="28575" b="2857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8BD95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等待光驱挂载成功后，打开虚拟机VNC控制台，进入操作系统安装界面，完成虚拟机操作系统安装工作。</w:t>
      </w:r>
      <w:r>
        <w:rPr>
          <w:rStyle w:val="afff8"/>
        </w:rPr>
        <w:t>（系统没装完不要关闭光驱管理窗口！此步骤仅体验，不要求安装操作系统。）</w:t>
      </w:r>
    </w:p>
    <w:p w14:paraId="0C1DEAE0" w14:textId="77777777" w:rsidR="00426185" w:rsidRDefault="00426185" w:rsidP="008421A9">
      <w:pPr>
        <w:pStyle w:val="1e"/>
      </w:pPr>
    </w:p>
    <w:p w14:paraId="72C8480C" w14:textId="7719B010" w:rsidR="00426185" w:rsidRDefault="00426185" w:rsidP="008421A9">
      <w:pPr>
        <w:pStyle w:val="3"/>
        <w:numPr>
          <w:ilvl w:val="2"/>
          <w:numId w:val="18"/>
        </w:numPr>
      </w:pPr>
      <w:bookmarkStart w:id="104" w:name="_Toc12546186"/>
      <w:bookmarkStart w:id="105" w:name="_Toc15147506"/>
      <w:r>
        <w:rPr>
          <w:rFonts w:hint="eastAsia"/>
        </w:rPr>
        <w:t>删除虚拟机</w:t>
      </w:r>
      <w:bookmarkEnd w:id="104"/>
      <w:bookmarkEnd w:id="105"/>
    </w:p>
    <w:p w14:paraId="0880E8C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“win10”，进入虚拟机管理界面。</w:t>
      </w:r>
    </w:p>
    <w:p w14:paraId="546FBE70" w14:textId="3E63B6B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8F340D8" wp14:editId="284D73E4">
            <wp:extent cx="3933825" cy="1657350"/>
            <wp:effectExtent l="19050" t="19050" r="28575" b="1905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57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E9B0D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点击上方“更多操作”，在下拉菜单栏中点击“安全删除”。</w:t>
      </w:r>
    </w:p>
    <w:p w14:paraId="6932265C" w14:textId="385781D0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70B74C9" wp14:editId="0D8B6968">
            <wp:extent cx="3943350" cy="1552575"/>
            <wp:effectExtent l="19050" t="19050" r="19050" b="28575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F673B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在弹出的对话框中选择“立即删除”，点击“确定”，删除win10虚拟机。</w:t>
      </w:r>
    </w:p>
    <w:p w14:paraId="60C2C4BE" w14:textId="62FCF42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D8C2673" wp14:editId="3A72D909">
            <wp:extent cx="2276475" cy="1609725"/>
            <wp:effectExtent l="19050" t="19050" r="28575" b="28575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609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0297DF" w14:textId="5F183A3F" w:rsidR="00426185" w:rsidRDefault="00426185" w:rsidP="008421A9">
      <w:pPr>
        <w:pStyle w:val="3"/>
        <w:numPr>
          <w:ilvl w:val="2"/>
          <w:numId w:val="18"/>
        </w:numPr>
      </w:pPr>
      <w:bookmarkStart w:id="106" w:name="_Toc12546187"/>
      <w:bookmarkStart w:id="107" w:name="_Toc15147507"/>
      <w:r>
        <w:rPr>
          <w:rFonts w:hint="eastAsia"/>
        </w:rPr>
        <w:t>模板导入</w:t>
      </w:r>
      <w:bookmarkEnd w:id="106"/>
      <w:bookmarkEnd w:id="107"/>
    </w:p>
    <w:p w14:paraId="1D89209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“虚拟机模板”，进入模板管理界面。</w:t>
      </w:r>
    </w:p>
    <w:p w14:paraId="30B47E93" w14:textId="49F6AA1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4ABE50A" wp14:editId="19D63687">
            <wp:extent cx="3476625" cy="1457325"/>
            <wp:effectExtent l="19050" t="19050" r="28575" b="28575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457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68A3F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点击“导入模板”，弹出创建模板对话框。</w:t>
      </w:r>
    </w:p>
    <w:p w14:paraId="24664CE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选择“从本地导入”，点击在模板路径后面的“选择”，在弹出的窗口中找到本地存放的“win10.ovf”模板，点击“打开”。确认信息无误后点击“下一步”。</w:t>
      </w:r>
    </w:p>
    <w:p w14:paraId="03A06F5E" w14:textId="39D5E45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17E939E" wp14:editId="18F99500">
            <wp:extent cx="3790950" cy="2514600"/>
            <wp:effectExtent l="19050" t="19050" r="19050" b="1905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14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DD26E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修改模板的名称为</w:t>
      </w:r>
      <w:r>
        <w:rPr>
          <w:rFonts w:hint="eastAsia"/>
          <w:i/>
        </w:rPr>
        <w:t>win10</w:t>
      </w:r>
      <w:r>
        <w:rPr>
          <w:rFonts w:hint="eastAsia"/>
        </w:rPr>
        <w:t xml:space="preserve"> ，模板位置设置为</w:t>
      </w:r>
      <w:r>
        <w:rPr>
          <w:rFonts w:hint="eastAsia"/>
          <w:i/>
        </w:rPr>
        <w:t>site</w:t>
      </w:r>
      <w:r>
        <w:rPr>
          <w:rFonts w:hint="eastAsia"/>
        </w:rPr>
        <w:t xml:space="preserve"> ，计算资源选择为</w:t>
      </w:r>
      <w:r>
        <w:rPr>
          <w:rFonts w:hint="eastAsia"/>
          <w:i/>
        </w:rPr>
        <w:t>mycluster</w:t>
      </w:r>
      <w:r>
        <w:rPr>
          <w:rFonts w:hint="eastAsia"/>
        </w:rPr>
        <w:t xml:space="preserve"> ，点击“下一步”。</w:t>
      </w:r>
    </w:p>
    <w:p w14:paraId="0B29C615" w14:textId="450D930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FF1C5DA" wp14:editId="77DBC47B">
            <wp:extent cx="3657600" cy="2428875"/>
            <wp:effectExtent l="19050" t="19050" r="19050" b="28575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28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A0D18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数据存储选择为</w:t>
      </w:r>
      <w:r>
        <w:rPr>
          <w:rFonts w:hint="eastAsia"/>
          <w:i/>
        </w:rPr>
        <w:t>IP-SAN</w:t>
      </w:r>
      <w:r>
        <w:rPr>
          <w:rFonts w:hint="eastAsia"/>
        </w:rPr>
        <w:t xml:space="preserve"> ，点击“下一步”。</w:t>
      </w:r>
    </w:p>
    <w:p w14:paraId="2092B682" w14:textId="4FDA284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940118A" wp14:editId="6B9BB776">
            <wp:extent cx="3686175" cy="2447925"/>
            <wp:effectExtent l="19050" t="19050" r="28575" b="28575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7704EE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模板硬件配置参数保持默认，点击“下一步”。</w:t>
      </w:r>
    </w:p>
    <w:p w14:paraId="6A8EC34F" w14:textId="62ED993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9EDB0B3" wp14:editId="07730759">
            <wp:extent cx="3686175" cy="2457450"/>
            <wp:effectExtent l="19050" t="19050" r="28575" b="1905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457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1E7A90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确认信息无误后，点击“确定”，等待模板创建完成。</w:t>
      </w:r>
      <w:r>
        <w:rPr>
          <w:rStyle w:val="afff8"/>
        </w:rPr>
        <w:t>（此过程耗时稍长，请耐心等待）</w:t>
      </w:r>
    </w:p>
    <w:p w14:paraId="2F4C70F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等待模板上传完成后，可在模板管理界面查看到模板。</w:t>
      </w:r>
    </w:p>
    <w:p w14:paraId="2297BF5B" w14:textId="77777777" w:rsidR="00426185" w:rsidRDefault="00426185" w:rsidP="008421A9">
      <w:pPr>
        <w:pStyle w:val="3"/>
        <w:numPr>
          <w:ilvl w:val="2"/>
          <w:numId w:val="18"/>
        </w:numPr>
      </w:pPr>
      <w:bookmarkStart w:id="108" w:name="_Toc12546188"/>
      <w:bookmarkStart w:id="109" w:name="_Toc15147508"/>
      <w:r>
        <w:rPr>
          <w:rFonts w:hint="eastAsia"/>
        </w:rPr>
        <w:t>按模板部署虚拟机</w:t>
      </w:r>
      <w:bookmarkEnd w:id="108"/>
      <w:bookmarkEnd w:id="109"/>
    </w:p>
    <w:p w14:paraId="3294D2F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“虚拟机模板”，进入虚拟机模板管理界面。</w:t>
      </w:r>
    </w:p>
    <w:p w14:paraId="126D029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勾选“win10”模板，点击上方“操作”，在下拉菜单中点击“按模板部署虚拟机”。</w:t>
      </w:r>
    </w:p>
    <w:p w14:paraId="7B09975F" w14:textId="2EB8214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EA0AD80" wp14:editId="2EA29843">
            <wp:extent cx="3876675" cy="2190750"/>
            <wp:effectExtent l="19050" t="19050" r="28575" b="1905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90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01180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输入虚拟机名称</w:t>
      </w:r>
      <w:r>
        <w:rPr>
          <w:rFonts w:hint="eastAsia"/>
          <w:i/>
        </w:rPr>
        <w:t>win10</w:t>
      </w:r>
      <w:r>
        <w:rPr>
          <w:rFonts w:hint="eastAsia"/>
        </w:rPr>
        <w:t>，其他保持默认，点击“下一步”。</w:t>
      </w:r>
    </w:p>
    <w:p w14:paraId="570318B5" w14:textId="29F2C82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52CE59C" wp14:editId="6FE7C80F">
            <wp:extent cx="3895725" cy="2581275"/>
            <wp:effectExtent l="19050" t="19050" r="28575" b="28575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581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D7CDF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虚拟机配置类参数保持默认，点击“下一步”。</w:t>
      </w:r>
    </w:p>
    <w:p w14:paraId="6E0654E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取消勾选“生产系统初始密码”，点击“下一步”。</w:t>
      </w:r>
    </w:p>
    <w:p w14:paraId="03F2F9C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确认信息无误后，勾选“创建完成后直接启动虚拟机”，点击“确定”。</w:t>
      </w:r>
    </w:p>
    <w:p w14:paraId="1B65306B" w14:textId="13C0A20A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67170E8" wp14:editId="6E7B8595">
            <wp:extent cx="3686175" cy="2447925"/>
            <wp:effectExtent l="19050" t="19050" r="28575" b="2857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3FF4CA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可以在“资源池”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“虚拟机”页签查看新创建的虚拟机。</w:t>
      </w:r>
    </w:p>
    <w:p w14:paraId="442C0C44" w14:textId="0F5AA383" w:rsidR="00426185" w:rsidRDefault="00426185" w:rsidP="008421A9">
      <w:pPr>
        <w:pStyle w:val="1e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24FF96" wp14:editId="67A3BB70">
                <wp:simplePos x="0" y="0"/>
                <wp:positionH relativeFrom="column">
                  <wp:posOffset>905510</wp:posOffset>
                </wp:positionH>
                <wp:positionV relativeFrom="paragraph">
                  <wp:posOffset>875665</wp:posOffset>
                </wp:positionV>
                <wp:extent cx="317500" cy="139700"/>
                <wp:effectExtent l="0" t="0" r="25400" b="12700"/>
                <wp:wrapNone/>
                <wp:docPr id="777" name="圆角矩形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D1D74D3" id="圆角矩形 777" o:spid="_x0000_s1026" style="position:absolute;left:0;text-align:left;margin-left:71.3pt;margin-top:68.95pt;width:25pt;height:1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90548F3" wp14:editId="25E8BDB3">
            <wp:extent cx="4114800" cy="1409700"/>
            <wp:effectExtent l="19050" t="19050" r="19050" b="1905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409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DF5AA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等待虚拟机状态是“运行中”时，点击“win10”虚拟机，进入虚拟机管理界面。点击“VNC登录”，打开虚拟机控制台。</w:t>
      </w:r>
    </w:p>
    <w:p w14:paraId="5BA4A8B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设置虚拟机系统国家、键盘布局、网络、账户、密码、服务等参数后，等待系统初始化配置。系统配置完成后输入用户名密码登录虚拟机，完成虚拟机部署。</w:t>
      </w:r>
    </w:p>
    <w:p w14:paraId="56E9EA65" w14:textId="77777777" w:rsidR="00426185" w:rsidRDefault="00426185" w:rsidP="008421A9">
      <w:pPr>
        <w:pStyle w:val="3"/>
        <w:numPr>
          <w:ilvl w:val="2"/>
          <w:numId w:val="18"/>
        </w:numPr>
      </w:pPr>
      <w:bookmarkStart w:id="110" w:name="_Toc12546189"/>
      <w:bookmarkStart w:id="111" w:name="_Toc15147509"/>
      <w:r>
        <w:rPr>
          <w:rFonts w:hint="eastAsia"/>
        </w:rPr>
        <w:t>删除模板</w:t>
      </w:r>
      <w:bookmarkEnd w:id="110"/>
      <w:bookmarkEnd w:id="111"/>
    </w:p>
    <w:p w14:paraId="66D2041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“虚拟机模板”，进入虚拟机模板管理界面。</w:t>
      </w:r>
    </w:p>
    <w:p w14:paraId="21F32F83" w14:textId="0F518BE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ACC75DC" wp14:editId="582B470C">
            <wp:extent cx="4248150" cy="876300"/>
            <wp:effectExtent l="19050" t="19050" r="19050" b="1905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76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72699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勾选“win10”模板，点击“操作”，在下拉菜单中点击“安全删除”。</w:t>
      </w:r>
    </w:p>
    <w:p w14:paraId="0548A344" w14:textId="37BAB47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0D23BC2" wp14:editId="0C47C0C3">
            <wp:extent cx="2514600" cy="1676400"/>
            <wp:effectExtent l="19050" t="19050" r="19050" b="1905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EAC150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在弹出的提示框中选择“立即删除”，然后点击“确定”，删除模板。</w:t>
      </w:r>
    </w:p>
    <w:p w14:paraId="3AAFCFFD" w14:textId="31717B7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C4B5C38" wp14:editId="241AC12C">
            <wp:extent cx="2114550" cy="1476375"/>
            <wp:effectExtent l="19050" t="19050" r="19050" b="2857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476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CAEEF6" w14:textId="065B148B" w:rsidR="00426185" w:rsidRDefault="00426185" w:rsidP="008421A9">
      <w:pPr>
        <w:pStyle w:val="3"/>
        <w:numPr>
          <w:ilvl w:val="2"/>
          <w:numId w:val="18"/>
        </w:numPr>
      </w:pPr>
      <w:bookmarkStart w:id="112" w:name="_Toc12546190"/>
      <w:bookmarkStart w:id="113" w:name="_Toc15147510"/>
      <w:r>
        <w:rPr>
          <w:rFonts w:hint="eastAsia"/>
        </w:rPr>
        <w:t>Tools安装</w:t>
      </w:r>
      <w:bookmarkEnd w:id="112"/>
      <w:bookmarkEnd w:id="113"/>
    </w:p>
    <w:p w14:paraId="553E02D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</w:t>
      </w:r>
      <w:r>
        <w:rPr>
          <w:rFonts w:hint="eastAsia"/>
          <w:i/>
        </w:rPr>
        <w:t>win10</w:t>
      </w:r>
      <w:r>
        <w:rPr>
          <w:rFonts w:hint="eastAsia"/>
        </w:rPr>
        <w:t>虚拟机管理界面。点击“更多操作”，在下拉菜单中选择“tools”</w:t>
      </w:r>
      <w:r>
        <w:sym w:font="Wingdings" w:char="F0E0"/>
      </w:r>
      <w:r>
        <w:rPr>
          <w:rFonts w:hint="eastAsia"/>
        </w:rPr>
        <w:t>“挂载Tools”。</w:t>
      </w:r>
    </w:p>
    <w:p w14:paraId="470104FF" w14:textId="32331E2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21D828C" wp14:editId="6EC90E36">
            <wp:extent cx="3800475" cy="1600200"/>
            <wp:effectExtent l="19050" t="19050" r="28575" b="1905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600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29784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在虚拟机概要页签点击“VNC登录”。</w:t>
      </w:r>
    </w:p>
    <w:p w14:paraId="0AF78313" w14:textId="53C6509C" w:rsidR="00426185" w:rsidRDefault="00426185" w:rsidP="008421A9">
      <w:pPr>
        <w:pStyle w:val="1e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96E233C" wp14:editId="41ED9DAA">
                <wp:simplePos x="0" y="0"/>
                <wp:positionH relativeFrom="column">
                  <wp:posOffset>981710</wp:posOffset>
                </wp:positionH>
                <wp:positionV relativeFrom="paragraph">
                  <wp:posOffset>1339215</wp:posOffset>
                </wp:positionV>
                <wp:extent cx="317500" cy="139700"/>
                <wp:effectExtent l="0" t="0" r="25400" b="12700"/>
                <wp:wrapNone/>
                <wp:docPr id="776" name="圆角矩形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39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B9A0353" id="圆角矩形 776" o:spid="_x0000_s1026" style="position:absolute;left:0;text-align:left;margin-left:77.3pt;margin-top:105.45pt;width:25pt;height:1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126032A" wp14:editId="21FD3F47">
            <wp:extent cx="3771900" cy="1609725"/>
            <wp:effectExtent l="19050" t="19050" r="19050" b="2857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609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6C367C" w14:textId="22F70BFE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在虚拟机VNC</w:t>
      </w:r>
      <w:r w:rsidR="00AE200E">
        <w:rPr>
          <w:rFonts w:hint="eastAsia"/>
        </w:rPr>
        <w:t>窗口，打开虚拟机“此电脑”页，双击</w:t>
      </w:r>
      <w:r>
        <w:rPr>
          <w:rFonts w:hint="eastAsia"/>
        </w:rPr>
        <w:t>“CD 驱动器”。</w:t>
      </w:r>
    </w:p>
    <w:p w14:paraId="567310EE" w14:textId="7BC2A52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A540E9E" wp14:editId="6189BA72">
            <wp:extent cx="4267200" cy="1562100"/>
            <wp:effectExtent l="19050" t="19050" r="19050" b="1905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75D6B2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进入目录后，右键单击“Setup”，选择“以管理员身份运行(A)”。</w:t>
      </w:r>
    </w:p>
    <w:p w14:paraId="75E49832" w14:textId="2329200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5C18B41" wp14:editId="7BB9D4E4">
            <wp:extent cx="3276600" cy="1724025"/>
            <wp:effectExtent l="19050" t="19050" r="19050" b="28575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724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AFBEF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在用户账户控制提示框中点击“是”。</w:t>
      </w:r>
    </w:p>
    <w:p w14:paraId="3A3E9719" w14:textId="06F2E8B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D082960" wp14:editId="22007771">
            <wp:extent cx="2343150" cy="1638300"/>
            <wp:effectExtent l="19050" t="19050" r="19050" b="1905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638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E3773D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此时会打开Tools安装对话框。勾选“I agree to the license terms and conditions”，然后再点击“Install”。</w:t>
      </w:r>
    </w:p>
    <w:p w14:paraId="0064168A" w14:textId="6E8DD23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D280132" wp14:editId="0F4F416E">
            <wp:extent cx="2533650" cy="1562100"/>
            <wp:effectExtent l="19050" t="19050" r="19050" b="1905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C1634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等待安装完成后，点击“Restart”重启虚拟机。</w:t>
      </w:r>
    </w:p>
    <w:p w14:paraId="080A8F03" w14:textId="03255D5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2C2B347" wp14:editId="58C11A93">
            <wp:extent cx="2524125" cy="1562100"/>
            <wp:effectExtent l="19050" t="19050" r="28575" b="1905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1D1D6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等待虚拟机重启后，进入FusionCompute 虚拟机</w:t>
      </w:r>
      <w:r>
        <w:rPr>
          <w:rFonts w:hint="eastAsia"/>
          <w:i/>
        </w:rPr>
        <w:t>win10</w:t>
      </w:r>
      <w:r>
        <w:rPr>
          <w:rFonts w:hint="eastAsia"/>
        </w:rPr>
        <w:t>管理界面的概要页签可以查看Tools运行状态。</w:t>
      </w:r>
    </w:p>
    <w:p w14:paraId="2FFD3AC1" w14:textId="7A6D07A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2649C02" wp14:editId="18B1DCB7">
            <wp:extent cx="3705225" cy="971550"/>
            <wp:effectExtent l="19050" t="19050" r="28575" b="1905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971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C3C52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进入win10虚拟机管理界面。点击“更多操作”，在下拉菜单中选择“tools”</w:t>
      </w:r>
      <w:r>
        <w:rPr>
          <w:rFonts w:hint="eastAsia"/>
        </w:rPr>
        <w:t>“卸载Tools”，在弹出的提示框中点击“确定”，卸载Tools光驱。</w:t>
      </w:r>
    </w:p>
    <w:p w14:paraId="116EFDC7" w14:textId="16F640CE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8C1E42C" wp14:editId="03D4D4D9">
            <wp:extent cx="3705225" cy="1552575"/>
            <wp:effectExtent l="19050" t="19050" r="28575" b="28575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0A6CE5" w14:textId="4FC0A5DD" w:rsidR="00426185" w:rsidRDefault="00426185" w:rsidP="008421A9">
      <w:pPr>
        <w:pStyle w:val="3"/>
        <w:numPr>
          <w:ilvl w:val="2"/>
          <w:numId w:val="18"/>
        </w:numPr>
      </w:pPr>
      <w:bookmarkStart w:id="114" w:name="_Toc12546191"/>
      <w:bookmarkStart w:id="115" w:name="_Toc15147511"/>
      <w:r>
        <w:rPr>
          <w:rFonts w:hint="eastAsia"/>
        </w:rPr>
        <w:t>制作虚拟机模板</w:t>
      </w:r>
      <w:bookmarkEnd w:id="114"/>
      <w:bookmarkEnd w:id="115"/>
    </w:p>
    <w:p w14:paraId="2D00707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打开win10虚拟机VNC窗口，点击虚拟机任务栏的“文件资源管理器” ，在文件资源管理器左侧导航栏邮件“此电脑”，选择“管理”，打开计算机管理窗口。</w:t>
      </w:r>
    </w:p>
    <w:p w14:paraId="04E79F49" w14:textId="2C12EAF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15B57F5" wp14:editId="483B7561">
            <wp:extent cx="3733800" cy="2819400"/>
            <wp:effectExtent l="19050" t="19050" r="19050" b="1905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9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D6786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点击“计算机管理”</w:t>
      </w:r>
      <w:r>
        <w:sym w:font="Wingdings" w:char="F0E0"/>
      </w:r>
      <w:r>
        <w:rPr>
          <w:rFonts w:hint="eastAsia"/>
        </w:rPr>
        <w:t>“系统工具”</w:t>
      </w:r>
      <w:r>
        <w:sym w:font="Wingdings" w:char="F0E0"/>
      </w:r>
      <w:r>
        <w:rPr>
          <w:rFonts w:hint="eastAsia"/>
        </w:rPr>
        <w:t>“本地用户和组”</w:t>
      </w:r>
      <w:r>
        <w:sym w:font="Wingdings" w:char="F0E0"/>
      </w:r>
      <w:r>
        <w:rPr>
          <w:rFonts w:hint="eastAsia"/>
        </w:rPr>
        <w:t>“用户”，在右侧用户列表处右键点击“Administrator”，选择“属性(R)”。</w:t>
      </w:r>
    </w:p>
    <w:p w14:paraId="72D4F84D" w14:textId="4F91C0B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84A2207" wp14:editId="08B980E0">
            <wp:extent cx="3848100" cy="1933575"/>
            <wp:effectExtent l="19050" t="19050" r="19050" b="28575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933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F46A4B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在“常规”页签下取消勾选“账户已禁用”，点击“确定”。</w:t>
      </w:r>
    </w:p>
    <w:p w14:paraId="042A25B4" w14:textId="7C8FAAC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F084016" wp14:editId="004F4827">
            <wp:extent cx="2190750" cy="2571750"/>
            <wp:effectExtent l="19050" t="19050" r="19050" b="1905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571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F50B6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关闭计算机管理窗口，右键点击开始菜单，选择“关机或注销”</w:t>
      </w:r>
      <w:r>
        <w:sym w:font="Wingdings" w:char="F0E0"/>
      </w:r>
      <w:r>
        <w:rPr>
          <w:rFonts w:hint="eastAsia"/>
        </w:rPr>
        <w:t>“注销”。</w:t>
      </w:r>
    </w:p>
    <w:p w14:paraId="56C47F22" w14:textId="7D479E8A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A8F41CA" wp14:editId="794593E5">
            <wp:extent cx="5181600" cy="3248025"/>
            <wp:effectExtent l="19050" t="19050" r="19050" b="28575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248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4E251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点击VNC窗口上方的“Ctrl+Alt+Del”，点击左下角的Administrator用户，然后点击桌面中部的“登录”，等待系统初始化配置后登录Windows系统。</w:t>
      </w:r>
    </w:p>
    <w:p w14:paraId="0FF12F0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点击开始菜单</w:t>
      </w:r>
      <w:r>
        <w:sym w:font="Wingdings" w:char="F0E0"/>
      </w:r>
      <w:r>
        <w:rPr>
          <w:rFonts w:hint="eastAsia"/>
        </w:rPr>
        <w:t>“Windows系统”</w:t>
      </w:r>
      <w:r>
        <w:sym w:font="Wingdings" w:char="F0E0"/>
      </w:r>
      <w:r>
        <w:rPr>
          <w:rFonts w:hint="eastAsia"/>
        </w:rPr>
        <w:t>“控制面板”，打开控制面板。</w:t>
      </w:r>
    </w:p>
    <w:p w14:paraId="32A70E2B" w14:textId="0F5B586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4DBCC41" wp14:editId="09154095">
            <wp:extent cx="5200650" cy="3609975"/>
            <wp:effectExtent l="19050" t="19050" r="19050" b="28575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609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D7588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点击“用户账户”</w:t>
      </w:r>
      <w:r>
        <w:sym w:font="Wingdings" w:char="F0E0"/>
      </w:r>
      <w:r>
        <w:rPr>
          <w:rFonts w:hint="eastAsia"/>
        </w:rPr>
        <w:t>“删除用户账户”</w:t>
      </w:r>
      <w:r>
        <w:sym w:font="Wingdings" w:char="F0E0"/>
      </w:r>
      <w:r>
        <w:rPr>
          <w:rFonts w:hint="eastAsia"/>
        </w:rPr>
        <w:t>“huawei”</w:t>
      </w:r>
      <w:r>
        <w:sym w:font="Wingdings" w:char="F0E0"/>
      </w:r>
      <w:r>
        <w:rPr>
          <w:rFonts w:hint="eastAsia"/>
        </w:rPr>
        <w:t>“删除账户”</w:t>
      </w:r>
      <w:r>
        <w:sym w:font="Wingdings" w:char="F0E0"/>
      </w:r>
      <w:r>
        <w:rPr>
          <w:rFonts w:hint="eastAsia"/>
        </w:rPr>
        <w:t>“删除文件”。</w:t>
      </w:r>
    </w:p>
    <w:p w14:paraId="596CACED" w14:textId="2968A36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F37CCB4" wp14:editId="26B92FB9">
            <wp:extent cx="5143500" cy="1562100"/>
            <wp:effectExtent l="19050" t="19050" r="19050" b="1905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562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32F78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再点击“删除账户”，删除huawei用户，并删除huawei用户文件。</w:t>
      </w:r>
    </w:p>
    <w:p w14:paraId="734F0AC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进入虚拟机C:\Windows\System32\Sysprep目录，右键点击“sysprep”应用程序，选择“以管理员身份运行(A)”。</w:t>
      </w:r>
    </w:p>
    <w:p w14:paraId="3A5D3D20" w14:textId="60DFF0E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AB4EF3C" wp14:editId="21DE1BDF">
            <wp:extent cx="3781425" cy="2838450"/>
            <wp:effectExtent l="19050" t="19050" r="28575" b="1905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838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FEBD6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在弹出的“系统准备工具”窗口中，勾选“通用”，将“关机选项”设置为“关机”，然后点击“确定”。</w:t>
      </w:r>
    </w:p>
    <w:p w14:paraId="38B41A64" w14:textId="01187C87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A4A7C1B" wp14:editId="7E32E217">
            <wp:extent cx="1990725" cy="1638300"/>
            <wp:effectExtent l="19050" t="19050" r="28575" b="1905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638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65343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等待系统关机后关闭VNC窗口，进入FusionCompute“资源池”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“虚拟机”页签，可以看到</w:t>
      </w:r>
      <w:r>
        <w:rPr>
          <w:rFonts w:hint="eastAsia"/>
          <w:i/>
        </w:rPr>
        <w:t>win10</w:t>
      </w:r>
      <w:r>
        <w:rPr>
          <w:rFonts w:hint="eastAsia"/>
        </w:rPr>
        <w:t>虚拟机处于“已停止”状态。</w:t>
      </w:r>
    </w:p>
    <w:p w14:paraId="7591CDB1" w14:textId="4C5CF99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687F132" wp14:editId="461FC889">
            <wp:extent cx="4171950" cy="1028700"/>
            <wp:effectExtent l="19050" t="19050" r="19050" b="1905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028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8CEEB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</w:t>
      </w:r>
      <w:r>
        <w:rPr>
          <w:rFonts w:hint="eastAsia"/>
          <w:i/>
        </w:rPr>
        <w:t>win10</w:t>
      </w:r>
      <w:r>
        <w:rPr>
          <w:rFonts w:hint="eastAsia"/>
        </w:rPr>
        <w:t>虚拟机，进入虚拟机管理界面，点击“更多操作”，在下拉菜单中选择“模板”</w:t>
      </w:r>
      <w:r>
        <w:sym w:font="Wingdings" w:char="F0E0"/>
      </w:r>
      <w:r>
        <w:rPr>
          <w:rFonts w:hint="eastAsia"/>
        </w:rPr>
        <w:t>“转为模板”，在弹出的提示框中点击“确定”。</w:t>
      </w:r>
    </w:p>
    <w:p w14:paraId="3AAEE69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在FusionCompute“资源池”</w:t>
      </w:r>
      <w:r>
        <w:sym w:font="Wingdings" w:char="F0E0"/>
      </w:r>
      <w:r>
        <w:rPr>
          <w:rFonts w:hint="eastAsia"/>
        </w:rPr>
        <w:t>“虚拟机模板”</w:t>
      </w:r>
      <w:r>
        <w:sym w:font="Wingdings" w:char="F0E0"/>
      </w:r>
      <w:r>
        <w:rPr>
          <w:rFonts w:hint="eastAsia"/>
        </w:rPr>
        <w:t>“win10”界面可以看到已经转出的</w:t>
      </w:r>
      <w:r>
        <w:rPr>
          <w:rFonts w:hint="eastAsia"/>
          <w:i/>
        </w:rPr>
        <w:t>win10</w:t>
      </w:r>
      <w:r>
        <w:rPr>
          <w:rFonts w:hint="eastAsia"/>
        </w:rPr>
        <w:t>模板。</w:t>
      </w:r>
    </w:p>
    <w:p w14:paraId="62D09E98" w14:textId="167257D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83CFFC0" wp14:editId="0D19161F">
            <wp:extent cx="4200525" cy="1552575"/>
            <wp:effectExtent l="19050" t="19050" r="28575" b="28575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8611D75" w14:textId="2B517785" w:rsidR="00426185" w:rsidRDefault="00426185" w:rsidP="008421A9">
      <w:pPr>
        <w:pStyle w:val="3"/>
        <w:numPr>
          <w:ilvl w:val="2"/>
          <w:numId w:val="18"/>
        </w:numPr>
      </w:pPr>
      <w:bookmarkStart w:id="116" w:name="_Toc12546192"/>
      <w:bookmarkStart w:id="117" w:name="_Toc15147512"/>
      <w:r>
        <w:rPr>
          <w:rFonts w:hint="eastAsia"/>
        </w:rPr>
        <w:t>模板导出（可选）</w:t>
      </w:r>
      <w:bookmarkEnd w:id="116"/>
      <w:bookmarkEnd w:id="117"/>
    </w:p>
    <w:p w14:paraId="40B4157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点击FusionCompute“资源池”</w:t>
      </w:r>
      <w:r>
        <w:sym w:font="Wingdings" w:char="F0E0"/>
      </w:r>
      <w:r>
        <w:rPr>
          <w:rFonts w:hint="eastAsia"/>
        </w:rPr>
        <w:t>“虚拟机模板”进入虚拟机模板管理界面。</w:t>
      </w:r>
    </w:p>
    <w:p w14:paraId="57A7D80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勾选</w:t>
      </w:r>
      <w:r>
        <w:rPr>
          <w:rFonts w:hint="eastAsia"/>
          <w:i/>
        </w:rPr>
        <w:t>win10</w:t>
      </w:r>
      <w:r>
        <w:rPr>
          <w:rFonts w:hint="eastAsia"/>
        </w:rPr>
        <w:t>模板，点击“操作”，在下拉菜单中点击“导出为模板”。</w:t>
      </w:r>
    </w:p>
    <w:p w14:paraId="5D17A364" w14:textId="1A695233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72C5ADE" wp14:editId="642C814D">
            <wp:extent cx="2990850" cy="1943100"/>
            <wp:effectExtent l="19050" t="19050" r="19050" b="1905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943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E4102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在导出模板对话框中选择导出方式为“导出到共享目录”，点击“下一步”。</w:t>
      </w:r>
    </w:p>
    <w:p w14:paraId="3E4CF71F" w14:textId="67051B7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A6C2A0" wp14:editId="3FBA3EB9">
            <wp:extent cx="3857625" cy="2571750"/>
            <wp:effectExtent l="19050" t="19050" r="28575" b="1905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571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9B12E6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设定共享协议为NFS，名称为</w:t>
      </w:r>
      <w:r>
        <w:rPr>
          <w:rFonts w:hint="eastAsia"/>
          <w:i/>
        </w:rPr>
        <w:t>win10</w:t>
      </w:r>
      <w:r>
        <w:rPr>
          <w:rFonts w:hint="eastAsia"/>
        </w:rPr>
        <w:t>，目录设置为</w:t>
      </w:r>
      <w:r>
        <w:rPr>
          <w:rFonts w:hint="eastAsia"/>
          <w:i/>
        </w:rPr>
        <w:t>192.168.202.11:/share/nfs</w:t>
      </w:r>
      <w:r>
        <w:rPr>
          <w:rFonts w:hint="eastAsia"/>
        </w:rPr>
        <w:t>，格式为ovf，点击“确定”。</w:t>
      </w:r>
    </w:p>
    <w:p w14:paraId="0D4E5D4C" w14:textId="1274BF1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7855503" wp14:editId="66F9A67C">
            <wp:extent cx="3886200" cy="2571750"/>
            <wp:effectExtent l="19050" t="19050" r="19050" b="1905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571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5DD659" w14:textId="5A33C968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点击“资源池”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“任务中心”，查看导出模板进度，可以点击刷新图标“</w:t>
      </w:r>
      <w:r>
        <w:rPr>
          <w:noProof/>
        </w:rPr>
        <w:drawing>
          <wp:inline distT="0" distB="0" distL="0" distR="0" wp14:anchorId="211B023F" wp14:editId="68D1F869">
            <wp:extent cx="266700" cy="266700"/>
            <wp:effectExtent l="19050" t="19050" r="19050" b="1905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>”查看完成情况。</w:t>
      </w:r>
    </w:p>
    <w:p w14:paraId="34F4CE7A" w14:textId="5E7923B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4320088" wp14:editId="71BC4392">
            <wp:extent cx="3943350" cy="762000"/>
            <wp:effectExtent l="19050" t="19050" r="19050" b="19050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762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A1F65D" w14:textId="3D8B4940" w:rsidR="00426185" w:rsidRDefault="00426185" w:rsidP="00426185">
      <w:pPr>
        <w:pStyle w:val="2"/>
        <w:numPr>
          <w:ilvl w:val="1"/>
          <w:numId w:val="18"/>
        </w:numPr>
      </w:pPr>
      <w:bookmarkStart w:id="118" w:name="_Toc12546193"/>
      <w:bookmarkStart w:id="119" w:name="_Toc15147513"/>
      <w:r>
        <w:rPr>
          <w:rFonts w:hint="eastAsia"/>
        </w:rPr>
        <w:t>CentOS虚拟机场景</w:t>
      </w:r>
      <w:bookmarkEnd w:id="118"/>
      <w:bookmarkEnd w:id="119"/>
    </w:p>
    <w:p w14:paraId="167511AC" w14:textId="77777777" w:rsidR="00426185" w:rsidRDefault="00426185" w:rsidP="008421A9">
      <w:pPr>
        <w:pStyle w:val="3"/>
        <w:numPr>
          <w:ilvl w:val="2"/>
          <w:numId w:val="18"/>
        </w:numPr>
      </w:pPr>
      <w:bookmarkStart w:id="120" w:name="_Toc12546194"/>
      <w:bookmarkStart w:id="121" w:name="_Toc15147514"/>
      <w:r>
        <w:rPr>
          <w:rFonts w:hint="eastAsia"/>
        </w:rPr>
        <w:t>模板导入</w:t>
      </w:r>
      <w:bookmarkEnd w:id="120"/>
      <w:bookmarkEnd w:id="121"/>
    </w:p>
    <w:p w14:paraId="2433BCB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“虚拟机模板”，进入模</w:t>
      </w:r>
      <w:r>
        <w:rPr>
          <w:rFonts w:hint="eastAsia"/>
        </w:rPr>
        <w:tab/>
        <w:t>板管理界面。</w:t>
      </w:r>
    </w:p>
    <w:p w14:paraId="6FDA9788" w14:textId="12D3299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D4B2C7C" wp14:editId="59790574">
            <wp:extent cx="3476625" cy="1457325"/>
            <wp:effectExtent l="19050" t="19050" r="28575" b="28575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457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F4365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点击“导入模板”，弹出创建模板对话框。</w:t>
      </w:r>
    </w:p>
    <w:p w14:paraId="46D4894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选择“从本地导入”，点击在模板路径后面的“选择”，在弹出的窗口中找到本地存放的“CentOS.ovf”模板，点击“打开”。确认信息无误后点击“下一步”。</w:t>
      </w:r>
    </w:p>
    <w:p w14:paraId="62A37069" w14:textId="43BC385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7F66B09" wp14:editId="139E8760">
            <wp:extent cx="3467100" cy="2305050"/>
            <wp:effectExtent l="19050" t="19050" r="19050" b="1905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05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1C638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修改模板名称为CentOS，选择计算资源设置为mycluster，其他保持默认，点击“下一步”。</w:t>
      </w:r>
    </w:p>
    <w:p w14:paraId="63223343" w14:textId="608BDC4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37517E2" wp14:editId="78F4C08D">
            <wp:extent cx="3467100" cy="2305050"/>
            <wp:effectExtent l="19050" t="19050" r="19050" b="1905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05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1584A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设定数据存储为“IP-SAN”，点击“下一步”。</w:t>
      </w:r>
    </w:p>
    <w:p w14:paraId="7E8EE96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在模板配置界面设置磁盘的配置模式为“精简”，其他保持默认，点击“下一步”。</w:t>
      </w:r>
    </w:p>
    <w:p w14:paraId="4B9D4CD1" w14:textId="1587D65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E21E3E3" wp14:editId="29860558">
            <wp:extent cx="3486150" cy="2343150"/>
            <wp:effectExtent l="19050" t="19050" r="19050" b="1905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343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98C88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确认信息无误后，点击“确定”，等待模板导入。</w:t>
      </w:r>
    </w:p>
    <w:p w14:paraId="3C513A9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等待模板上传完成后，可在模板管理界面查看到模板。</w:t>
      </w:r>
    </w:p>
    <w:p w14:paraId="13413CAD" w14:textId="40FC79E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5304A71" wp14:editId="743C1B9E">
            <wp:extent cx="3905250" cy="971550"/>
            <wp:effectExtent l="19050" t="19050" r="19050" b="1905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971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C16475" w14:textId="7DDB0DED" w:rsidR="00426185" w:rsidRDefault="00426185" w:rsidP="008421A9">
      <w:pPr>
        <w:pStyle w:val="3"/>
        <w:numPr>
          <w:ilvl w:val="2"/>
          <w:numId w:val="18"/>
        </w:numPr>
      </w:pPr>
      <w:bookmarkStart w:id="122" w:name="_Toc12546195"/>
      <w:bookmarkStart w:id="123" w:name="_Toc15147515"/>
      <w:r>
        <w:rPr>
          <w:rFonts w:hint="eastAsia"/>
        </w:rPr>
        <w:lastRenderedPageBreak/>
        <w:t>按模板部署虚拟机</w:t>
      </w:r>
      <w:bookmarkEnd w:id="122"/>
      <w:bookmarkEnd w:id="123"/>
    </w:p>
    <w:p w14:paraId="3E37AB6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在模板管理界面勾选“CentOS”模板，点击“操作”，在下拉菜单中点击“转为虚拟机”。</w:t>
      </w:r>
    </w:p>
    <w:p w14:paraId="78B77285" w14:textId="60C45C4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8A495C3" wp14:editId="2ACEF61C">
            <wp:extent cx="4381500" cy="1714500"/>
            <wp:effectExtent l="19050" t="19050" r="19050" b="1905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714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0B14BE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在弹出的提示框中，点击“确定”。</w:t>
      </w:r>
    </w:p>
    <w:p w14:paraId="1CBACDCB" w14:textId="08AE476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D1222F7" wp14:editId="3457002B">
            <wp:extent cx="2838450" cy="1514475"/>
            <wp:effectExtent l="19050" t="19050" r="19050" b="28575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514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75A08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在“资源池”的“虚拟机”页签，可以看到CentOS虚拟机是停止状态。</w:t>
      </w:r>
    </w:p>
    <w:p w14:paraId="4C9CA60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点击CentOS虚拟机，进入CentOS虚拟机管理界面，点击“打开电源”，在弹出的提示框中点击“确定”，将虚拟机启动。</w:t>
      </w:r>
    </w:p>
    <w:p w14:paraId="309A107E" w14:textId="40D5493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D468B9" wp14:editId="1BA26A50">
            <wp:extent cx="4591050" cy="838200"/>
            <wp:effectExtent l="19050" t="19050" r="19050" b="1905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838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77833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在CentOS虚拟机管理界面点击“VNC登录”，在虚拟机VNC窗口输入登录用户名“root”和密码“Huawei@1234”登录虚拟机。</w:t>
      </w:r>
    </w:p>
    <w:p w14:paraId="00F1E632" w14:textId="147ACE3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EC258F2" wp14:editId="48B9A1A3">
            <wp:extent cx="1933575" cy="847725"/>
            <wp:effectExtent l="0" t="0" r="9525" b="952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C063" w14:textId="431E7284" w:rsidR="00426185" w:rsidRDefault="00426185" w:rsidP="008421A9">
      <w:pPr>
        <w:pStyle w:val="3"/>
        <w:numPr>
          <w:ilvl w:val="2"/>
          <w:numId w:val="18"/>
        </w:numPr>
      </w:pPr>
      <w:bookmarkStart w:id="124" w:name="_Toc12546196"/>
      <w:bookmarkStart w:id="125" w:name="_Toc15147516"/>
      <w:r>
        <w:rPr>
          <w:rFonts w:hint="eastAsia"/>
        </w:rPr>
        <w:lastRenderedPageBreak/>
        <w:t>Tools安装</w:t>
      </w:r>
      <w:bookmarkEnd w:id="124"/>
      <w:bookmarkEnd w:id="125"/>
    </w:p>
    <w:p w14:paraId="5F9986F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在CentOS虚拟机管理界面点击“更多操作”</w:t>
      </w:r>
      <w:r>
        <w:sym w:font="Wingdings" w:char="F0E0"/>
      </w:r>
      <w:r>
        <w:rPr>
          <w:rFonts w:hint="eastAsia"/>
        </w:rPr>
        <w:t>“Tools”</w:t>
      </w:r>
      <w:r>
        <w:sym w:font="Wingdings" w:char="F0E0"/>
      </w:r>
      <w:r>
        <w:rPr>
          <w:rFonts w:hint="eastAsia"/>
        </w:rPr>
        <w:t>“挂载Tools”，在弹出的提示框中点击“确定”，将Tools挂载给虚拟机。</w:t>
      </w:r>
    </w:p>
    <w:p w14:paraId="1FDB4703" w14:textId="6794610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0DB30A7" wp14:editId="5A2C10FB">
            <wp:extent cx="4000500" cy="1676400"/>
            <wp:effectExtent l="19050" t="19050" r="19050" b="1905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40080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打开CentOS VNC窗口，输入如下命令挂载ISO</w:t>
      </w:r>
    </w:p>
    <w:p w14:paraId="4581728D" w14:textId="77777777" w:rsidR="00426185" w:rsidRPr="00467051" w:rsidRDefault="00426185" w:rsidP="00467051">
      <w:pPr>
        <w:pStyle w:val="2f2"/>
      </w:pPr>
      <w:r w:rsidRPr="00467051">
        <w:t>mount /dev/sr0 /mnt</w:t>
      </w:r>
    </w:p>
    <w:p w14:paraId="12145BEC" w14:textId="60AA6A2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3E6505B" wp14:editId="38B70793">
            <wp:extent cx="2600325" cy="200025"/>
            <wp:effectExtent l="0" t="0" r="9525" b="9525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384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进入/mnt目录，执行如下命令，安装Tools。</w:t>
      </w:r>
    </w:p>
    <w:p w14:paraId="3FD63FC7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进入</w:t>
      </w:r>
      <w:r>
        <w:rPr>
          <w:rFonts w:hint="eastAsia"/>
        </w:rPr>
        <w:t>/mnt</w:t>
      </w:r>
      <w:r>
        <w:rPr>
          <w:rFonts w:hint="eastAsia"/>
        </w:rPr>
        <w:t>目录</w:t>
      </w:r>
    </w:p>
    <w:p w14:paraId="19597C2E" w14:textId="77777777" w:rsidR="00426185" w:rsidRDefault="00426185" w:rsidP="00467051">
      <w:pPr>
        <w:pStyle w:val="2f2"/>
      </w:pPr>
      <w:r>
        <w:rPr>
          <w:rFonts w:hint="eastAsia"/>
        </w:rPr>
        <w:t>cd /mnt</w:t>
      </w:r>
    </w:p>
    <w:p w14:paraId="18FD9DBF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查看</w:t>
      </w:r>
      <w:r>
        <w:rPr>
          <w:rFonts w:hint="eastAsia"/>
        </w:rPr>
        <w:t>Tools</w:t>
      </w:r>
      <w:r>
        <w:rPr>
          <w:rFonts w:hint="eastAsia"/>
        </w:rPr>
        <w:t>光盘里面的文件</w:t>
      </w:r>
    </w:p>
    <w:p w14:paraId="5499623B" w14:textId="77777777" w:rsidR="00426185" w:rsidRDefault="00426185" w:rsidP="00467051">
      <w:pPr>
        <w:pStyle w:val="2f2"/>
      </w:pPr>
      <w:r>
        <w:rPr>
          <w:rFonts w:hint="eastAsia"/>
        </w:rPr>
        <w:t>ls</w:t>
      </w:r>
    </w:p>
    <w:p w14:paraId="1B5A53F8" w14:textId="6D2954A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5A59D28" wp14:editId="682BA36C">
            <wp:extent cx="3819525" cy="390525"/>
            <wp:effectExtent l="0" t="0" r="9525" b="9525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FF19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解压缩</w:t>
      </w:r>
      <w:r>
        <w:rPr>
          <w:rFonts w:hint="eastAsia"/>
        </w:rPr>
        <w:t>Tools</w:t>
      </w:r>
      <w:r>
        <w:rPr>
          <w:rFonts w:hint="eastAsia"/>
        </w:rPr>
        <w:t>软件到</w:t>
      </w:r>
      <w:r>
        <w:rPr>
          <w:rFonts w:hint="eastAsia"/>
        </w:rPr>
        <w:t>/root</w:t>
      </w:r>
      <w:r>
        <w:rPr>
          <w:rFonts w:hint="eastAsia"/>
        </w:rPr>
        <w:t>目录下</w:t>
      </w:r>
    </w:p>
    <w:p w14:paraId="786E5026" w14:textId="77777777" w:rsidR="00426185" w:rsidRDefault="00426185" w:rsidP="00467051">
      <w:pPr>
        <w:pStyle w:val="2f2"/>
      </w:pPr>
      <w:r>
        <w:rPr>
          <w:rFonts w:hint="eastAsia"/>
        </w:rPr>
        <w:t>tar -jxvf /mnt/vmtools-2.5.0.150.tar.bz2 -C /root</w:t>
      </w:r>
    </w:p>
    <w:p w14:paraId="3B05BB90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安装</w:t>
      </w:r>
      <w:r>
        <w:rPr>
          <w:rFonts w:hint="eastAsia"/>
        </w:rPr>
        <w:t>Tools</w:t>
      </w:r>
    </w:p>
    <w:p w14:paraId="65F96398" w14:textId="77777777" w:rsidR="00426185" w:rsidRDefault="00426185" w:rsidP="00467051">
      <w:pPr>
        <w:pStyle w:val="2f2"/>
      </w:pPr>
      <w:r>
        <w:rPr>
          <w:rFonts w:hint="eastAsia"/>
        </w:rPr>
        <w:t>sh /root/vmtools/install</w:t>
      </w:r>
    </w:p>
    <w:p w14:paraId="2B6EA7B8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回显如图所示表示</w:t>
      </w:r>
      <w:r>
        <w:rPr>
          <w:rFonts w:hint="eastAsia"/>
        </w:rPr>
        <w:t>Tools</w:t>
      </w:r>
      <w:r>
        <w:rPr>
          <w:rFonts w:hint="eastAsia"/>
        </w:rPr>
        <w:t>安装完成，输入“</w:t>
      </w:r>
      <w:r>
        <w:rPr>
          <w:rFonts w:hint="eastAsia"/>
        </w:rPr>
        <w:t>reboot</w:t>
      </w:r>
      <w:r>
        <w:rPr>
          <w:rFonts w:hint="eastAsia"/>
        </w:rPr>
        <w:t>”重启虚拟机。</w:t>
      </w:r>
    </w:p>
    <w:p w14:paraId="4F250E17" w14:textId="1019BB5C" w:rsidR="00426185" w:rsidRDefault="00426185" w:rsidP="00467051">
      <w:pPr>
        <w:pStyle w:val="2f2"/>
      </w:pPr>
      <w:r>
        <w:rPr>
          <w:noProof/>
        </w:rPr>
        <w:drawing>
          <wp:inline distT="0" distB="0" distL="0" distR="0" wp14:anchorId="7D8AE929" wp14:editId="4AFE1288">
            <wp:extent cx="3133725" cy="819150"/>
            <wp:effectExtent l="0" t="0" r="9525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76C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虚拟机重启完成后，回到CentOS管理界面“概要”页签，可以看到Tools运行状态为“运行中”。</w:t>
      </w:r>
    </w:p>
    <w:p w14:paraId="4FCC664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点击“更多操作”</w:t>
      </w:r>
      <w:r>
        <w:sym w:font="Wingdings" w:char="F0E0"/>
      </w:r>
      <w:r>
        <w:rPr>
          <w:rFonts w:hint="eastAsia"/>
        </w:rPr>
        <w:t>“Tools”</w:t>
      </w:r>
      <w:r>
        <w:sym w:font="Wingdings" w:char="F0E0"/>
      </w:r>
      <w:r>
        <w:rPr>
          <w:rFonts w:hint="eastAsia"/>
        </w:rPr>
        <w:t>“卸载Tools”，卸载Tools文件。</w:t>
      </w:r>
    </w:p>
    <w:p w14:paraId="6F7C5010" w14:textId="77777777" w:rsidR="00426185" w:rsidRDefault="00426185" w:rsidP="008421A9">
      <w:pPr>
        <w:pStyle w:val="3"/>
        <w:numPr>
          <w:ilvl w:val="2"/>
          <w:numId w:val="18"/>
        </w:numPr>
      </w:pPr>
      <w:bookmarkStart w:id="126" w:name="_Toc12546197"/>
      <w:bookmarkStart w:id="127" w:name="_Toc15147517"/>
      <w:r>
        <w:rPr>
          <w:rFonts w:hint="eastAsia"/>
        </w:rPr>
        <w:lastRenderedPageBreak/>
        <w:t>制作Linux模板</w:t>
      </w:r>
      <w:bookmarkEnd w:id="126"/>
      <w:bookmarkEnd w:id="127"/>
    </w:p>
    <w:p w14:paraId="0F185E5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打开CentOS VNC窗口，输入用户名“root”和密码“Huawei@1234”登录CentOS系统。</w:t>
      </w:r>
    </w:p>
    <w:p w14:paraId="34E7F21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执行如下命令清理CentOS环境</w:t>
      </w:r>
    </w:p>
    <w:p w14:paraId="413E5470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清理系统网卡文件</w:t>
      </w:r>
    </w:p>
    <w:p w14:paraId="0F3A137F" w14:textId="77777777" w:rsidR="00426185" w:rsidRDefault="00426185" w:rsidP="00467051">
      <w:pPr>
        <w:pStyle w:val="2f2"/>
      </w:pPr>
      <w:r>
        <w:rPr>
          <w:rFonts w:hint="eastAsia"/>
        </w:rPr>
        <w:t>rm -f /etc/udev/rules.d/70-n*</w:t>
      </w:r>
    </w:p>
    <w:p w14:paraId="420ABB90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删除网卡配置文件中的</w:t>
      </w:r>
      <w:r>
        <w:rPr>
          <w:rFonts w:hint="eastAsia"/>
        </w:rPr>
        <w:t>UUID</w:t>
      </w:r>
      <w:r>
        <w:rPr>
          <w:rFonts w:hint="eastAsia"/>
        </w:rPr>
        <w:t>硬件标识</w:t>
      </w:r>
    </w:p>
    <w:p w14:paraId="30CA67A5" w14:textId="77777777" w:rsidR="00426185" w:rsidRDefault="00426185" w:rsidP="00467051">
      <w:pPr>
        <w:pStyle w:val="2f2"/>
      </w:pPr>
      <w:r>
        <w:rPr>
          <w:rFonts w:hint="eastAsia"/>
        </w:rPr>
        <w:t>sed -i -e '/HWADDR/d' -e '/UUID/d' /etc/sysconfig/network-scripts/ifcfg-eth*</w:t>
      </w:r>
    </w:p>
    <w:p w14:paraId="5FF6E0BC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清空日志</w:t>
      </w:r>
    </w:p>
    <w:p w14:paraId="1D186431" w14:textId="77777777" w:rsidR="00426185" w:rsidRDefault="00426185" w:rsidP="00467051">
      <w:pPr>
        <w:pStyle w:val="2f2"/>
      </w:pPr>
      <w:r>
        <w:rPr>
          <w:rFonts w:hint="eastAsia"/>
        </w:rPr>
        <w:t>rm -rf /var/log/*</w:t>
      </w:r>
    </w:p>
    <w:p w14:paraId="4BC861C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输入如下命令将CentOS系统关机</w:t>
      </w:r>
    </w:p>
    <w:p w14:paraId="615AD432" w14:textId="77777777" w:rsidR="00426185" w:rsidRDefault="00426185" w:rsidP="00467051">
      <w:pPr>
        <w:pStyle w:val="2f2"/>
      </w:pPr>
      <w:r>
        <w:rPr>
          <w:rFonts w:hint="eastAsia"/>
        </w:rPr>
        <w:t>init 0</w:t>
      </w:r>
    </w:p>
    <w:p w14:paraId="748B6D0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等待CentOS系统关机后关闭VNC窗口，在CentOS虚拟机管理界面点击“更多操作”</w:t>
      </w:r>
      <w:r>
        <w:sym w:font="Wingdings" w:char="F0E0"/>
      </w:r>
      <w:r>
        <w:rPr>
          <w:rFonts w:hint="eastAsia"/>
        </w:rPr>
        <w:t>“模板”</w:t>
      </w:r>
      <w:r>
        <w:sym w:font="Wingdings" w:char="F0E0"/>
      </w:r>
      <w:r>
        <w:rPr>
          <w:rFonts w:hint="eastAsia"/>
        </w:rPr>
        <w:t>“转为模板”，将CentOS虚拟机转为模板</w:t>
      </w:r>
    </w:p>
    <w:p w14:paraId="23E1E6AE" w14:textId="4D42CA1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51FBDBC" wp14:editId="027B3F94">
            <wp:extent cx="4286250" cy="1819275"/>
            <wp:effectExtent l="19050" t="19050" r="19050" b="2857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19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5B6BEA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</w:pPr>
      <w:r>
        <w:rPr>
          <w:rFonts w:hint="eastAsia"/>
        </w:rPr>
        <w:br w:type="page"/>
      </w:r>
    </w:p>
    <w:p w14:paraId="4A47CD85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128" w:name="_Toc12546198"/>
      <w:bookmarkStart w:id="129" w:name="_Toc15147518"/>
      <w:r>
        <w:rPr>
          <w:rFonts w:hint="eastAsia"/>
        </w:rPr>
        <w:lastRenderedPageBreak/>
        <w:t>虚拟机管理</w:t>
      </w:r>
      <w:bookmarkEnd w:id="128"/>
      <w:bookmarkEnd w:id="129"/>
    </w:p>
    <w:p w14:paraId="39865BA0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130" w:name="_Toc15147519"/>
      <w:bookmarkStart w:id="131" w:name="_Toc12546199"/>
      <w:r>
        <w:rPr>
          <w:lang w:eastAsia="zh-CN"/>
        </w:rPr>
        <w:t>实验介绍</w:t>
      </w:r>
      <w:bookmarkEnd w:id="130"/>
    </w:p>
    <w:p w14:paraId="7275E968" w14:textId="77777777" w:rsidR="00D819EC" w:rsidRDefault="00D819EC" w:rsidP="008421A9">
      <w:pPr>
        <w:pStyle w:val="3"/>
      </w:pPr>
      <w:bookmarkStart w:id="132" w:name="_Toc15147520"/>
      <w:r>
        <w:t>关于本实验</w:t>
      </w:r>
      <w:bookmarkEnd w:id="132"/>
    </w:p>
    <w:p w14:paraId="30882448" w14:textId="35E5C528" w:rsidR="00D819EC" w:rsidRDefault="00D819EC" w:rsidP="008421A9">
      <w:pPr>
        <w:pStyle w:val="1e"/>
      </w:pPr>
      <w:r>
        <w:t>本章节实验指导学员</w:t>
      </w:r>
      <w:r w:rsidR="002631E5">
        <w:rPr>
          <w:rFonts w:hint="eastAsia"/>
        </w:rPr>
        <w:t>熟悉</w:t>
      </w:r>
      <w:r w:rsidR="002631E5">
        <w:t>FusionCompute中虚拟机的管理</w:t>
      </w:r>
      <w:r w:rsidR="002631E5">
        <w:rPr>
          <w:rFonts w:hint="eastAsia"/>
        </w:rPr>
        <w:t>，</w:t>
      </w:r>
      <w:r w:rsidR="002631E5">
        <w:t>包括规格调整</w:t>
      </w:r>
      <w:r w:rsidR="002631E5">
        <w:rPr>
          <w:rFonts w:hint="eastAsia"/>
        </w:rPr>
        <w:t>、</w:t>
      </w:r>
      <w:r w:rsidR="002631E5">
        <w:t>权限配置</w:t>
      </w:r>
      <w:r w:rsidR="002631E5">
        <w:rPr>
          <w:rFonts w:hint="eastAsia"/>
        </w:rPr>
        <w:t>、</w:t>
      </w:r>
      <w:r w:rsidR="002631E5">
        <w:t>快照</w:t>
      </w:r>
      <w:r w:rsidR="002631E5">
        <w:rPr>
          <w:rFonts w:hint="eastAsia"/>
        </w:rPr>
        <w:t>、</w:t>
      </w:r>
      <w:r w:rsidR="002631E5">
        <w:t>热迁移</w:t>
      </w:r>
      <w:r w:rsidR="002631E5">
        <w:rPr>
          <w:rFonts w:hint="eastAsia"/>
        </w:rPr>
        <w:t>、</w:t>
      </w:r>
      <w:r w:rsidR="002631E5">
        <w:t>安全组配置</w:t>
      </w:r>
      <w:r w:rsidR="002631E5">
        <w:rPr>
          <w:rFonts w:hint="eastAsia"/>
        </w:rPr>
        <w:t>、HA等配置方法。</w:t>
      </w:r>
    </w:p>
    <w:p w14:paraId="71E4AE67" w14:textId="77777777" w:rsidR="00D819EC" w:rsidRDefault="00D819EC" w:rsidP="008421A9">
      <w:pPr>
        <w:pStyle w:val="3"/>
      </w:pPr>
      <w:bookmarkStart w:id="133" w:name="_Toc15147521"/>
      <w:r>
        <w:t>实验目的</w:t>
      </w:r>
      <w:bookmarkEnd w:id="133"/>
    </w:p>
    <w:p w14:paraId="6D0393DC" w14:textId="56F4A051" w:rsidR="00D819EC" w:rsidRDefault="002631E5" w:rsidP="00A162AF">
      <w:pPr>
        <w:pStyle w:val="4a"/>
      </w:pPr>
      <w:r>
        <w:rPr>
          <w:rFonts w:hint="eastAsia"/>
        </w:rPr>
        <w:t>掌握</w:t>
      </w:r>
      <w:r>
        <w:t>调整Windows</w:t>
      </w:r>
      <w:r>
        <w:rPr>
          <w:rFonts w:hint="eastAsia"/>
        </w:rPr>
        <w:t>、</w:t>
      </w:r>
      <w:r>
        <w:t>Linux虚拟机规格方法和注意点</w:t>
      </w:r>
      <w:r>
        <w:rPr>
          <w:rFonts w:hint="eastAsia"/>
        </w:rPr>
        <w:t>。</w:t>
      </w:r>
    </w:p>
    <w:p w14:paraId="3D4C553C" w14:textId="701D2837" w:rsidR="00D819EC" w:rsidRDefault="002631E5" w:rsidP="00A162AF">
      <w:pPr>
        <w:pStyle w:val="4a"/>
      </w:pPr>
      <w:r>
        <w:t>掌握虚拟机对象权限配置方法</w:t>
      </w:r>
      <w:r>
        <w:rPr>
          <w:rFonts w:hint="eastAsia"/>
        </w:rPr>
        <w:t>。</w:t>
      </w:r>
    </w:p>
    <w:p w14:paraId="346EB172" w14:textId="5068636F" w:rsidR="00D819EC" w:rsidRDefault="002631E5" w:rsidP="00A162AF">
      <w:pPr>
        <w:pStyle w:val="4a"/>
      </w:pPr>
      <w:r>
        <w:t>掌握虚拟机迁移操作</w:t>
      </w:r>
      <w:r>
        <w:rPr>
          <w:rFonts w:hint="eastAsia"/>
        </w:rPr>
        <w:t>。</w:t>
      </w:r>
    </w:p>
    <w:p w14:paraId="159A234E" w14:textId="3DFBA0C7" w:rsidR="00D819EC" w:rsidRDefault="002631E5" w:rsidP="00A162AF">
      <w:pPr>
        <w:pStyle w:val="4a"/>
      </w:pPr>
      <w:r>
        <w:t>掌握规则组配置</w:t>
      </w:r>
      <w:r>
        <w:rPr>
          <w:rFonts w:hint="eastAsia"/>
        </w:rPr>
        <w:t>。</w:t>
      </w:r>
    </w:p>
    <w:p w14:paraId="5549265A" w14:textId="4CB751D3" w:rsidR="00D819EC" w:rsidRDefault="002631E5" w:rsidP="00A162AF">
      <w:pPr>
        <w:pStyle w:val="4a"/>
      </w:pPr>
      <w:r>
        <w:t>掌握安全组配置</w:t>
      </w:r>
      <w:r>
        <w:rPr>
          <w:rFonts w:hint="eastAsia"/>
        </w:rPr>
        <w:t>。</w:t>
      </w:r>
    </w:p>
    <w:p w14:paraId="2FCADE4D" w14:textId="6B04F62B" w:rsidR="002631E5" w:rsidRDefault="002631E5" w:rsidP="00A162AF">
      <w:pPr>
        <w:pStyle w:val="4a"/>
      </w:pPr>
      <w:r>
        <w:t>掌握HA配置及意义</w:t>
      </w:r>
      <w:r>
        <w:rPr>
          <w:rFonts w:hint="eastAsia"/>
        </w:rPr>
        <w:t>。</w:t>
      </w:r>
    </w:p>
    <w:p w14:paraId="71C54F76" w14:textId="72511B51" w:rsidR="00D819EC" w:rsidRDefault="00D819EC" w:rsidP="008421A9">
      <w:pPr>
        <w:pStyle w:val="3"/>
        <w:numPr>
          <w:ilvl w:val="2"/>
          <w:numId w:val="18"/>
        </w:numPr>
      </w:pPr>
      <w:bookmarkStart w:id="134" w:name="_Toc15147522"/>
      <w:r>
        <w:t>实验流程</w:t>
      </w:r>
      <w:bookmarkEnd w:id="134"/>
    </w:p>
    <w:p w14:paraId="3864C4A9" w14:textId="0C805957" w:rsidR="002631E5" w:rsidRDefault="002631E5" w:rsidP="008421A9">
      <w:pPr>
        <w:pStyle w:val="1e"/>
      </w:pPr>
      <w:r>
        <w:rPr>
          <w:noProof/>
        </w:rPr>
        <w:drawing>
          <wp:inline distT="0" distB="0" distL="0" distR="0" wp14:anchorId="32F00977" wp14:editId="3DA7F02C">
            <wp:extent cx="5181600" cy="2171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352B" w14:textId="4ADFA443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35" w:name="_Toc15147523"/>
      <w:r>
        <w:rPr>
          <w:rFonts w:hint="eastAsia"/>
          <w:lang w:eastAsia="zh-CN"/>
        </w:rPr>
        <w:lastRenderedPageBreak/>
        <w:t>虚拟机参数变更</w:t>
      </w:r>
      <w:bookmarkEnd w:id="131"/>
      <w:bookmarkEnd w:id="135"/>
    </w:p>
    <w:p w14:paraId="199881E6" w14:textId="77777777" w:rsidR="00426185" w:rsidRDefault="00426185" w:rsidP="008421A9">
      <w:pPr>
        <w:pStyle w:val="3"/>
        <w:numPr>
          <w:ilvl w:val="2"/>
          <w:numId w:val="18"/>
        </w:numPr>
      </w:pPr>
      <w:bookmarkStart w:id="136" w:name="_Toc12546200"/>
      <w:bookmarkStart w:id="137" w:name="_Toc15147524"/>
      <w:r>
        <w:rPr>
          <w:rFonts w:hint="eastAsia"/>
        </w:rPr>
        <w:t>模板部署虚拟机</w:t>
      </w:r>
      <w:bookmarkEnd w:id="136"/>
      <w:bookmarkEnd w:id="137"/>
    </w:p>
    <w:p w14:paraId="0ABC0EC7" w14:textId="713C18CC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使用</w:t>
      </w:r>
      <w:r w:rsidR="0080347B">
        <w:t>5</w:t>
      </w:r>
      <w:r>
        <w:rPr>
          <w:rFonts w:hint="eastAsia"/>
        </w:rPr>
        <w:t>.</w:t>
      </w:r>
      <w:r w:rsidR="0080347B">
        <w:t>2</w:t>
      </w:r>
      <w:r>
        <w:rPr>
          <w:rFonts w:hint="eastAsia"/>
        </w:rPr>
        <w:t>步骤中制作的</w:t>
      </w:r>
      <w:r>
        <w:rPr>
          <w:rFonts w:hint="eastAsia"/>
          <w:i/>
        </w:rPr>
        <w:t>win10</w:t>
      </w:r>
      <w:r>
        <w:rPr>
          <w:rFonts w:hint="eastAsia"/>
        </w:rPr>
        <w:t>模板按模板部署一个win10虚拟机，虚拟机名称命名为win10_1，磁盘配置模式设置为“精简”，取消勾选“生成系统初始密码”，在信息汇总界面勾选“创建完成后直接启动虚拟机”，其他保持默认，创建win10_1虚拟机。</w:t>
      </w:r>
    </w:p>
    <w:p w14:paraId="6B8FA0F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VNC登录win10_1虚拟机，配置系统参数，登录到虚拟机桌面。</w:t>
      </w:r>
    </w:p>
    <w:p w14:paraId="001DFD52" w14:textId="4B04F6B1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使用</w:t>
      </w:r>
      <w:r w:rsidR="004137DF">
        <w:t>5</w:t>
      </w:r>
      <w:r>
        <w:rPr>
          <w:rFonts w:hint="eastAsia"/>
        </w:rPr>
        <w:t>.</w:t>
      </w:r>
      <w:r w:rsidR="002631E5">
        <w:t>3</w:t>
      </w:r>
      <w:r>
        <w:rPr>
          <w:rFonts w:hint="eastAsia"/>
        </w:rPr>
        <w:t>步骤中制作的CentOS模板部署一个CentOS虚拟机，虚拟机名称命名为CentOS，磁盘配置模式设置为“精简”，取消勾选“生成系统初始密码”，在信息汇总界面勾选“创建完成后直接启动虚拟机”，其他保持默认，创建CentOS虚拟机。</w:t>
      </w:r>
    </w:p>
    <w:p w14:paraId="198BD615" w14:textId="77777777" w:rsidR="00426185" w:rsidRDefault="00426185" w:rsidP="008421A9">
      <w:pPr>
        <w:pStyle w:val="3"/>
        <w:numPr>
          <w:ilvl w:val="2"/>
          <w:numId w:val="18"/>
        </w:numPr>
      </w:pPr>
      <w:bookmarkStart w:id="138" w:name="_Toc12546201"/>
      <w:bookmarkStart w:id="139" w:name="_Toc15147525"/>
      <w:r>
        <w:rPr>
          <w:rFonts w:hint="eastAsia"/>
        </w:rPr>
        <w:t>配置虚拟机网络</w:t>
      </w:r>
      <w:bookmarkEnd w:id="138"/>
      <w:bookmarkEnd w:id="139"/>
    </w:p>
    <w:p w14:paraId="24A0AC5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在FusionCompute的win10_1虚拟机管理界面点击“配置”页签。点击左侧导航栏“网卡”，进入网卡配置界面。</w:t>
      </w:r>
    </w:p>
    <w:p w14:paraId="42FF4240" w14:textId="467EE52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DBEA83E" wp14:editId="000E7A85">
            <wp:extent cx="5210175" cy="1933575"/>
            <wp:effectExtent l="19050" t="19050" r="28575" b="2857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33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9D5E5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点击“修改端口组”，在弹出的提示框中点击“确定”，修改端口组名称为“Vlan202”，然后点击“确定”。</w:t>
      </w:r>
    </w:p>
    <w:p w14:paraId="11397904" w14:textId="51ED736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6492F49" wp14:editId="6636732D">
            <wp:extent cx="3914775" cy="2600325"/>
            <wp:effectExtent l="19050" t="19050" r="28575" b="28575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2600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E44B85" w14:textId="15447A8B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打开win10_1的VNC窗口。右键点击右下角网络图标“</w:t>
      </w:r>
      <w:r>
        <w:rPr>
          <w:noProof/>
        </w:rPr>
        <w:drawing>
          <wp:inline distT="0" distB="0" distL="0" distR="0" wp14:anchorId="50A7D86A" wp14:editId="211DF4C9">
            <wp:extent cx="238125" cy="266700"/>
            <wp:effectExtent l="0" t="0" r="9525" b="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”，点击“打开网络和Internet设置”。</w:t>
      </w:r>
    </w:p>
    <w:p w14:paraId="2532089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点击“以太网”</w:t>
      </w:r>
      <w:r>
        <w:sym w:font="Wingdings" w:char="F0E0"/>
      </w:r>
      <w:r>
        <w:rPr>
          <w:rFonts w:hint="eastAsia"/>
        </w:rPr>
        <w:t>“更改适配器选项”。</w:t>
      </w:r>
    </w:p>
    <w:p w14:paraId="0B7FF8C0" w14:textId="475D7B6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2262CA1" wp14:editId="400628F1">
            <wp:extent cx="5105400" cy="4019550"/>
            <wp:effectExtent l="19050" t="19050" r="19050" b="1905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19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768F3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右键单击“以太网”，选择“属性”。</w:t>
      </w:r>
    </w:p>
    <w:p w14:paraId="2A60933C" w14:textId="770F0C1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D8AF954" wp14:editId="38357D27">
            <wp:extent cx="5076825" cy="2371725"/>
            <wp:effectExtent l="19050" t="19050" r="28575" b="28575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371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FD3A5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双击“Internet协议版本4（TCP/IPv4）”</w:t>
      </w:r>
    </w:p>
    <w:p w14:paraId="6EB4EC41" w14:textId="622180F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78BC103" wp14:editId="5B1224FA">
            <wp:extent cx="2590800" cy="3695700"/>
            <wp:effectExtent l="19050" t="19050" r="19050" b="1905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695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D87E1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点击“使用下面的IP地址(S)”设置win10_1的IP地址为</w:t>
      </w:r>
      <w:r>
        <w:rPr>
          <w:rFonts w:hint="eastAsia"/>
          <w:i/>
        </w:rPr>
        <w:t>192.168.202.151</w:t>
      </w:r>
      <w:r>
        <w:rPr>
          <w:rFonts w:hint="eastAsia"/>
        </w:rPr>
        <w:t>，子网掩码为</w:t>
      </w:r>
      <w:r>
        <w:rPr>
          <w:rFonts w:hint="eastAsia"/>
          <w:i/>
        </w:rPr>
        <w:t>255.255.255.0</w:t>
      </w:r>
      <w:r>
        <w:rPr>
          <w:rFonts w:hint="eastAsia"/>
        </w:rPr>
        <w:t>，网关为</w:t>
      </w:r>
      <w:r>
        <w:rPr>
          <w:rFonts w:hint="eastAsia"/>
          <w:i/>
        </w:rPr>
        <w:t>192.168.202.254</w:t>
      </w:r>
      <w:r>
        <w:rPr>
          <w:rFonts w:hint="eastAsia"/>
        </w:rPr>
        <w:t>。设置好后点击“确定”。</w:t>
      </w:r>
    </w:p>
    <w:p w14:paraId="6569F139" w14:textId="3794A05E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7788474" wp14:editId="0EED103D">
            <wp:extent cx="2609850" cy="3286125"/>
            <wp:effectExtent l="19050" t="19050" r="19050" b="28575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3286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5812B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再点击“确定”，关闭以太网属性窗口。在系统右侧弹出的提示框中点击“否”，关闭提示框。</w:t>
      </w:r>
    </w:p>
    <w:p w14:paraId="49D3C03D" w14:textId="7717053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57E336C" wp14:editId="72C1278B">
            <wp:extent cx="4905375" cy="3667125"/>
            <wp:effectExtent l="19050" t="19050" r="28575" b="28575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667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82CD5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在任务栏搜索框里输入“cmd”，打开命令提示符。</w:t>
      </w:r>
    </w:p>
    <w:p w14:paraId="440D1D29" w14:textId="6100581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587BBE9" wp14:editId="5CE1E44D">
            <wp:extent cx="5010150" cy="3295650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4867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在打开的命令提示符中输入</w:t>
      </w:r>
      <w:r>
        <w:rPr>
          <w:rFonts w:hint="eastAsia"/>
          <w:i/>
        </w:rPr>
        <w:t>ping 192.168.202.254</w:t>
      </w:r>
      <w:r>
        <w:rPr>
          <w:rFonts w:hint="eastAsia"/>
        </w:rPr>
        <w:t>，测试网络连通性。如图所示表示网络正常。</w:t>
      </w:r>
    </w:p>
    <w:p w14:paraId="02472B2C" w14:textId="5587394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3408EEB" wp14:editId="586C806A">
            <wp:extent cx="5057775" cy="2638425"/>
            <wp:effectExtent l="0" t="0" r="9525" b="9525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E357" w14:textId="0B29C79B" w:rsidR="00426185" w:rsidRDefault="00426185" w:rsidP="008421A9">
      <w:pPr>
        <w:pStyle w:val="3"/>
        <w:numPr>
          <w:ilvl w:val="2"/>
          <w:numId w:val="18"/>
        </w:numPr>
      </w:pPr>
      <w:bookmarkStart w:id="140" w:name="_Toc12546202"/>
      <w:bookmarkStart w:id="141" w:name="_Toc15147526"/>
      <w:r>
        <w:rPr>
          <w:rFonts w:hint="eastAsia"/>
        </w:rPr>
        <w:t>虚拟机CPU热添加</w:t>
      </w:r>
      <w:bookmarkEnd w:id="140"/>
      <w:bookmarkEnd w:id="141"/>
    </w:p>
    <w:p w14:paraId="36D16ED4" w14:textId="77777777" w:rsidR="00426185" w:rsidRDefault="00426185" w:rsidP="008421A9">
      <w:pPr>
        <w:pStyle w:val="1e"/>
        <w:rPr>
          <w:rStyle w:val="afff8"/>
        </w:rPr>
      </w:pPr>
      <w:r>
        <w:rPr>
          <w:rStyle w:val="afff8"/>
        </w:rPr>
        <w:t>（Windows10系统不支持热添加，此处用CentOS演示）</w:t>
      </w:r>
    </w:p>
    <w:p w14:paraId="1B958CE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“CentOS”，进入CentOS虚拟机管理界面，点击“概览”页签，查看虚拟机当前CPU数量</w:t>
      </w:r>
    </w:p>
    <w:p w14:paraId="534BB4F0" w14:textId="38CA59DD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EB7ACD5" wp14:editId="22CD4B31">
            <wp:extent cx="3943350" cy="2343150"/>
            <wp:effectExtent l="19050" t="19050" r="19050" b="1905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343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69436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打开VNC控制台，使用root/Huawei@1234登录CentOS系统。输入如下命令查看当前系统CPU信息。</w:t>
      </w:r>
    </w:p>
    <w:p w14:paraId="534C0662" w14:textId="77777777" w:rsidR="00426185" w:rsidRDefault="00426185" w:rsidP="00467051">
      <w:pPr>
        <w:pStyle w:val="2f2"/>
      </w:pPr>
      <w:r>
        <w:rPr>
          <w:rFonts w:hint="eastAsia"/>
        </w:rPr>
        <w:t>lscpu | grep CPU</w:t>
      </w:r>
    </w:p>
    <w:p w14:paraId="269DC561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回显信息如图，可以看到</w:t>
      </w:r>
      <w:r>
        <w:rPr>
          <w:rFonts w:hint="eastAsia"/>
        </w:rPr>
        <w:t>CPU</w:t>
      </w:r>
      <w:r>
        <w:rPr>
          <w:rFonts w:hint="eastAsia"/>
        </w:rPr>
        <w:t>数量是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0DA9E3AC" w14:textId="13C4EA6D" w:rsidR="00426185" w:rsidRDefault="00426185" w:rsidP="00467051">
      <w:pPr>
        <w:pStyle w:val="2f2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14ABDD8" wp14:editId="7D146DCA">
                <wp:simplePos x="0" y="0"/>
                <wp:positionH relativeFrom="column">
                  <wp:posOffset>1813560</wp:posOffset>
                </wp:positionH>
                <wp:positionV relativeFrom="paragraph">
                  <wp:posOffset>208915</wp:posOffset>
                </wp:positionV>
                <wp:extent cx="387350" cy="152400"/>
                <wp:effectExtent l="0" t="0" r="12700" b="19050"/>
                <wp:wrapNone/>
                <wp:docPr id="775" name="圆角矩形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524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A1502EC" id="圆角矩形 775" o:spid="_x0000_s1026" style="position:absolute;left:0;text-align:left;margin-left:142.8pt;margin-top:16.45pt;width:30.5pt;height:1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076E2A98" wp14:editId="5795E45B">
            <wp:extent cx="2657475" cy="1066800"/>
            <wp:effectExtent l="0" t="0" r="9525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F14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点击“配置”页签，再点击“CPU”，将CPU内核数调整为4，然后再点击“确定”。</w:t>
      </w:r>
    </w:p>
    <w:p w14:paraId="32275E86" w14:textId="061EBE7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864BA13" wp14:editId="3B9960AE">
            <wp:extent cx="4876800" cy="2676525"/>
            <wp:effectExtent l="19050" t="19050" r="19050" b="28575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76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62039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点击“概要”页签，查看修改后的CPU信息。</w:t>
      </w:r>
    </w:p>
    <w:p w14:paraId="6A306137" w14:textId="06D4CB7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B432EDD" wp14:editId="5D6856BF">
            <wp:extent cx="4886325" cy="2914650"/>
            <wp:effectExtent l="19050" t="19050" r="28575" b="1905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9146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0E5F0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打开VNC控制台，输入如下命令查看CPU信息。</w:t>
      </w:r>
    </w:p>
    <w:p w14:paraId="0B5FBC60" w14:textId="77777777" w:rsidR="00426185" w:rsidRDefault="00426185" w:rsidP="00467051">
      <w:pPr>
        <w:pStyle w:val="2f2"/>
      </w:pPr>
      <w:r>
        <w:rPr>
          <w:rFonts w:hint="eastAsia"/>
        </w:rPr>
        <w:t>lscpu | grep CPU</w:t>
      </w:r>
    </w:p>
    <w:p w14:paraId="72CA70E2" w14:textId="77777777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回显信息如下图，可以看到</w:t>
      </w:r>
      <w:r>
        <w:rPr>
          <w:rFonts w:hint="eastAsia"/>
        </w:rPr>
        <w:t>CPU</w:t>
      </w:r>
      <w:r>
        <w:rPr>
          <w:rFonts w:hint="eastAsia"/>
        </w:rPr>
        <w:t>数量变成了</w:t>
      </w:r>
      <w:r>
        <w:rPr>
          <w:rFonts w:hint="eastAsia"/>
        </w:rPr>
        <w:t>4</w:t>
      </w:r>
      <w:r>
        <w:rPr>
          <w:rFonts w:hint="eastAsia"/>
        </w:rPr>
        <w:t>。</w:t>
      </w:r>
    </w:p>
    <w:p w14:paraId="5B598F47" w14:textId="03EBC8F4" w:rsidR="00426185" w:rsidRDefault="00426185" w:rsidP="00467051">
      <w:pPr>
        <w:pStyle w:val="2f2"/>
      </w:pPr>
      <w:r>
        <w:rPr>
          <w:noProof/>
        </w:rPr>
        <w:drawing>
          <wp:inline distT="0" distB="0" distL="0" distR="0" wp14:anchorId="1B69A476" wp14:editId="3626A745">
            <wp:extent cx="2943225" cy="981075"/>
            <wp:effectExtent l="0" t="0" r="9525" b="952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7654" w14:textId="77777777" w:rsidR="00426185" w:rsidRDefault="00426185" w:rsidP="008421A9">
      <w:pPr>
        <w:pStyle w:val="3"/>
        <w:numPr>
          <w:ilvl w:val="2"/>
          <w:numId w:val="18"/>
        </w:numPr>
      </w:pPr>
      <w:bookmarkStart w:id="142" w:name="_Toc12546203"/>
      <w:bookmarkStart w:id="143" w:name="_Toc15147527"/>
      <w:r>
        <w:rPr>
          <w:rFonts w:hint="eastAsia"/>
        </w:rPr>
        <w:t>虚拟机内存热添加</w:t>
      </w:r>
      <w:bookmarkEnd w:id="142"/>
      <w:bookmarkEnd w:id="143"/>
    </w:p>
    <w:p w14:paraId="78FA3EB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“win10_1”，进入win10_1虚拟机管理界面，点击“概览”页签，查看虚拟机当前内存规格。</w:t>
      </w:r>
    </w:p>
    <w:p w14:paraId="334405C3" w14:textId="06EE944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ED703FB" wp14:editId="3E1D5910">
            <wp:extent cx="4391025" cy="2600325"/>
            <wp:effectExtent l="19050" t="19050" r="28575" b="2857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600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DCE4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打开win10_1虚拟机VNC窗口，右键点击任务栏空白处，选择“任务管理器(K)”。</w:t>
      </w:r>
    </w:p>
    <w:p w14:paraId="67FE40DE" w14:textId="1A58519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9C0881A" wp14:editId="1B8A0E6E">
            <wp:extent cx="5029200" cy="3781425"/>
            <wp:effectExtent l="19050" t="19050" r="19050" b="2857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0B79C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在打开的任务管理器窗口中，点击左下角“详细信息(D)”。</w:t>
      </w:r>
    </w:p>
    <w:p w14:paraId="734B0401" w14:textId="6F7CE899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A323811" wp14:editId="3B7AC24D">
            <wp:extent cx="2314575" cy="2466975"/>
            <wp:effectExtent l="19050" t="19050" r="28575" b="2857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466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E5963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在打开的详细信息窗口中，点击“性能”</w:t>
      </w:r>
      <w:r>
        <w:sym w:font="Wingdings" w:char="F0E0"/>
      </w:r>
      <w:r>
        <w:rPr>
          <w:rFonts w:hint="eastAsia"/>
        </w:rPr>
        <w:t>“内存”，查看当前内存规格。</w:t>
      </w:r>
    </w:p>
    <w:p w14:paraId="45C0C5EC" w14:textId="69E378D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39DD03A" wp14:editId="65B19D11">
            <wp:extent cx="3067050" cy="2638425"/>
            <wp:effectExtent l="19050" t="19050" r="19050" b="2857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638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75D7F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回到win10_1虚拟机管理界面，点击“配置”</w:t>
      </w:r>
      <w:r>
        <w:sym w:font="Wingdings" w:char="F0E0"/>
      </w:r>
      <w:r>
        <w:rPr>
          <w:rFonts w:hint="eastAsia"/>
        </w:rPr>
        <w:t>“内存”，将虚拟机内存规格设置为6G，然后点击“确定”。</w:t>
      </w:r>
    </w:p>
    <w:p w14:paraId="36E9C690" w14:textId="0461CA1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849F1B3" wp14:editId="0DE77AE1">
            <wp:extent cx="3676650" cy="2143125"/>
            <wp:effectExtent l="19050" t="19050" r="19050" b="2857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143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735AE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点击“概要”页签，可以看到虚拟机内存规格已经变为6144MB。</w:t>
      </w:r>
    </w:p>
    <w:p w14:paraId="0172380B" w14:textId="31E07E6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7CA3573" wp14:editId="14DE5E9E">
            <wp:extent cx="3695700" cy="2238375"/>
            <wp:effectExtent l="19050" t="19050" r="19050" b="28575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9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238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DCAA5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打开VNC窗口，在虚拟机的任务管理器的性能页签可以看到内存规格变为了6G。</w:t>
      </w:r>
    </w:p>
    <w:p w14:paraId="4D802CEA" w14:textId="1B588D3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37132F4" wp14:editId="10BC1AB0">
            <wp:extent cx="3371850" cy="2895600"/>
            <wp:effectExtent l="19050" t="19050" r="19050" b="1905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895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47F9C4" w14:textId="782E1298" w:rsidR="00426185" w:rsidRDefault="00426185" w:rsidP="008421A9">
      <w:pPr>
        <w:pStyle w:val="3"/>
        <w:numPr>
          <w:ilvl w:val="2"/>
          <w:numId w:val="18"/>
        </w:numPr>
      </w:pPr>
      <w:bookmarkStart w:id="144" w:name="_Toc12546204"/>
      <w:bookmarkStart w:id="145" w:name="_Toc15147528"/>
      <w:r>
        <w:rPr>
          <w:rFonts w:hint="eastAsia"/>
        </w:rPr>
        <w:t>虚拟机磁盘扩容</w:t>
      </w:r>
      <w:bookmarkEnd w:id="144"/>
      <w:bookmarkEnd w:id="145"/>
    </w:p>
    <w:p w14:paraId="6945B3C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“win10_1”，进入win10_1虚拟机管理界面，点击“概览”页签，查看虚拟机当前硬盘规格。</w:t>
      </w:r>
    </w:p>
    <w:p w14:paraId="321003B6" w14:textId="580DE81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8BC7AA0" wp14:editId="7A638C65">
            <wp:extent cx="4981575" cy="2305050"/>
            <wp:effectExtent l="19050" t="19050" r="28575" b="1905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1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305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6B2C1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点击“配置”</w:t>
      </w:r>
      <w:r>
        <w:sym w:font="Wingdings" w:char="F0E0"/>
      </w:r>
      <w:r>
        <w:rPr>
          <w:rFonts w:hint="eastAsia"/>
        </w:rPr>
        <w:t>“硬件”</w:t>
      </w:r>
      <w:r>
        <w:sym w:font="Wingdings" w:char="F0E0"/>
      </w:r>
      <w:r>
        <w:rPr>
          <w:rFonts w:hint="eastAsia"/>
        </w:rPr>
        <w:t>“磁盘”，进入磁盘管理界面。</w:t>
      </w:r>
    </w:p>
    <w:p w14:paraId="4987596E" w14:textId="1F4CAB3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1B950F8" wp14:editId="60FB2F26">
            <wp:extent cx="5457825" cy="1514475"/>
            <wp:effectExtent l="19050" t="19050" r="28575" b="28575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514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7E9A1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点击磁盘后面的“调整容量”。在弹出的窗口中设置容量大小为60G，点击“保存”。</w:t>
      </w:r>
    </w:p>
    <w:p w14:paraId="5BEA48FC" w14:textId="5E81227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D643C3E" wp14:editId="07A84C3B">
            <wp:extent cx="2457450" cy="1333500"/>
            <wp:effectExtent l="19050" t="19050" r="19050" b="1905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333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FEC33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等待任务执行完成后在磁盘管理界面可以看到磁盘容量已经变为60G。</w:t>
      </w:r>
    </w:p>
    <w:p w14:paraId="5993DC63" w14:textId="7ACC2CF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96803FF" wp14:editId="64DC844B">
            <wp:extent cx="5514975" cy="1504950"/>
            <wp:effectExtent l="19050" t="19050" r="28575" b="1905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504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7A9FC7" w14:textId="1C0EF11C" w:rsidR="00426185" w:rsidRDefault="00426185" w:rsidP="008421A9">
      <w:pPr>
        <w:pStyle w:val="3"/>
        <w:numPr>
          <w:ilvl w:val="2"/>
          <w:numId w:val="18"/>
        </w:numPr>
      </w:pPr>
      <w:bookmarkStart w:id="146" w:name="_Toc12546205"/>
      <w:bookmarkStart w:id="147" w:name="_Toc15147529"/>
      <w:r>
        <w:rPr>
          <w:rFonts w:hint="eastAsia"/>
        </w:rPr>
        <w:t>添加虚拟机网卡</w:t>
      </w:r>
      <w:bookmarkEnd w:id="146"/>
      <w:bookmarkEnd w:id="147"/>
    </w:p>
    <w:p w14:paraId="335058A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在FusionCompute左侧导航栏，选择待操作的虚拟机名称（此处win10_1虚拟机为例），单击虚拟机“配置”页签，选择“硬件”</w:t>
      </w:r>
      <w:r>
        <w:sym w:font="Wingdings" w:char="F0E0"/>
      </w:r>
      <w:r>
        <w:rPr>
          <w:rFonts w:hint="eastAsia"/>
        </w:rPr>
        <w:t>“网卡”, 单击“添加网卡”。</w:t>
      </w:r>
    </w:p>
    <w:p w14:paraId="2C65E3D3" w14:textId="6F9A8BE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66E0FA6" wp14:editId="1FD2A898">
            <wp:extent cx="4286250" cy="2371725"/>
            <wp:effectExtent l="19050" t="19050" r="19050" b="28575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371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E1D15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选择端口组为“managePortgroup”，其他保持默认，点击“确定”。</w:t>
      </w:r>
    </w:p>
    <w:p w14:paraId="0129FA70" w14:textId="5DE8577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75B2E1F" wp14:editId="69578724">
            <wp:extent cx="2933700" cy="2114550"/>
            <wp:effectExtent l="19050" t="19050" r="19050" b="1905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114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7954C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在网卡管理界面可以看到虚拟机的网卡信息。</w:t>
      </w:r>
    </w:p>
    <w:p w14:paraId="43B5678D" w14:textId="72320BC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005146E" wp14:editId="1FD6100A">
            <wp:extent cx="5553075" cy="1924050"/>
            <wp:effectExtent l="19050" t="19050" r="28575" b="1905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924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525FB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打开虚拟机的“控制面板”</w:t>
      </w:r>
      <w:r>
        <w:sym w:font="Wingdings" w:char="F0E0"/>
      </w:r>
      <w:r>
        <w:rPr>
          <w:rFonts w:hint="eastAsia"/>
        </w:rPr>
        <w:t>“网络和Internet”</w:t>
      </w:r>
      <w:r>
        <w:sym w:font="Wingdings" w:char="F0E0"/>
      </w:r>
      <w:r>
        <w:rPr>
          <w:rFonts w:hint="eastAsia"/>
        </w:rPr>
        <w:t>“网络和共享中心”</w:t>
      </w:r>
      <w:r>
        <w:sym w:font="Wingdings" w:char="F0E0"/>
      </w:r>
      <w:r>
        <w:rPr>
          <w:rFonts w:hint="eastAsia"/>
        </w:rPr>
        <w:t>“更改网络适配器”。可以看到两个网卡。</w:t>
      </w:r>
    </w:p>
    <w:p w14:paraId="702DF079" w14:textId="1736729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DEDB082" wp14:editId="00CB6D8D">
            <wp:extent cx="3457575" cy="1162050"/>
            <wp:effectExtent l="19050" t="19050" r="28575" b="1905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162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6F56BB" w14:textId="25C989E0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48" w:name="_Toc12546206"/>
      <w:bookmarkStart w:id="149" w:name="_Toc15147530"/>
      <w:r>
        <w:rPr>
          <w:rFonts w:hint="eastAsia"/>
          <w:lang w:eastAsia="zh-CN"/>
        </w:rPr>
        <w:t>虚拟机存储调整</w:t>
      </w:r>
      <w:bookmarkEnd w:id="148"/>
      <w:bookmarkEnd w:id="149"/>
    </w:p>
    <w:p w14:paraId="235F18AE" w14:textId="77777777" w:rsidR="00426185" w:rsidRDefault="00426185" w:rsidP="008421A9">
      <w:pPr>
        <w:pStyle w:val="3"/>
        <w:numPr>
          <w:ilvl w:val="2"/>
          <w:numId w:val="18"/>
        </w:numPr>
      </w:pPr>
      <w:bookmarkStart w:id="150" w:name="_Toc12546207"/>
      <w:bookmarkStart w:id="151" w:name="_Toc15147531"/>
      <w:r>
        <w:rPr>
          <w:rFonts w:hint="eastAsia"/>
        </w:rPr>
        <w:t>添加普通磁盘</w:t>
      </w:r>
      <w:bookmarkEnd w:id="150"/>
      <w:bookmarkEnd w:id="151"/>
    </w:p>
    <w:p w14:paraId="12428F6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在FusionCompute左侧导航栏，选择win10_1，单击虚拟机“配置”页签，选择“硬件”</w:t>
      </w:r>
      <w:r>
        <w:sym w:font="Wingdings" w:char="F0E0"/>
      </w:r>
      <w:r>
        <w:rPr>
          <w:rFonts w:hint="eastAsia"/>
        </w:rPr>
        <w:t>“磁盘”，点击“绑定磁盘”。</w:t>
      </w:r>
    </w:p>
    <w:p w14:paraId="1E83FAC6" w14:textId="52992F2E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299181B" wp14:editId="4D3703CA">
            <wp:extent cx="3457575" cy="1581150"/>
            <wp:effectExtent l="19050" t="19050" r="28575" b="1905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3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581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3832AE" w14:textId="1F48972D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选择步骤</w:t>
      </w:r>
      <w:r w:rsidR="00B9421D">
        <w:t>3</w:t>
      </w:r>
      <w:r>
        <w:rPr>
          <w:rFonts w:hint="eastAsia"/>
        </w:rPr>
        <w:t>.</w:t>
      </w:r>
      <w:r w:rsidR="00E1109C">
        <w:t>4</w:t>
      </w:r>
      <w:r>
        <w:rPr>
          <w:rFonts w:hint="eastAsia"/>
        </w:rPr>
        <w:t>.1中创建的disk01磁盘，点击“确定”。</w:t>
      </w:r>
    </w:p>
    <w:p w14:paraId="2EFD1242" w14:textId="2E2385A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63EBC71" wp14:editId="0DAFD8F9">
            <wp:extent cx="3457575" cy="2486025"/>
            <wp:effectExtent l="19050" t="19050" r="28575" b="28575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3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486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B227A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在虚拟机磁盘管理界面可以看到已绑定的磁盘。</w:t>
      </w:r>
    </w:p>
    <w:p w14:paraId="76A8C613" w14:textId="32D0493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FD025F9" wp14:editId="2D8DC521">
            <wp:extent cx="4000500" cy="1676400"/>
            <wp:effectExtent l="19050" t="19050" r="19050" b="1905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C3C9E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虚拟机，打开虚拟机的计算机管理器，点击“磁盘管理”，可以看到一个10G的磁盘。（若此时有提示框，直接点击“确定”将磁盘分区表类型设置为MBR，若没有，就先请右键磁盘1，选择初始化磁盘，然后点击确定。）</w:t>
      </w:r>
    </w:p>
    <w:p w14:paraId="492483B2" w14:textId="651B7957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F4DA317" wp14:editId="370C1201">
            <wp:extent cx="5305425" cy="3800475"/>
            <wp:effectExtent l="19050" t="19050" r="28575" b="2857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800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DD1E0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在磁盘黑色条纹下方的空白区域右键，选择“新建简单卷”。</w:t>
      </w:r>
    </w:p>
    <w:p w14:paraId="75D5CEA0" w14:textId="016A937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07676D4" wp14:editId="00C785F4">
            <wp:extent cx="3028950" cy="1447800"/>
            <wp:effectExtent l="19050" t="19050" r="19050" b="1905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447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64D96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依次点击四次“下一步”然后点击“完成”，再查看磁盘管理，可以看到磁盘1已经完成分区、格式化操作并分配了盘符。</w:t>
      </w:r>
    </w:p>
    <w:p w14:paraId="05F4C88B" w14:textId="355446A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BB99C2E" wp14:editId="1D1B2482">
            <wp:extent cx="3019425" cy="1600200"/>
            <wp:effectExtent l="19050" t="19050" r="28575" b="1905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600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ABE2F9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右键磁盘1蓝色条纹下的空白区域，选择“打开”。</w:t>
      </w:r>
    </w:p>
    <w:p w14:paraId="0D34D5C7" w14:textId="7A97A52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AA9393F" wp14:editId="5D64AEED">
            <wp:extent cx="3286125" cy="1962150"/>
            <wp:effectExtent l="19050" t="19050" r="28575" b="1905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962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F9FAE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在磁盘中新建一个txt格式的文本文档，文档名称命名为“huawei”。</w:t>
      </w:r>
    </w:p>
    <w:p w14:paraId="171C2274" w14:textId="1D94F56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90609FD" wp14:editId="3C90E459">
            <wp:extent cx="4352925" cy="2000250"/>
            <wp:effectExtent l="19050" t="19050" r="28575" b="1905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000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627324" w14:textId="52E869E9" w:rsidR="00426185" w:rsidRDefault="00426185" w:rsidP="008421A9">
      <w:pPr>
        <w:pStyle w:val="3"/>
        <w:numPr>
          <w:ilvl w:val="2"/>
          <w:numId w:val="18"/>
        </w:numPr>
      </w:pPr>
      <w:bookmarkStart w:id="152" w:name="_Toc12546208"/>
      <w:bookmarkStart w:id="153" w:name="_Toc15147532"/>
      <w:r>
        <w:rPr>
          <w:rFonts w:hint="eastAsia"/>
        </w:rPr>
        <w:t>非持久磁盘验证</w:t>
      </w:r>
      <w:bookmarkEnd w:id="152"/>
      <w:bookmarkEnd w:id="153"/>
    </w:p>
    <w:p w14:paraId="34E7EBF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在FusionCompute左侧导航栏，点击“存储”，选择“IP-SAN”存储</w:t>
      </w:r>
      <w:r>
        <w:sym w:font="Wingdings" w:char="F0E0"/>
      </w:r>
      <w:r>
        <w:rPr>
          <w:rFonts w:hint="eastAsia"/>
        </w:rPr>
        <w:t>“磁盘列表”</w:t>
      </w:r>
      <w:r>
        <w:sym w:font="Wingdings" w:char="F0E0"/>
      </w:r>
      <w:r>
        <w:rPr>
          <w:rFonts w:hint="eastAsia"/>
        </w:rPr>
        <w:t>“创建磁盘”。</w:t>
      </w:r>
    </w:p>
    <w:p w14:paraId="405546CA" w14:textId="65EFF5F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7BA2285" wp14:editId="3103480D">
            <wp:extent cx="4772025" cy="2876550"/>
            <wp:effectExtent l="19050" t="19050" r="28575" b="1905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76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89933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设置磁盘名称为“disk02”，容量设置为“10G”，类型为普通，配置模式为“精简”，磁盘模式设置为“独立-非持久”。完成后点击“确定”。</w:t>
      </w:r>
    </w:p>
    <w:p w14:paraId="12E18B09" w14:textId="4EFC44C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ACB5302" wp14:editId="4E2DD2C9">
            <wp:extent cx="3228975" cy="2343150"/>
            <wp:effectExtent l="19050" t="19050" r="28575" b="1905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343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19F9AE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“虚拟机”</w:t>
      </w:r>
      <w:r>
        <w:sym w:font="Wingdings" w:char="F0E0"/>
      </w:r>
      <w:r>
        <w:rPr>
          <w:rFonts w:hint="eastAsia"/>
        </w:rPr>
        <w:t>“win10_1”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“硬件”</w:t>
      </w:r>
      <w:r>
        <w:sym w:font="Wingdings" w:char="F0E0"/>
      </w:r>
      <w:r>
        <w:rPr>
          <w:rFonts w:hint="eastAsia"/>
        </w:rPr>
        <w:t>“磁盘”，进入win10_1虚拟机磁盘管理界面，“绑定磁盘”，将上一步创建的“disk02”磁盘绑定给win10_1虚拟机。</w:t>
      </w:r>
    </w:p>
    <w:p w14:paraId="130595F0" w14:textId="6E0C9DC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53C55F6" wp14:editId="70F47A81">
            <wp:extent cx="5362575" cy="2190750"/>
            <wp:effectExtent l="19050" t="19050" r="28575" b="1905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190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855D6C0" w14:textId="74D07F93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参考</w:t>
      </w:r>
      <w:r w:rsidR="00DE0480">
        <w:t>6</w:t>
      </w:r>
      <w:r>
        <w:rPr>
          <w:rFonts w:hint="eastAsia"/>
        </w:rPr>
        <w:t>.</w:t>
      </w:r>
      <w:r w:rsidR="00A775DD">
        <w:t>3</w:t>
      </w:r>
      <w:r>
        <w:rPr>
          <w:rFonts w:hint="eastAsia"/>
        </w:rPr>
        <w:t>.1中步骤4-8，写入一个新文件huawei.txt。</w:t>
      </w:r>
    </w:p>
    <w:p w14:paraId="701C7749" w14:textId="749854C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6BA76DE" wp14:editId="726700D8">
            <wp:extent cx="5381625" cy="1733550"/>
            <wp:effectExtent l="19050" t="19050" r="28575" b="1905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733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192F2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右键虚拟机开始菜单，选择“关机或注销”</w:t>
      </w:r>
      <w:r>
        <w:sym w:font="Wingdings" w:char="F0E0"/>
      </w:r>
      <w:r>
        <w:rPr>
          <w:rFonts w:hint="eastAsia"/>
        </w:rPr>
        <w:t>“关机(U)”将虚拟机关机。</w:t>
      </w:r>
    </w:p>
    <w:p w14:paraId="54336401" w14:textId="619A6665" w:rsidR="00426185" w:rsidRDefault="00426185" w:rsidP="008421A9">
      <w:pPr>
        <w:pStyle w:val="1e"/>
      </w:pP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0A6ED47B" wp14:editId="489D9CEF">
            <wp:extent cx="2543175" cy="3438525"/>
            <wp:effectExtent l="0" t="0" r="9525" b="952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5CF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在虚拟机管理界面点击“打开电源”，将虚拟机开机。</w:t>
      </w:r>
    </w:p>
    <w:p w14:paraId="074B716F" w14:textId="47FDE9B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8DA1E24" wp14:editId="6E803854">
            <wp:extent cx="4381500" cy="771525"/>
            <wp:effectExtent l="19050" t="19050" r="19050" b="28575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71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4B72E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等待开机后VNC登录虚拟机，以Administrator用户登录，再次进入磁盘管理界面，查看磁盘的信息。可以看到磁盘2又成初始状态，磁盘1仍然正常。</w:t>
      </w:r>
    </w:p>
    <w:p w14:paraId="0D842858" w14:textId="7721DBD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2C33268" wp14:editId="20A86470">
            <wp:extent cx="4591050" cy="3295650"/>
            <wp:effectExtent l="19050" t="19050" r="19050" b="1905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2956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0C6767" w14:textId="42EA4BA0" w:rsidR="00426185" w:rsidRDefault="00426185" w:rsidP="008421A9">
      <w:pPr>
        <w:pStyle w:val="3"/>
        <w:numPr>
          <w:ilvl w:val="2"/>
          <w:numId w:val="18"/>
        </w:numPr>
      </w:pPr>
      <w:bookmarkStart w:id="154" w:name="_Toc12546209"/>
      <w:bookmarkStart w:id="155" w:name="_Toc15147533"/>
      <w:r>
        <w:rPr>
          <w:rFonts w:hint="eastAsia"/>
        </w:rPr>
        <w:t>删除磁盘</w:t>
      </w:r>
      <w:bookmarkEnd w:id="154"/>
      <w:bookmarkEnd w:id="155"/>
    </w:p>
    <w:p w14:paraId="50E78D1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在win10_1虚拟机磁盘管理界面，点击disk01磁盘后面的“更多”</w:t>
      </w:r>
      <w:r>
        <w:sym w:font="Wingdings" w:char="F0E0"/>
      </w:r>
      <w:r>
        <w:rPr>
          <w:rFonts w:hint="eastAsia"/>
        </w:rPr>
        <w:t>“解绑定”。</w:t>
      </w:r>
    </w:p>
    <w:p w14:paraId="5E1BBD49" w14:textId="73CBDC2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57185C3" wp14:editId="260A4A29">
            <wp:extent cx="5362575" cy="1676400"/>
            <wp:effectExtent l="19050" t="19050" r="28575" b="1905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4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3979E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点击“资源池”</w:t>
      </w:r>
      <w:r>
        <w:sym w:font="Wingdings" w:char="F0E0"/>
      </w:r>
      <w:r>
        <w:rPr>
          <w:rFonts w:hint="eastAsia"/>
        </w:rPr>
        <w:t>“存储”</w:t>
      </w:r>
      <w:r>
        <w:sym w:font="Wingdings" w:char="F0E0"/>
      </w:r>
      <w:r>
        <w:rPr>
          <w:rFonts w:hint="eastAsia"/>
        </w:rPr>
        <w:t>“IP-SAN”</w:t>
      </w:r>
      <w:r>
        <w:sym w:font="Wingdings" w:char="F0E0"/>
      </w:r>
      <w:r>
        <w:rPr>
          <w:rFonts w:hint="eastAsia"/>
        </w:rPr>
        <w:t>“磁盘列表”</w:t>
      </w:r>
      <w:r>
        <w:sym w:font="Wingdings" w:char="F0E0"/>
      </w:r>
      <w:r>
        <w:rPr>
          <w:rFonts w:hint="eastAsia"/>
        </w:rPr>
        <w:t>“更多”</w:t>
      </w:r>
      <w:r>
        <w:sym w:font="Wingdings" w:char="F0E0"/>
      </w:r>
      <w:r>
        <w:rPr>
          <w:rFonts w:hint="eastAsia"/>
        </w:rPr>
        <w:t>“安全删除”，删除磁盘文件。</w:t>
      </w:r>
    </w:p>
    <w:p w14:paraId="5D0576D7" w14:textId="2306454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F257CB4" wp14:editId="0E927103">
            <wp:extent cx="5400675" cy="2362200"/>
            <wp:effectExtent l="19050" t="19050" r="28575" b="1905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5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62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AD0899" w14:textId="2D1700C3" w:rsidR="00426185" w:rsidRDefault="00426185" w:rsidP="008421A9">
      <w:pPr>
        <w:pStyle w:val="3"/>
        <w:numPr>
          <w:ilvl w:val="2"/>
          <w:numId w:val="18"/>
        </w:numPr>
      </w:pPr>
      <w:bookmarkStart w:id="156" w:name="_Toc12546210"/>
      <w:bookmarkStart w:id="157" w:name="_Toc15147534"/>
      <w:r>
        <w:rPr>
          <w:rFonts w:hint="eastAsia"/>
        </w:rPr>
        <w:t>磁盘类型调整</w:t>
      </w:r>
      <w:bookmarkEnd w:id="156"/>
      <w:bookmarkEnd w:id="157"/>
    </w:p>
    <w:p w14:paraId="4A2F9E0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在win10_1虚拟机管理界面点击“关闭”，在弹出的提示框中点击“确定”，将win10_1虚拟机关机。</w:t>
      </w:r>
    </w:p>
    <w:p w14:paraId="1FCEB1E9" w14:textId="6801CA6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C2DF0B0" wp14:editId="62B58024">
            <wp:extent cx="4838700" cy="2038350"/>
            <wp:effectExtent l="19050" t="19050" r="19050" b="1905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038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8C0E0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在win10_1虚拟机磁盘管理界面，点击disk02磁盘后面的“编辑”。</w:t>
      </w:r>
    </w:p>
    <w:p w14:paraId="330359AB" w14:textId="3C3D683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9776DF8" wp14:editId="5F9041E9">
            <wp:extent cx="5429250" cy="1533525"/>
            <wp:effectExtent l="19050" t="19050" r="19050" b="28575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3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533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93CC4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调整磁盘模式为“独立-持久”，然后点击“确定”。此时虚拟机内部将有2块磁盘，第一块为从属类型磁盘，第二块为独立-持久类型磁盘。</w:t>
      </w:r>
    </w:p>
    <w:p w14:paraId="1B1009B3" w14:textId="17B75DF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5C2C1B9" wp14:editId="41BA00A4">
            <wp:extent cx="2657475" cy="1590675"/>
            <wp:effectExtent l="19050" t="19050" r="28575" b="2857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590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150C5F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点击“打开电源”，在弹出的提示框中点击“确定”，将win10_1虚拟机开机。</w:t>
      </w:r>
    </w:p>
    <w:p w14:paraId="22C72F1B" w14:textId="0EE2DF21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参考</w:t>
      </w:r>
      <w:r w:rsidR="00DE0480">
        <w:t>6</w:t>
      </w:r>
      <w:r>
        <w:rPr>
          <w:rFonts w:hint="eastAsia"/>
        </w:rPr>
        <w:t>.</w:t>
      </w:r>
      <w:r w:rsidR="00A775DD">
        <w:t>3</w:t>
      </w:r>
      <w:r>
        <w:rPr>
          <w:rFonts w:hint="eastAsia"/>
        </w:rPr>
        <w:t>.1中步骤4-8，写入一个新文件huawei.txt。</w:t>
      </w:r>
    </w:p>
    <w:p w14:paraId="4E66F640" w14:textId="77777777" w:rsidR="00426185" w:rsidRDefault="00426185" w:rsidP="00426185">
      <w:pPr>
        <w:pStyle w:val="2"/>
        <w:numPr>
          <w:ilvl w:val="1"/>
          <w:numId w:val="18"/>
        </w:numPr>
      </w:pPr>
      <w:bookmarkStart w:id="158" w:name="_Toc12546211"/>
      <w:bookmarkStart w:id="159" w:name="_Toc15147535"/>
      <w:r>
        <w:rPr>
          <w:rFonts w:hint="eastAsia"/>
        </w:rPr>
        <w:t>配置虚拟机对象权限</w:t>
      </w:r>
      <w:bookmarkEnd w:id="158"/>
      <w:bookmarkEnd w:id="159"/>
    </w:p>
    <w:p w14:paraId="5F01CE1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在FusionCompute左侧导航栏，选择win10_1，单击虚拟机“配置”页签，选择“管理”</w:t>
      </w:r>
      <w:r>
        <w:sym w:font="Wingdings" w:char="F0E0"/>
      </w:r>
      <w:r>
        <w:rPr>
          <w:rFonts w:hint="eastAsia"/>
        </w:rPr>
        <w:t>“选项”，单击配置对象权限后面的“设置”。</w:t>
      </w:r>
    </w:p>
    <w:p w14:paraId="634D18B5" w14:textId="320CAD4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B8EAEFF" wp14:editId="7C2BA959">
            <wp:extent cx="5229225" cy="1543050"/>
            <wp:effectExtent l="19050" t="19050" r="28575" b="1905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543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B9C05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在配置权限页面，勾选需要禁止的权限，如“删除虚拟机”，单击“确定”。</w:t>
      </w:r>
    </w:p>
    <w:p w14:paraId="34152C6A" w14:textId="37F61B3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BDC4FD7" wp14:editId="2E240C3C">
            <wp:extent cx="3048000" cy="2276475"/>
            <wp:effectExtent l="19050" t="19050" r="19050" b="28575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B55B1A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 xml:space="preserve">在虚拟机管理界面可以看到“普通删除”无法点击，点击“更多操作”，“安全删除”也无法点击。 </w:t>
      </w:r>
    </w:p>
    <w:p w14:paraId="118E2B84" w14:textId="5E8F365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DEFD7D3" wp14:editId="52E60D0B">
            <wp:extent cx="4562475" cy="1609725"/>
            <wp:effectExtent l="19050" t="19050" r="28575" b="2857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609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282F7D" w14:textId="28AFDADB" w:rsidR="00426185" w:rsidRDefault="00426185" w:rsidP="00426185">
      <w:pPr>
        <w:pStyle w:val="2"/>
        <w:numPr>
          <w:ilvl w:val="1"/>
          <w:numId w:val="18"/>
        </w:numPr>
      </w:pPr>
      <w:bookmarkStart w:id="160" w:name="_Toc12546212"/>
      <w:bookmarkStart w:id="161" w:name="_Toc15147536"/>
      <w:r>
        <w:rPr>
          <w:rFonts w:hint="eastAsia"/>
        </w:rPr>
        <w:t>虚拟机快照管理</w:t>
      </w:r>
      <w:bookmarkEnd w:id="160"/>
      <w:bookmarkEnd w:id="161"/>
    </w:p>
    <w:p w14:paraId="1EB27B4B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62" w:name="_Toc12546213"/>
      <w:bookmarkStart w:id="163" w:name="_Toc15147537"/>
      <w:r>
        <w:rPr>
          <w:rFonts w:hint="eastAsia"/>
          <w:lang w:eastAsia="en-US"/>
        </w:rPr>
        <w:t>创建快照</w:t>
      </w:r>
      <w:bookmarkEnd w:id="162"/>
      <w:bookmarkEnd w:id="163"/>
    </w:p>
    <w:p w14:paraId="4030BE8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VNC登录win10_1虚拟机，在虚拟机C盘根目录下新建一个huawei.txt文件。</w:t>
      </w:r>
    </w:p>
    <w:p w14:paraId="2909B8BA" w14:textId="4A7442F2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537A911" wp14:editId="3B4E6B39">
            <wp:extent cx="4543425" cy="2095500"/>
            <wp:effectExtent l="19050" t="19050" r="28575" b="1905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095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008B3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点击虚拟机管理界面的“快照”页签</w:t>
      </w:r>
      <w:r>
        <w:sym w:font="Wingdings" w:char="F0E0"/>
      </w:r>
      <w:r>
        <w:rPr>
          <w:rFonts w:hint="eastAsia"/>
        </w:rPr>
        <w:t>“创建快照”。</w:t>
      </w:r>
    </w:p>
    <w:p w14:paraId="30E8A58D" w14:textId="5484037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35DF546" wp14:editId="38DB6A26">
            <wp:extent cx="3762375" cy="1171575"/>
            <wp:effectExtent l="19050" t="19050" r="28575" b="28575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171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23E87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输入快照名称为“01”，描述信息写入“C盘模式为从属，E盘模式为独立”，其他保持默认，点击“确定”，在弹出的提示框中点击“确定”。</w:t>
      </w:r>
    </w:p>
    <w:p w14:paraId="4499F9B1" w14:textId="6BD302B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6976142" wp14:editId="653CE2BB">
            <wp:extent cx="3781425" cy="2819400"/>
            <wp:effectExtent l="19050" t="19050" r="28575" b="1905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819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0CDAA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等待大约1分钟的时间，可以在快照页签看到01快照。</w:t>
      </w:r>
    </w:p>
    <w:p w14:paraId="222E4E2F" w14:textId="640CD5BC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87B114C" wp14:editId="6874CDEC">
            <wp:extent cx="5191125" cy="2809875"/>
            <wp:effectExtent l="19050" t="19050" r="28575" b="2857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809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57A160C" w14:textId="666DEECD" w:rsidR="00426185" w:rsidRDefault="00426185" w:rsidP="008421A9">
      <w:pPr>
        <w:pStyle w:val="3"/>
        <w:numPr>
          <w:ilvl w:val="2"/>
          <w:numId w:val="18"/>
        </w:numPr>
      </w:pPr>
      <w:bookmarkStart w:id="164" w:name="_Toc12546214"/>
      <w:bookmarkStart w:id="165" w:name="_Toc15147538"/>
      <w:r>
        <w:rPr>
          <w:rFonts w:hint="eastAsia"/>
        </w:rPr>
        <w:t>快照回滚</w:t>
      </w:r>
      <w:bookmarkEnd w:id="164"/>
      <w:bookmarkEnd w:id="165"/>
    </w:p>
    <w:p w14:paraId="17ACB45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VNC登录虚拟机，在虚拟机C盘和E盘均新建hcip.txt文件。</w:t>
      </w:r>
    </w:p>
    <w:p w14:paraId="578E0E65" w14:textId="15FC491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4534EE1" wp14:editId="272372EA">
            <wp:extent cx="5133975" cy="2857500"/>
            <wp:effectExtent l="19050" t="19050" r="28575" b="1905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857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CB0E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在虚拟机快照管理界面，点击“恢复虚拟机”。</w:t>
      </w:r>
    </w:p>
    <w:p w14:paraId="2BF4A431" w14:textId="5BE0631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B05BF0A" wp14:editId="05D873D5">
            <wp:extent cx="5200650" cy="2857500"/>
            <wp:effectExtent l="19050" t="19050" r="19050" b="1905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4BC1B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在弹出的提示框中点击“确定”。</w:t>
      </w:r>
    </w:p>
    <w:p w14:paraId="6C547CF9" w14:textId="08B881C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67ED068" wp14:editId="3CA7B431">
            <wp:extent cx="3086100" cy="1781175"/>
            <wp:effectExtent l="19050" t="19050" r="19050" b="2857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81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4B4C5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“任务中心”可以看到当前快照回滚进度。</w:t>
      </w:r>
    </w:p>
    <w:p w14:paraId="63BBED55" w14:textId="198884A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A0DDD3A" wp14:editId="36EF687E">
            <wp:extent cx="5086350" cy="1514475"/>
            <wp:effectExtent l="19050" t="19050" r="19050" b="2857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5144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B8CC64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按刷新键，等待快照回滚后，VNC登录虚拟机。进入虚拟机的C盘和E盘，查看前述实验步骤中创建的huawei.txt以及hcip.txt文件情况。可以看到C盘只剩huawei.txt，E盘两个文件都在。</w:t>
      </w:r>
    </w:p>
    <w:p w14:paraId="229F3EFA" w14:textId="571EF4E9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0ECE3CC" wp14:editId="123A06AE">
            <wp:extent cx="5210175" cy="2771775"/>
            <wp:effectExtent l="19050" t="19050" r="28575" b="2857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771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3FC49A" w14:textId="11CA362E" w:rsidR="00426185" w:rsidRDefault="00426185" w:rsidP="008421A9">
      <w:pPr>
        <w:pStyle w:val="3"/>
        <w:numPr>
          <w:ilvl w:val="2"/>
          <w:numId w:val="18"/>
        </w:numPr>
      </w:pPr>
      <w:bookmarkStart w:id="166" w:name="_Toc12546215"/>
      <w:bookmarkStart w:id="167" w:name="_Toc15147539"/>
      <w:r>
        <w:rPr>
          <w:rFonts w:hint="eastAsia"/>
        </w:rPr>
        <w:t>删除快照</w:t>
      </w:r>
      <w:bookmarkEnd w:id="166"/>
      <w:bookmarkEnd w:id="167"/>
    </w:p>
    <w:p w14:paraId="7366223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在win10_1虚拟机的快照管理界面，选中01快照，点击“删除”。</w:t>
      </w:r>
    </w:p>
    <w:p w14:paraId="303C2CEB" w14:textId="4C7B88A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AEBC7E6" wp14:editId="5FA4B333">
            <wp:extent cx="4914900" cy="2695575"/>
            <wp:effectExtent l="19050" t="19050" r="19050" b="2857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695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93F40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在弹出的提示框中点击“确定”，删除01快照。</w:t>
      </w:r>
    </w:p>
    <w:p w14:paraId="3A05CDBE" w14:textId="4AA3B850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260A4A2" wp14:editId="4EAFD5A3">
            <wp:extent cx="2943225" cy="1590675"/>
            <wp:effectExtent l="19050" t="19050" r="28575" b="28575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590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B2CF0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等待快照删除后，可以在快照管理界面看到没有快照。</w:t>
      </w:r>
    </w:p>
    <w:p w14:paraId="65BC6986" w14:textId="757E7CD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098D237" wp14:editId="376D41B5">
            <wp:extent cx="4362450" cy="1552575"/>
            <wp:effectExtent l="19050" t="19050" r="19050" b="2857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552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82925CE" w14:textId="607E6F5A" w:rsidR="00426185" w:rsidRDefault="00426185" w:rsidP="00426185">
      <w:pPr>
        <w:pStyle w:val="2"/>
        <w:numPr>
          <w:ilvl w:val="1"/>
          <w:numId w:val="18"/>
        </w:numPr>
      </w:pPr>
      <w:bookmarkStart w:id="168" w:name="_Toc12546216"/>
      <w:bookmarkStart w:id="169" w:name="_Toc15147540"/>
      <w:r>
        <w:rPr>
          <w:rFonts w:hint="eastAsia"/>
        </w:rPr>
        <w:t>虚拟机热迁移</w:t>
      </w:r>
      <w:bookmarkEnd w:id="168"/>
      <w:bookmarkEnd w:id="169"/>
    </w:p>
    <w:p w14:paraId="2D9C076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VNC登录虚拟机，点击开始菜单</w:t>
      </w:r>
      <w:r>
        <w:sym w:font="Wingdings" w:char="F0E0"/>
      </w:r>
      <w:r>
        <w:rPr>
          <w:rFonts w:hint="eastAsia"/>
        </w:rPr>
        <w:t>“Windows系统”</w:t>
      </w:r>
      <w:r>
        <w:sym w:font="Wingdings" w:char="F0E0"/>
      </w:r>
      <w:r>
        <w:rPr>
          <w:rFonts w:hint="eastAsia"/>
        </w:rPr>
        <w:t>“控制面板”</w:t>
      </w:r>
      <w:r>
        <w:sym w:font="Wingdings" w:char="F0E0"/>
      </w:r>
      <w:r>
        <w:rPr>
          <w:rFonts w:hint="eastAsia"/>
        </w:rPr>
        <w:t>“系统和安全”</w:t>
      </w:r>
      <w:r>
        <w:sym w:font="Wingdings" w:char="F0E0"/>
      </w:r>
      <w:r>
        <w:rPr>
          <w:rFonts w:hint="eastAsia"/>
        </w:rPr>
        <w:t>“Windows Defender防火墙”</w:t>
      </w:r>
      <w:r>
        <w:sym w:font="Wingdings" w:char="F0E0"/>
      </w:r>
      <w:r>
        <w:rPr>
          <w:rFonts w:hint="eastAsia"/>
        </w:rPr>
        <w:t>“启动或关闭Windows Defender防火墙”。将“专用网络设置”和“公用网络设置”防火墙全部关闭。设定好后点击“确定”，保存配置。</w:t>
      </w:r>
    </w:p>
    <w:p w14:paraId="55D5FE9F" w14:textId="47DF9DAB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1C54919" wp14:editId="79AEF450">
            <wp:extent cx="4838700" cy="3438525"/>
            <wp:effectExtent l="19050" t="19050" r="19050" b="28575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438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95F6A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在实验平台电脑中按windows键和R键，打开运行窗口，在运行窗口中输入cmd打开命令提示符。在命令提示符中输入ping 192.168.202.151 -t测试win10_1虚拟机网络连通性。</w:t>
      </w:r>
      <w:r>
        <w:rPr>
          <w:rStyle w:val="afff8"/>
        </w:rPr>
        <w:t>（此页面不关闭）</w:t>
      </w:r>
    </w:p>
    <w:p w14:paraId="4D250750" w14:textId="0F5F112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891F1A5" wp14:editId="0E167A50">
            <wp:extent cx="4495800" cy="2238375"/>
            <wp:effectExtent l="19050" t="19050" r="19050" b="2857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238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96784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在win10_1虚拟机管理界面可以看到当前win10_1虚拟机所处主机（此处为CNA02），点击“迁移”。</w:t>
      </w:r>
    </w:p>
    <w:p w14:paraId="479225EC" w14:textId="09397CC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1EFF056" wp14:editId="35D360E8">
            <wp:extent cx="4800600" cy="838200"/>
            <wp:effectExtent l="19050" t="19050" r="19050" b="1905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38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C5A38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在弹出的窗口中设置迁移方式为“更改主机”，点击“下一步”。</w:t>
      </w:r>
    </w:p>
    <w:p w14:paraId="552049BD" w14:textId="0588D62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CE3F6F1" wp14:editId="4613ED71">
            <wp:extent cx="4829175" cy="3219450"/>
            <wp:effectExtent l="19050" t="19050" r="28575" b="1905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19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B9B89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展开mycluster集群，点击剩下的一台CNA主机，然后点击“下一步”。</w:t>
      </w:r>
      <w:r>
        <w:rPr>
          <w:rStyle w:val="afff8"/>
        </w:rPr>
        <w:t>（实验环境不同，CNA主机也可能不一样。此处以CNA01为例）</w:t>
      </w:r>
    </w:p>
    <w:p w14:paraId="39EC60E3" w14:textId="532FAEC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0856B44" wp14:editId="5A49903F">
            <wp:extent cx="4857750" cy="3228975"/>
            <wp:effectExtent l="19050" t="19050" r="19050" b="2857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28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4DB5F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确认信息无误后，点击“确定”。</w:t>
      </w:r>
    </w:p>
    <w:p w14:paraId="0C4B765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迁移的同时，可以打开步骤2中的命令提示符窗口，查看ping虚拟机地址的状态。</w:t>
      </w:r>
    </w:p>
    <w:p w14:paraId="4608A441" w14:textId="28B743D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971093C" wp14:editId="7DCC7BD3">
            <wp:extent cx="4924425" cy="2486025"/>
            <wp:effectExtent l="19050" t="19050" r="28575" b="2857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486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921C9E" w14:textId="3044E8E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“任务中心”查看迁移完成进度。可以点击刷新按钮“</w:t>
      </w:r>
      <w:r>
        <w:rPr>
          <w:noProof/>
        </w:rPr>
        <w:drawing>
          <wp:inline distT="0" distB="0" distL="0" distR="0" wp14:anchorId="007C3478" wp14:editId="69A9C058">
            <wp:extent cx="228600" cy="219075"/>
            <wp:effectExtent l="0" t="0" r="0" b="9525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”更新进度。</w:t>
      </w:r>
    </w:p>
    <w:p w14:paraId="0460AC6C" w14:textId="596ED8B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7F581D6" wp14:editId="16B92FE3">
            <wp:extent cx="4905375" cy="1047750"/>
            <wp:effectExtent l="19050" t="19050" r="28575" b="1905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047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BC3689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迁移完成后，点击win10_1虚拟机管理界面，可以看到此时虚拟机所属主机已经变为CNA01。</w:t>
      </w:r>
    </w:p>
    <w:p w14:paraId="6290ACB7" w14:textId="4C56DD0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082C8F5" wp14:editId="11AD9C6E">
            <wp:extent cx="4933950" cy="2047875"/>
            <wp:effectExtent l="19050" t="19050" r="19050" b="2857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047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33EE157" w14:textId="26A0720F" w:rsidR="00426185" w:rsidRDefault="00426185" w:rsidP="00426185">
      <w:pPr>
        <w:pStyle w:val="2"/>
        <w:numPr>
          <w:ilvl w:val="1"/>
          <w:numId w:val="18"/>
        </w:numPr>
      </w:pPr>
      <w:bookmarkStart w:id="170" w:name="_Toc12546217"/>
      <w:bookmarkStart w:id="171" w:name="_Toc15147541"/>
      <w:r>
        <w:rPr>
          <w:rFonts w:hint="eastAsia"/>
        </w:rPr>
        <w:lastRenderedPageBreak/>
        <w:t>虚拟机规则组</w:t>
      </w:r>
      <w:bookmarkEnd w:id="170"/>
      <w:bookmarkEnd w:id="171"/>
    </w:p>
    <w:p w14:paraId="7E579FEB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72" w:name="_Toc12546218"/>
      <w:bookmarkStart w:id="173" w:name="_Toc15147542"/>
      <w:r>
        <w:rPr>
          <w:rFonts w:hint="eastAsia"/>
          <w:lang w:eastAsia="en-US"/>
        </w:rPr>
        <w:t>部署第二台虚拟机</w:t>
      </w:r>
      <w:bookmarkEnd w:id="172"/>
      <w:bookmarkEnd w:id="173"/>
    </w:p>
    <w:p w14:paraId="029EE7F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“虚拟机模板”</w:t>
      </w:r>
      <w:r>
        <w:sym w:font="Wingdings" w:char="F0E0"/>
      </w:r>
      <w:r>
        <w:rPr>
          <w:rFonts w:hint="eastAsia"/>
        </w:rPr>
        <w:t>“win10”</w:t>
      </w:r>
      <w:r>
        <w:sym w:font="Wingdings" w:char="F0E0"/>
      </w:r>
      <w:r>
        <w:rPr>
          <w:rFonts w:hint="eastAsia"/>
        </w:rPr>
        <w:t>“按模板部署虚拟机”。</w:t>
      </w:r>
    </w:p>
    <w:p w14:paraId="2536CB39" w14:textId="6646104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464389F" wp14:editId="5480A4FB">
            <wp:extent cx="3676650" cy="1352550"/>
            <wp:effectExtent l="19050" t="19050" r="19050" b="1905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9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352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1F1C4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将虚拟机的名称设置为win10_2，选择计算资源为CNA01，点击“下一步”。</w:t>
      </w:r>
    </w:p>
    <w:p w14:paraId="3E8CC714" w14:textId="62A272B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3DCE887" wp14:editId="3CDF6E97">
            <wp:extent cx="3629025" cy="2419350"/>
            <wp:effectExtent l="19050" t="19050" r="28575" b="1905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0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419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BE2AB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将虚拟机网卡设置为Vlan203的端口组，其他保持默认，点击“下一步”。</w:t>
      </w:r>
    </w:p>
    <w:p w14:paraId="4F78E619" w14:textId="72A76DE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CD168CC" wp14:editId="02DCFB75">
            <wp:extent cx="3714750" cy="2476500"/>
            <wp:effectExtent l="19050" t="19050" r="19050" b="1905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476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203B7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取消勾选“生成系统初始密码”，点击“下一步”。</w:t>
      </w:r>
    </w:p>
    <w:p w14:paraId="2B9599F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勾选“创建完成后直接启动虚拟机”，点击“确定”。</w:t>
      </w:r>
    </w:p>
    <w:p w14:paraId="2540AE3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VNC登录win10_2虚拟机，配置好初始参数后，登录系统桌面。</w:t>
      </w:r>
    </w:p>
    <w:p w14:paraId="3D6835C5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74" w:name="_Toc12546219"/>
      <w:bookmarkStart w:id="175" w:name="_Toc15147543"/>
      <w:r>
        <w:rPr>
          <w:rFonts w:hint="eastAsia"/>
          <w:lang w:eastAsia="en-US"/>
        </w:rPr>
        <w:t>互斥虚拟机验证</w:t>
      </w:r>
      <w:bookmarkEnd w:id="174"/>
      <w:bookmarkEnd w:id="175"/>
    </w:p>
    <w:p w14:paraId="61E38C7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“虚拟机”，在虚拟机页签可以看到CNA01上运行的虚拟机。</w:t>
      </w:r>
    </w:p>
    <w:p w14:paraId="7190E9DA" w14:textId="5286957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8AE2735" wp14:editId="66EAA346">
            <wp:extent cx="4057650" cy="1238250"/>
            <wp:effectExtent l="19050" t="19050" r="19050" b="1905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238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683F9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“集群资源控制”</w:t>
      </w:r>
      <w:r>
        <w:sym w:font="Wingdings" w:char="F0E0"/>
      </w:r>
      <w:r>
        <w:rPr>
          <w:rFonts w:hint="eastAsia"/>
        </w:rPr>
        <w:t>“编辑”。</w:t>
      </w:r>
    </w:p>
    <w:p w14:paraId="3D5D47C5" w14:textId="644F01E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C2318EF" wp14:editId="4D8AE3B9">
            <wp:extent cx="3819525" cy="1609725"/>
            <wp:effectExtent l="19050" t="19050" r="28575" b="28575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5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609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97335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在弹出的窗口中点击左侧导航栏“计算资源调度配置”，开启计算资源调度开关，然后点击“确定”。</w:t>
      </w:r>
    </w:p>
    <w:p w14:paraId="4998BA10" w14:textId="69E3C95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9806C40" wp14:editId="48330F6E">
            <wp:extent cx="3619500" cy="2409825"/>
            <wp:effectExtent l="19050" t="19050" r="19050" b="28575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6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4098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326D98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</w:t>
      </w:r>
      <w:r>
        <w:sym w:font="Wingdings" w:char="F0E0"/>
      </w:r>
      <w:r>
        <w:rPr>
          <w:rFonts w:hint="eastAsia"/>
        </w:rPr>
        <w:t>“添加”。</w:t>
      </w:r>
    </w:p>
    <w:p w14:paraId="047397C4" w14:textId="5C14D00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EC5D4E0" wp14:editId="74CC48E1">
            <wp:extent cx="3162300" cy="1743075"/>
            <wp:effectExtent l="19050" t="19050" r="19050" b="2857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7430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91E28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名称设置为“Mutually exclusive”，类型设置为“互斥虚拟机”，勾选“win10_1”与“win10_2”两台虚拟机，然后点击“确定”。</w:t>
      </w:r>
    </w:p>
    <w:p w14:paraId="34ABC826" w14:textId="4D1F1537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6847882" wp14:editId="6CDF49CC">
            <wp:extent cx="3076575" cy="2314575"/>
            <wp:effectExtent l="19050" t="19050" r="28575" b="2857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314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2A1B1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“任务中心”，可以看到此时有一个迁移任务正在进行。点击刷新按钮可以刷新进度。</w:t>
      </w:r>
    </w:p>
    <w:p w14:paraId="135D3D09" w14:textId="362ACE6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30FD29D" wp14:editId="465E9945">
            <wp:extent cx="4600575" cy="990600"/>
            <wp:effectExtent l="19050" t="19050" r="28575" b="1905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9906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AFB3E4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等待迁移完成后，点击“资源池”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“虚拟机”，在虚拟机页签可以看到CNA01上运行的虚拟机，此时只有一台win10虚拟机。</w:t>
      </w:r>
    </w:p>
    <w:p w14:paraId="13916352" w14:textId="2AC1E90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10FC480" wp14:editId="2E812053">
            <wp:extent cx="4419600" cy="1857375"/>
            <wp:effectExtent l="19050" t="19050" r="19050" b="2857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857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B9BEA6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在CNA02上可以看到另一台迁移过去的虚拟机。</w:t>
      </w:r>
    </w:p>
    <w:p w14:paraId="377B3772" w14:textId="601EDCE6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4F238E5" wp14:editId="1EB9FCAB">
            <wp:extent cx="4438650" cy="1809750"/>
            <wp:effectExtent l="19050" t="19050" r="19050" b="1905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0AF0B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“规则组”，点击Mutually exlusive规则组后面的“删除”，在弹出的提示框中点击“确定”，删除Mutually exclusive规则组。</w:t>
      </w:r>
    </w:p>
    <w:p w14:paraId="77C0C629" w14:textId="59E5FBD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B7D6D3A" wp14:editId="02ADA029">
            <wp:extent cx="4448175" cy="2162175"/>
            <wp:effectExtent l="19050" t="19050" r="28575" b="2857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162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97F0982" w14:textId="0A188BA2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76" w:name="_Toc12546220"/>
      <w:bookmarkStart w:id="177" w:name="_Toc15147544"/>
      <w:r>
        <w:rPr>
          <w:rFonts w:hint="eastAsia"/>
          <w:lang w:eastAsia="en-US"/>
        </w:rPr>
        <w:t>聚集虚拟机验证</w:t>
      </w:r>
      <w:bookmarkEnd w:id="176"/>
      <w:bookmarkEnd w:id="177"/>
    </w:p>
    <w:p w14:paraId="599C886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</w:t>
      </w:r>
      <w:r>
        <w:sym w:font="Wingdings" w:char="F0E0"/>
      </w:r>
      <w:r>
        <w:rPr>
          <w:rFonts w:hint="eastAsia"/>
        </w:rPr>
        <w:t>“添加”。</w:t>
      </w:r>
    </w:p>
    <w:p w14:paraId="6528EE5E" w14:textId="67329B8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5D42137" wp14:editId="281921CE">
            <wp:extent cx="3352800" cy="1876425"/>
            <wp:effectExtent l="19050" t="19050" r="19050" b="2857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76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4D730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名称设置为“together”，类型设置为“聚集虚拟机”，勾选“win10_1”与“win10_2”两台虚拟机，然后点击“确定”。</w:t>
      </w:r>
    </w:p>
    <w:p w14:paraId="2C429615" w14:textId="7BCCE79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60AF7F9" wp14:editId="442FE0B9">
            <wp:extent cx="2886075" cy="2181225"/>
            <wp:effectExtent l="19050" t="19050" r="28575" b="2857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2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181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84627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“任务中心”，可以看到此时有一个迁移任务正在进行。点击刷新按钮可以刷新进度。</w:t>
      </w:r>
    </w:p>
    <w:p w14:paraId="1EC364D3" w14:textId="2680CC7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DD7DFC0" wp14:editId="1959D659">
            <wp:extent cx="3524250" cy="876300"/>
            <wp:effectExtent l="19050" t="19050" r="19050" b="1905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876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FFBF7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等待迁移完成后，可以在CNA01或者CNA02的虚拟机页签上看到两台win10虚拟机，此时两台虚拟机均在同一台主机上运行。</w:t>
      </w:r>
    </w:p>
    <w:p w14:paraId="1660A5F3" w14:textId="55E6454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DAFAFDA" wp14:editId="36B842C5">
            <wp:extent cx="3886200" cy="1209675"/>
            <wp:effectExtent l="19050" t="19050" r="19050" b="28575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2096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CB28D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“规则组”，点击together规则组后面的“删除”，在弹出的提示框中点击“确定”，删除together规则组。</w:t>
      </w:r>
    </w:p>
    <w:p w14:paraId="50EA26C7" w14:textId="3D66DE20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17FA15A4" wp14:editId="45BB4C31">
            <wp:extent cx="3495675" cy="1676400"/>
            <wp:effectExtent l="19050" t="19050" r="28575" b="1905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6764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1DE915C" w14:textId="7DF0B3AC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178" w:name="_Toc12546221"/>
      <w:bookmarkStart w:id="179" w:name="_Toc15147545"/>
      <w:r>
        <w:rPr>
          <w:rFonts w:hint="eastAsia"/>
          <w:lang w:eastAsia="en-US"/>
        </w:rPr>
        <w:t>虚拟机到主机验证</w:t>
      </w:r>
      <w:bookmarkEnd w:id="178"/>
      <w:bookmarkEnd w:id="179"/>
    </w:p>
    <w:p w14:paraId="127B53E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“主机组”</w:t>
      </w:r>
      <w:r>
        <w:sym w:font="Wingdings" w:char="F0E0"/>
      </w:r>
      <w:r>
        <w:rPr>
          <w:rFonts w:hint="eastAsia"/>
        </w:rPr>
        <w:t>“添加”。</w:t>
      </w:r>
    </w:p>
    <w:p w14:paraId="204FC5AD" w14:textId="5CB282D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01CE714" wp14:editId="2439E929">
            <wp:extent cx="3638550" cy="2314575"/>
            <wp:effectExtent l="19050" t="19050" r="19050" b="2857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3145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F5F4D20" w14:textId="00AED590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输入名称“hostgroup01”，然后勾选CNA01，点击“确定”。</w:t>
      </w:r>
      <w:r>
        <w:rPr>
          <w:rStyle w:val="afff8"/>
        </w:rPr>
        <w:t>（此处勾选的主机与</w:t>
      </w:r>
      <w:r w:rsidR="00910875">
        <w:rPr>
          <w:rStyle w:val="afff8"/>
        </w:rPr>
        <w:t>6</w:t>
      </w:r>
      <w:r>
        <w:rPr>
          <w:rStyle w:val="afff8"/>
        </w:rPr>
        <w:t>.</w:t>
      </w:r>
      <w:r w:rsidR="0080347B">
        <w:rPr>
          <w:rStyle w:val="afff8"/>
        </w:rPr>
        <w:t>7.</w:t>
      </w:r>
      <w:r>
        <w:rPr>
          <w:rStyle w:val="afff8"/>
        </w:rPr>
        <w:t>3步骤4中最终两个win10虚拟机所处主机相同）</w:t>
      </w:r>
    </w:p>
    <w:p w14:paraId="761E7ED7" w14:textId="04C5206D" w:rsidR="00426185" w:rsidRDefault="00426185" w:rsidP="008421A9">
      <w:pPr>
        <w:pStyle w:val="1e"/>
        <w:rPr>
          <w:rStyle w:val="afff8"/>
          <w:i w:val="0"/>
          <w:iCs w:val="0"/>
        </w:rPr>
      </w:pPr>
      <w:r>
        <w:rPr>
          <w:noProof/>
        </w:rPr>
        <w:drawing>
          <wp:inline distT="0" distB="0" distL="0" distR="0" wp14:anchorId="1FD9D471" wp14:editId="6E7E77C1">
            <wp:extent cx="2981325" cy="2238375"/>
            <wp:effectExtent l="19050" t="19050" r="28575" b="2857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2383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F5037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szCs w:val="21"/>
        </w:rPr>
      </w:pPr>
      <w:r>
        <w:rPr>
          <w:rFonts w:hint="eastAsia"/>
        </w:rPr>
        <w:lastRenderedPageBreak/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“虚拟机组”</w:t>
      </w:r>
      <w:r>
        <w:sym w:font="Wingdings" w:char="F0E0"/>
      </w:r>
      <w:r>
        <w:rPr>
          <w:rFonts w:hint="eastAsia"/>
        </w:rPr>
        <w:t>“添加”。</w:t>
      </w:r>
    </w:p>
    <w:p w14:paraId="74934572" w14:textId="5087245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2B7B55E" wp14:editId="4E8E9F6E">
            <wp:extent cx="3362325" cy="2085975"/>
            <wp:effectExtent l="19050" t="19050" r="28575" b="28575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0859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0DC165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输入名称“vmgroup01”，然后勾选win10_1，点击“确定”。</w:t>
      </w:r>
    </w:p>
    <w:p w14:paraId="26528949" w14:textId="2811510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CB5811B" wp14:editId="1CE5699C">
            <wp:extent cx="3143250" cy="2362200"/>
            <wp:effectExtent l="19050" t="19050" r="19050" b="1905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362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769826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</w:t>
      </w:r>
      <w:r>
        <w:sym w:font="Wingdings" w:char="F0E0"/>
      </w:r>
      <w:r>
        <w:rPr>
          <w:rFonts w:hint="eastAsia"/>
        </w:rPr>
        <w:t>“添加”。</w:t>
      </w:r>
    </w:p>
    <w:p w14:paraId="35BC4478" w14:textId="73D6E164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A26DE39" wp14:editId="6AF92A41">
            <wp:extent cx="3352800" cy="1876425"/>
            <wp:effectExtent l="19050" t="19050" r="19050" b="2857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764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29B790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名称设置为“v2h”，类型设置为“虚拟机到主机”，规则设置为“禁止在主机组上运行”，勾选“vmgroup01”与“hostgroup01”，然后点击“确定”。</w:t>
      </w:r>
    </w:p>
    <w:p w14:paraId="717EB551" w14:textId="7D42D52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0281364" wp14:editId="69D075C4">
            <wp:extent cx="3086100" cy="2333625"/>
            <wp:effectExtent l="19050" t="19050" r="19050" b="2857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336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4FED1F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“任务与日志”</w:t>
      </w:r>
      <w:r>
        <w:sym w:font="Wingdings" w:char="F0E0"/>
      </w:r>
      <w:r>
        <w:rPr>
          <w:rFonts w:hint="eastAsia"/>
        </w:rPr>
        <w:t>“任务中心”，可以看到此时有一个迁移任务正在进行。点击刷新按钮可以刷新进度。</w:t>
      </w:r>
    </w:p>
    <w:p w14:paraId="5ECA0683" w14:textId="1D84590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C7C9F46" wp14:editId="53AC8C04">
            <wp:extent cx="3524250" cy="876300"/>
            <wp:effectExtent l="19050" t="19050" r="19050" b="1905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8763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768AD4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在CNA02上可以看到另一台迁移过去的虚拟机。</w:t>
      </w:r>
    </w:p>
    <w:p w14:paraId="55CB4C09" w14:textId="5FEE456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3F6FFE4" wp14:editId="24796396">
            <wp:extent cx="4438650" cy="1809750"/>
            <wp:effectExtent l="19050" t="19050" r="19050" b="1905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330E2A9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“DRS规则”</w:t>
      </w:r>
      <w:r>
        <w:sym w:font="Wingdings" w:char="F0E0"/>
      </w:r>
      <w:r>
        <w:rPr>
          <w:rFonts w:hint="eastAsia"/>
        </w:rPr>
        <w:t>“规则组”，点击v2h规则组后面的“删除”，在弹出的提示框中点击“确定”，删除together规则组。</w:t>
      </w:r>
    </w:p>
    <w:p w14:paraId="35747517" w14:textId="77777777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80" w:name="_Toc12546222"/>
      <w:bookmarkStart w:id="181" w:name="_Toc15147546"/>
      <w:r>
        <w:rPr>
          <w:rFonts w:hint="eastAsia"/>
          <w:lang w:eastAsia="zh-CN"/>
        </w:rPr>
        <w:lastRenderedPageBreak/>
        <w:t>安全组</w:t>
      </w:r>
      <w:bookmarkEnd w:id="180"/>
      <w:bookmarkEnd w:id="181"/>
    </w:p>
    <w:p w14:paraId="4FBCCB6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实验平台电脑打开命令提示符，ping win10_1的IP 192.168.202.151，结果显示是通的。</w:t>
      </w:r>
    </w:p>
    <w:p w14:paraId="18D3CBF1" w14:textId="7269915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5C3D6A5" wp14:editId="4B0AA505">
            <wp:extent cx="3695700" cy="1847850"/>
            <wp:effectExtent l="19050" t="19050" r="19050" b="1905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8478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43A5C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“安全组”</w:t>
      </w:r>
      <w:r>
        <w:sym w:font="Wingdings" w:char="F0E0"/>
      </w:r>
      <w:r>
        <w:rPr>
          <w:rFonts w:hint="eastAsia"/>
        </w:rPr>
        <w:t>“添加安全组”。</w:t>
      </w:r>
    </w:p>
    <w:p w14:paraId="0E3AC8B7" w14:textId="54B73E2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50E6BDC" wp14:editId="63E49F11">
            <wp:extent cx="4029075" cy="1647825"/>
            <wp:effectExtent l="19050" t="19050" r="28575" b="2857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6478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32C1A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输入安全组的名称为sec01，然后点击“添加规则”。</w:t>
      </w:r>
    </w:p>
    <w:p w14:paraId="363C5E8A" w14:textId="3D30191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54C8A53" wp14:editId="171935C2">
            <wp:extent cx="3267075" cy="1009650"/>
            <wp:effectExtent l="19050" t="19050" r="28575" b="1905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0096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503AE6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设置规则的协议为ICMP，类型为IP地址段，起始IP和结束IP均设置成192.168.202.151，ICMP类型设置为Echo reply，此项设置禁ping。然后点击“确定”，再点击添加安全组窗口的“确定”，完成安全组的创建。</w:t>
      </w:r>
    </w:p>
    <w:p w14:paraId="394748BD" w14:textId="1586D0F8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4635CDB" wp14:editId="5A0F3C3D">
            <wp:extent cx="2486025" cy="1990725"/>
            <wp:effectExtent l="19050" t="19050" r="28575" b="2857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9907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EBE5CE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创建完成后在安全组管理界面可以查看安全组的信息。</w:t>
      </w:r>
    </w:p>
    <w:p w14:paraId="67FE75AF" w14:textId="581AEE7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2EE1B13" wp14:editId="4AC08E2B">
            <wp:extent cx="4429125" cy="2809875"/>
            <wp:effectExtent l="19050" t="19050" r="28575" b="2857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8098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F5B94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回到win10_1虚拟机管理界面，点击“关闭”，将win10_1虚拟机关机。</w:t>
      </w:r>
    </w:p>
    <w:p w14:paraId="18D1B88E" w14:textId="3D6AF166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3914F65" wp14:editId="291C4AB6">
            <wp:extent cx="4981575" cy="800100"/>
            <wp:effectExtent l="19050" t="19050" r="28575" b="1905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5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8001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A1D84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待虚拟机关机后，进入虚拟机的配置页签，点击“硬件”</w:t>
      </w:r>
      <w:r>
        <w:sym w:font="Wingdings" w:char="F0E0"/>
      </w:r>
      <w:r>
        <w:rPr>
          <w:rFonts w:hint="eastAsia"/>
        </w:rPr>
        <w:t>“网卡”，点击Vlan202网卡后面的“更多”</w:t>
      </w:r>
      <w:r>
        <w:sym w:font="Wingdings" w:char="F0E0"/>
      </w:r>
      <w:r>
        <w:rPr>
          <w:rFonts w:hint="eastAsia"/>
        </w:rPr>
        <w:t>“配置安全组”。</w:t>
      </w:r>
    </w:p>
    <w:p w14:paraId="1BF4156F" w14:textId="29FAF3DE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789F7E9A" wp14:editId="2A235EDC">
            <wp:extent cx="5324475" cy="1838325"/>
            <wp:effectExtent l="19050" t="19050" r="28575" b="28575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6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838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DE708C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打开安全组开关，点击“选择”，选中sec01安全组，然后点击“确定”，再点击配置安全组窗口的“确定”。</w:t>
      </w:r>
    </w:p>
    <w:p w14:paraId="2348C91C" w14:textId="186BFDF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9C8D186" wp14:editId="5330F676">
            <wp:extent cx="2743200" cy="1219200"/>
            <wp:effectExtent l="19050" t="19050" r="19050" b="1905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19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A57F2B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点击“打开电源”，将win10_1虚拟机开机。</w:t>
      </w:r>
    </w:p>
    <w:p w14:paraId="5B082602" w14:textId="1414845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81AC87D" wp14:editId="3BF72A0A">
            <wp:extent cx="4048125" cy="638175"/>
            <wp:effectExtent l="19050" t="19050" r="28575" b="28575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638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2A7036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等待虚拟机完全启动后，再打开实验平台电脑的命令提示符，ping 192.168.202.151地址，可以看到此时已经不通了。</w:t>
      </w:r>
    </w:p>
    <w:p w14:paraId="3C3A56BE" w14:textId="2E6A941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68A2FD6" wp14:editId="62D2072F">
            <wp:extent cx="4067175" cy="2562225"/>
            <wp:effectExtent l="19050" t="19050" r="28575" b="2857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62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1E861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进入win10_1配置页签，点击“硬件”</w:t>
      </w:r>
      <w:r>
        <w:sym w:font="Wingdings" w:char="F0E0"/>
      </w:r>
      <w:r>
        <w:rPr>
          <w:rFonts w:hint="eastAsia"/>
        </w:rPr>
        <w:t>“网卡”，点击端口组为Vlan202的网卡后面的“更多”</w:t>
      </w:r>
      <w:r>
        <w:sym w:font="Wingdings" w:char="F0E0"/>
      </w:r>
      <w:r>
        <w:rPr>
          <w:rFonts w:hint="eastAsia"/>
        </w:rPr>
        <w:t>“配置安全组”</w:t>
      </w:r>
    </w:p>
    <w:p w14:paraId="1F0A5295" w14:textId="4635DFA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E5A0912" wp14:editId="4DD6D854">
            <wp:extent cx="4267200" cy="2105025"/>
            <wp:effectExtent l="19050" t="19050" r="19050" b="2857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8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105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A0EE32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点击×，删除现有的安全组配置，然后点击“确定”。</w:t>
      </w:r>
    </w:p>
    <w:p w14:paraId="582C9AB8" w14:textId="270D37F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F1AD9B3" wp14:editId="421126E0">
            <wp:extent cx="3086100" cy="1381125"/>
            <wp:effectExtent l="19050" t="19050" r="19050" b="2857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3811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23858F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再次打开命令提示符，ping 192.168.202.151，可以看到，此时可以ping通。</w:t>
      </w:r>
    </w:p>
    <w:p w14:paraId="06BABB14" w14:textId="7C3DC35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41E598E" wp14:editId="54D4A153">
            <wp:extent cx="3686175" cy="2295525"/>
            <wp:effectExtent l="19050" t="19050" r="28575" b="2857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295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4A7A796" w14:textId="6ADCCC9D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82" w:name="_Toc12546223"/>
      <w:bookmarkStart w:id="183" w:name="_Toc15147547"/>
      <w:r>
        <w:rPr>
          <w:rFonts w:hint="eastAsia"/>
        </w:rPr>
        <w:lastRenderedPageBreak/>
        <w:t>虚拟机</w:t>
      </w:r>
      <w:r>
        <w:rPr>
          <w:rFonts w:hint="eastAsia"/>
          <w:lang w:eastAsia="zh-CN"/>
        </w:rPr>
        <w:t>HA</w:t>
      </w:r>
      <w:bookmarkEnd w:id="182"/>
      <w:bookmarkEnd w:id="183"/>
    </w:p>
    <w:p w14:paraId="6ED4FD9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查看CNA02上面的虚拟机情况，可以看到有win10_1虚拟机存在CNA02上。</w:t>
      </w:r>
      <w:r>
        <w:rPr>
          <w:rStyle w:val="afff8"/>
        </w:rPr>
        <w:t>（实际情况有可能在CNA01上，此处以在CNA02上为准）</w:t>
      </w:r>
    </w:p>
    <w:p w14:paraId="7C121486" w14:textId="62D9523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B5E78E5" wp14:editId="48FE679A">
            <wp:extent cx="4438650" cy="1809750"/>
            <wp:effectExtent l="19050" t="19050" r="19050" b="1905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8097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CAA443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“配置”</w:t>
      </w:r>
      <w:r>
        <w:sym w:font="Wingdings" w:char="F0E0"/>
      </w:r>
      <w:r>
        <w:rPr>
          <w:rFonts w:hint="eastAsia"/>
        </w:rPr>
        <w:t>“集群资源控制”</w:t>
      </w:r>
      <w:r>
        <w:sym w:font="Wingdings" w:char="F0E0"/>
      </w:r>
      <w:r>
        <w:rPr>
          <w:rFonts w:hint="eastAsia"/>
        </w:rPr>
        <w:t>“编辑”。</w:t>
      </w:r>
    </w:p>
    <w:p w14:paraId="0B074B8C" w14:textId="05C387A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250E100" wp14:editId="015DC7B8">
            <wp:extent cx="5334000" cy="2009775"/>
            <wp:effectExtent l="19050" t="19050" r="19050" b="2857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97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E9E65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点击“HA配置”，开启HA开关和主机相关故障和响应策略开关，设置主机故障处理策略为HA虚拟机。</w:t>
      </w:r>
    </w:p>
    <w:p w14:paraId="753779F0" w14:textId="3D42CAA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23D4A7ED" wp14:editId="03B476EB">
            <wp:extent cx="5295900" cy="2076450"/>
            <wp:effectExtent l="19050" t="19050" r="19050" b="1905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076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C4DEB9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点击“群体性故障控制”，开启开关，设置允许处理虚拟机HA的主机数为5，然后点击“确定”。</w:t>
      </w:r>
    </w:p>
    <w:p w14:paraId="0452EB6D" w14:textId="36AFF42C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303AEA5E" wp14:editId="6DC1964D">
            <wp:extent cx="4438650" cy="2943225"/>
            <wp:effectExtent l="19050" t="19050" r="19050" b="2857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6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43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C1E6EA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使用putty ssh登录192.168.201.11，用户名huawei，密码Huawei@123。输入如下命令关闭CNA02主机：</w:t>
      </w:r>
    </w:p>
    <w:p w14:paraId="36886732" w14:textId="77777777" w:rsidR="00426185" w:rsidRDefault="00426185" w:rsidP="00467051">
      <w:pPr>
        <w:pStyle w:val="2f2"/>
      </w:pPr>
      <w:r>
        <w:rPr>
          <w:rFonts w:hint="eastAsia"/>
        </w:rPr>
        <w:t>sudo virsh destroy CNA02</w:t>
      </w:r>
    </w:p>
    <w:p w14:paraId="29EBB152" w14:textId="4E43990E" w:rsidR="00426185" w:rsidRDefault="00426185" w:rsidP="00467051">
      <w:pPr>
        <w:pStyle w:val="2f2"/>
      </w:pPr>
      <w:r>
        <w:rPr>
          <w:rFonts w:hint="eastAsia"/>
        </w:rPr>
        <w:t xml:space="preserve"># </w:t>
      </w:r>
      <w:r>
        <w:rPr>
          <w:rFonts w:hint="eastAsia"/>
        </w:rPr>
        <w:t>此时</w:t>
      </w:r>
      <w:r w:rsidR="0080347B">
        <w:rPr>
          <w:rFonts w:hint="eastAsia"/>
        </w:rPr>
        <w:t>若</w:t>
      </w:r>
      <w:r>
        <w:rPr>
          <w:rFonts w:hint="eastAsia"/>
        </w:rPr>
        <w:t>提示需要输入</w:t>
      </w:r>
      <w:r>
        <w:rPr>
          <w:rFonts w:hint="eastAsia"/>
        </w:rPr>
        <w:t>huawei</w:t>
      </w:r>
      <w:r>
        <w:rPr>
          <w:rFonts w:hint="eastAsia"/>
        </w:rPr>
        <w:t>密码，请输入</w:t>
      </w:r>
      <w:r>
        <w:rPr>
          <w:rFonts w:hint="eastAsia"/>
        </w:rPr>
        <w:t>Huawei@123</w:t>
      </w:r>
      <w:r>
        <w:rPr>
          <w:rFonts w:hint="eastAsia"/>
        </w:rPr>
        <w:t>。回显如下图：</w:t>
      </w:r>
    </w:p>
    <w:p w14:paraId="51FE6D8E" w14:textId="184C16C8" w:rsidR="00426185" w:rsidRDefault="00426185" w:rsidP="00467051">
      <w:pPr>
        <w:pStyle w:val="2f2"/>
      </w:pPr>
      <w:r>
        <w:rPr>
          <w:noProof/>
        </w:rPr>
        <w:drawing>
          <wp:inline distT="0" distB="0" distL="0" distR="0" wp14:anchorId="5F3DE59F" wp14:editId="6FCFF738">
            <wp:extent cx="2419350" cy="657225"/>
            <wp:effectExtent l="19050" t="19050" r="19050" b="2857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7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6572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BDC77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“主机”，进入主机页签，可以看到CNA02主机故障。</w:t>
      </w:r>
    </w:p>
    <w:p w14:paraId="1399E2C5" w14:textId="28B2186F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649EFDEB" wp14:editId="647CF439">
            <wp:extent cx="3810000" cy="1447800"/>
            <wp:effectExtent l="19050" t="19050" r="19050" b="1905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8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447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9D5E6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进入任务中心，可以看到虚拟机HA任务。</w:t>
      </w:r>
    </w:p>
    <w:p w14:paraId="5D3C8B02" w14:textId="3581A57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280158F" wp14:editId="3541B9CC">
            <wp:extent cx="4953000" cy="1028700"/>
            <wp:effectExtent l="19050" t="19050" r="19050" b="1905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0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0287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ADBEE3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点击“资源池”</w:t>
      </w:r>
      <w:r>
        <w:sym w:font="Wingdings" w:char="F0E0"/>
      </w:r>
      <w:r>
        <w:rPr>
          <w:rFonts w:hint="eastAsia"/>
        </w:rPr>
        <w:t>“mycluster”</w:t>
      </w:r>
      <w:r>
        <w:sym w:font="Wingdings" w:char="F0E0"/>
      </w:r>
      <w:r>
        <w:rPr>
          <w:rFonts w:hint="eastAsia"/>
        </w:rPr>
        <w:t>“CNA01”</w:t>
      </w:r>
      <w:r>
        <w:sym w:font="Wingdings" w:char="F0E0"/>
      </w:r>
      <w:r>
        <w:rPr>
          <w:rFonts w:hint="eastAsia"/>
        </w:rPr>
        <w:t>“虚拟机”，可以看到win10_1虚拟机在CNA01上。</w:t>
      </w:r>
    </w:p>
    <w:p w14:paraId="028111A4" w14:textId="519B7F2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6C7EC16" wp14:editId="6E6C7398">
            <wp:extent cx="4972050" cy="1733550"/>
            <wp:effectExtent l="19050" t="19050" r="19050" b="1905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733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8E67C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返回putty登录界面，输入如下命令恢复CNA02虚拟机。</w:t>
      </w:r>
    </w:p>
    <w:p w14:paraId="6E2FA3F8" w14:textId="77777777" w:rsidR="00426185" w:rsidRDefault="00426185" w:rsidP="00467051">
      <w:pPr>
        <w:pStyle w:val="2f2"/>
      </w:pPr>
      <w:r>
        <w:t>sudo virsh start CNA02</w:t>
      </w:r>
    </w:p>
    <w:p w14:paraId="34B242CD" w14:textId="0F996239" w:rsidR="00426185" w:rsidRDefault="00426185" w:rsidP="00467051">
      <w:pPr>
        <w:pStyle w:val="2f2"/>
        <w:rPr>
          <w:rFonts w:eastAsiaTheme="minorEastAsia"/>
        </w:rPr>
      </w:pPr>
      <w:r>
        <w:rPr>
          <w:rFonts w:hint="eastAsia"/>
        </w:rPr>
        <w:t xml:space="preserve"># </w:t>
      </w:r>
      <w:r>
        <w:rPr>
          <w:rFonts w:hint="eastAsia"/>
        </w:rPr>
        <w:t>此时</w:t>
      </w:r>
      <w:r w:rsidR="007B7173">
        <w:rPr>
          <w:rFonts w:hint="eastAsia"/>
        </w:rPr>
        <w:t>若</w:t>
      </w:r>
      <w:r>
        <w:rPr>
          <w:rFonts w:hint="eastAsia"/>
        </w:rPr>
        <w:t>提示需要输入</w:t>
      </w:r>
      <w:r>
        <w:rPr>
          <w:rFonts w:hint="eastAsia"/>
        </w:rPr>
        <w:t>huawei</w:t>
      </w:r>
      <w:r>
        <w:rPr>
          <w:rFonts w:hint="eastAsia"/>
        </w:rPr>
        <w:t>密码，请输入</w:t>
      </w:r>
      <w:r>
        <w:rPr>
          <w:rFonts w:hint="eastAsia"/>
        </w:rPr>
        <w:t>Huawei@123</w:t>
      </w:r>
      <w:r>
        <w:rPr>
          <w:rFonts w:hint="eastAsia"/>
        </w:rPr>
        <w:t>。</w:t>
      </w:r>
    </w:p>
    <w:p w14:paraId="35B986EB" w14:textId="77777777" w:rsidR="00426185" w:rsidRDefault="00426185" w:rsidP="00426185">
      <w:pPr>
        <w:topLinePunct w:val="0"/>
        <w:adjustRightInd/>
        <w:snapToGrid/>
        <w:spacing w:before="0" w:after="0" w:line="240" w:lineRule="auto"/>
        <w:ind w:left="0"/>
      </w:pPr>
      <w:r>
        <w:rPr>
          <w:rFonts w:hint="eastAsia"/>
        </w:rPr>
        <w:br w:type="page"/>
      </w:r>
    </w:p>
    <w:p w14:paraId="2979B40C" w14:textId="77777777" w:rsidR="00426185" w:rsidRDefault="00426185" w:rsidP="00426185">
      <w:pPr>
        <w:pStyle w:val="1"/>
        <w:numPr>
          <w:ilvl w:val="0"/>
          <w:numId w:val="18"/>
        </w:numPr>
        <w:wordWrap/>
      </w:pPr>
      <w:bookmarkStart w:id="184" w:name="_Toc12546224"/>
      <w:bookmarkStart w:id="185" w:name="_Toc15147548"/>
      <w:r>
        <w:rPr>
          <w:rFonts w:hint="eastAsia"/>
        </w:rPr>
        <w:lastRenderedPageBreak/>
        <w:t>常见运维</w:t>
      </w:r>
      <w:bookmarkEnd w:id="184"/>
      <w:bookmarkEnd w:id="185"/>
    </w:p>
    <w:p w14:paraId="38D5416A" w14:textId="77777777" w:rsidR="00D819EC" w:rsidRDefault="00D819EC" w:rsidP="00D819EC">
      <w:pPr>
        <w:pStyle w:val="2"/>
        <w:numPr>
          <w:ilvl w:val="1"/>
          <w:numId w:val="18"/>
        </w:numPr>
        <w:rPr>
          <w:lang w:eastAsia="zh-CN"/>
        </w:rPr>
      </w:pPr>
      <w:bookmarkStart w:id="186" w:name="_Toc15147549"/>
      <w:bookmarkStart w:id="187" w:name="_Toc12546225"/>
      <w:r>
        <w:rPr>
          <w:lang w:eastAsia="zh-CN"/>
        </w:rPr>
        <w:t>实验介绍</w:t>
      </w:r>
      <w:bookmarkEnd w:id="186"/>
    </w:p>
    <w:p w14:paraId="683B5C58" w14:textId="77777777" w:rsidR="00D819EC" w:rsidRDefault="00D819EC" w:rsidP="008421A9">
      <w:pPr>
        <w:pStyle w:val="3"/>
      </w:pPr>
      <w:bookmarkStart w:id="188" w:name="_Toc15147550"/>
      <w:r>
        <w:t>关于本实验</w:t>
      </w:r>
      <w:bookmarkEnd w:id="188"/>
    </w:p>
    <w:p w14:paraId="485277D5" w14:textId="5E5237F8" w:rsidR="00D819EC" w:rsidRDefault="00D819EC" w:rsidP="008421A9">
      <w:pPr>
        <w:pStyle w:val="1e"/>
      </w:pPr>
      <w:r>
        <w:t>本章节实验指导学员</w:t>
      </w:r>
      <w:r w:rsidR="00A775DD">
        <w:rPr>
          <w:rFonts w:hint="eastAsia"/>
        </w:rPr>
        <w:t>对FusionCompute系统如何管理，包括管理数据备份、加载License、看告警、配置时钟、系统权限管理等。通过本章节实验，学员将能熟练掌握FusionCompute系统的基本运维操作。</w:t>
      </w:r>
    </w:p>
    <w:p w14:paraId="1ECBF462" w14:textId="77777777" w:rsidR="00D819EC" w:rsidRDefault="00D819EC" w:rsidP="008421A9">
      <w:pPr>
        <w:pStyle w:val="3"/>
      </w:pPr>
      <w:bookmarkStart w:id="189" w:name="_Toc15147551"/>
      <w:r>
        <w:t>实验目的</w:t>
      </w:r>
      <w:bookmarkEnd w:id="189"/>
    </w:p>
    <w:p w14:paraId="116B0A74" w14:textId="444721AF" w:rsidR="00D819EC" w:rsidRDefault="00A775DD" w:rsidP="00A162AF">
      <w:pPr>
        <w:pStyle w:val="4a"/>
      </w:pPr>
      <w:r>
        <w:rPr>
          <w:rFonts w:hint="eastAsia"/>
        </w:rPr>
        <w:t>掌握</w:t>
      </w:r>
      <w:r>
        <w:t>管理数据备份操作</w:t>
      </w:r>
      <w:r>
        <w:rPr>
          <w:rFonts w:hint="eastAsia"/>
        </w:rPr>
        <w:t>。</w:t>
      </w:r>
    </w:p>
    <w:p w14:paraId="527CB61E" w14:textId="6FBB3E36" w:rsidR="00D819EC" w:rsidRDefault="00A775DD" w:rsidP="00A162AF">
      <w:pPr>
        <w:pStyle w:val="4a"/>
      </w:pPr>
      <w:r>
        <w:t>掌握如何查看系统</w:t>
      </w:r>
      <w:r>
        <w:rPr>
          <w:rFonts w:hint="eastAsia"/>
        </w:rPr>
        <w:t>E</w:t>
      </w:r>
      <w:r>
        <w:t>SN号</w:t>
      </w:r>
      <w:r>
        <w:rPr>
          <w:rFonts w:hint="eastAsia"/>
        </w:rPr>
        <w:t>，</w:t>
      </w:r>
      <w:r>
        <w:t>方便在实际工作中如何加载License</w:t>
      </w:r>
      <w:r>
        <w:rPr>
          <w:rFonts w:hint="eastAsia"/>
        </w:rPr>
        <w:t>。</w:t>
      </w:r>
    </w:p>
    <w:p w14:paraId="15637CA9" w14:textId="4880DC85" w:rsidR="00D819EC" w:rsidRDefault="00A775DD" w:rsidP="00A162AF">
      <w:pPr>
        <w:pStyle w:val="4a"/>
      </w:pPr>
      <w:r>
        <w:t>掌握系统告警管理</w:t>
      </w:r>
      <w:r>
        <w:rPr>
          <w:rFonts w:hint="eastAsia"/>
        </w:rPr>
        <w:t>。</w:t>
      </w:r>
    </w:p>
    <w:p w14:paraId="24B2181E" w14:textId="37F9DCB1" w:rsidR="00D819EC" w:rsidRDefault="00A775DD" w:rsidP="00A162AF">
      <w:pPr>
        <w:pStyle w:val="4a"/>
      </w:pPr>
      <w:r>
        <w:t>掌握系统时钟配置</w:t>
      </w:r>
      <w:r>
        <w:rPr>
          <w:rFonts w:hint="eastAsia"/>
        </w:rPr>
        <w:t>。</w:t>
      </w:r>
    </w:p>
    <w:p w14:paraId="5F53FDA1" w14:textId="7400EDCD" w:rsidR="00D819EC" w:rsidRDefault="00D819EC" w:rsidP="00A162AF">
      <w:pPr>
        <w:pStyle w:val="4a"/>
      </w:pPr>
      <w:r>
        <w:t>掌握</w:t>
      </w:r>
      <w:r w:rsidR="00A775DD">
        <w:t>系统权限配置</w:t>
      </w:r>
      <w:r w:rsidR="00A775DD">
        <w:rPr>
          <w:rFonts w:hint="eastAsia"/>
        </w:rPr>
        <w:t>。</w:t>
      </w:r>
    </w:p>
    <w:p w14:paraId="2AD141C7" w14:textId="3435F550" w:rsidR="00D819EC" w:rsidRDefault="00D819EC" w:rsidP="008421A9">
      <w:pPr>
        <w:pStyle w:val="3"/>
        <w:numPr>
          <w:ilvl w:val="2"/>
          <w:numId w:val="18"/>
        </w:numPr>
      </w:pPr>
      <w:bookmarkStart w:id="190" w:name="_Toc15147552"/>
      <w:r>
        <w:t>实验流程</w:t>
      </w:r>
      <w:bookmarkEnd w:id="190"/>
    </w:p>
    <w:p w14:paraId="62AFD2B9" w14:textId="5671AFB0" w:rsidR="00A775DD" w:rsidRDefault="00A775DD" w:rsidP="008421A9">
      <w:pPr>
        <w:pStyle w:val="1e"/>
      </w:pPr>
      <w:r>
        <w:rPr>
          <w:noProof/>
        </w:rPr>
        <w:drawing>
          <wp:inline distT="0" distB="0" distL="0" distR="0" wp14:anchorId="626DC582" wp14:editId="283EEC83">
            <wp:extent cx="5229225" cy="14001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FF8F" w14:textId="168C0B8C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91" w:name="_Toc15147553"/>
      <w:r>
        <w:rPr>
          <w:rFonts w:hint="eastAsia"/>
          <w:lang w:eastAsia="zh-CN"/>
        </w:rPr>
        <w:lastRenderedPageBreak/>
        <w:t>备份管理数据</w:t>
      </w:r>
      <w:bookmarkEnd w:id="187"/>
      <w:bookmarkEnd w:id="191"/>
    </w:p>
    <w:p w14:paraId="50E4EA9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“系统配置”</w:t>
      </w:r>
      <w:r>
        <w:sym w:font="Wingdings" w:char="F0E0"/>
      </w:r>
      <w:r>
        <w:rPr>
          <w:rFonts w:hint="eastAsia"/>
        </w:rPr>
        <w:t>“服务和管理节点”</w:t>
      </w:r>
      <w:r>
        <w:sym w:font="Wingdings" w:char="F0E0"/>
      </w:r>
      <w:r>
        <w:rPr>
          <w:rFonts w:hint="eastAsia"/>
        </w:rPr>
        <w:t>“管理数据备份配置”。</w:t>
      </w:r>
    </w:p>
    <w:p w14:paraId="79077971" w14:textId="5D74368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EB8D95C" wp14:editId="7839D383">
            <wp:extent cx="5286375" cy="1828800"/>
            <wp:effectExtent l="19050" t="19050" r="28575" b="1905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828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CAC9C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勾选“备份至第三方FTP服务器或主机”，协议类型选择“FTP”，IP地址输入“192.168.201.11”，用户名为“ftpuser”，密码为“Huawei@1234”，备份上传路径设置为“/data/”，点击“确定”。</w:t>
      </w:r>
    </w:p>
    <w:p w14:paraId="34ACB117" w14:textId="4FC9AB2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477A8AB" wp14:editId="3F8AED98">
            <wp:extent cx="4048125" cy="3028950"/>
            <wp:effectExtent l="19050" t="19050" r="28575" b="190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0289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0127D3F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左下角弹出如下提示框表示配置成功。</w:t>
      </w:r>
    </w:p>
    <w:p w14:paraId="405BB513" w14:textId="1462C79D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4D8E608B" wp14:editId="1404BA11">
            <wp:extent cx="1924050" cy="1162050"/>
            <wp:effectExtent l="19050" t="19050" r="19050" b="1905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6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620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3E75E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点击“管理数据备份”，在弹出的提示框中点击“确定”，立即备份管理数据。</w:t>
      </w:r>
    </w:p>
    <w:p w14:paraId="0C3E6DF3" w14:textId="1B0A40EE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6A1A85B7" wp14:editId="25F74B23">
            <wp:extent cx="5334000" cy="1524000"/>
            <wp:effectExtent l="19050" t="19050" r="19050" b="1905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7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40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0CB1E2" w14:textId="189375E0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688B9CA" wp14:editId="0345672A">
            <wp:extent cx="2581275" cy="1400175"/>
            <wp:effectExtent l="19050" t="19050" r="28575" b="2857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8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00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110431" w14:textId="7D1ED0E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打开电脑文件管理器，在地址栏输入ftp://192.168.201.11然后</w:t>
      </w:r>
      <w:r w:rsidR="00CF2352">
        <w:rPr>
          <w:rFonts w:hint="eastAsia"/>
        </w:rPr>
        <w:t>按“回车”键</w:t>
      </w:r>
      <w:r>
        <w:rPr>
          <w:rFonts w:hint="eastAsia"/>
        </w:rPr>
        <w:t>，输入用户名ftpuser和密码Huawei@1234，登录ftp服务器。</w:t>
      </w:r>
    </w:p>
    <w:p w14:paraId="43DAA484" w14:textId="1DF4427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64C3AF9" wp14:editId="5D443D65">
            <wp:extent cx="3314700" cy="1076325"/>
            <wp:effectExtent l="19050" t="19050" r="19050" b="2857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9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0763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E63831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进入data目录，可以看到一个“manual”目录，里面就是备份的管理数据。</w:t>
      </w:r>
    </w:p>
    <w:p w14:paraId="5C067A47" w14:textId="69DE4687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57F2BF7" wp14:editId="0232972D">
            <wp:extent cx="1524000" cy="685800"/>
            <wp:effectExtent l="19050" t="19050" r="19050" b="1905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685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8DE4C2" w14:textId="53191231" w:rsidR="00426185" w:rsidRDefault="00426185" w:rsidP="00426185">
      <w:pPr>
        <w:pStyle w:val="2"/>
        <w:numPr>
          <w:ilvl w:val="1"/>
          <w:numId w:val="18"/>
        </w:numPr>
        <w:rPr>
          <w:lang w:eastAsia="zh-CN"/>
        </w:rPr>
      </w:pPr>
      <w:bookmarkStart w:id="192" w:name="_Toc12546226"/>
      <w:bookmarkStart w:id="193" w:name="_Toc15147554"/>
      <w:r>
        <w:rPr>
          <w:rFonts w:hint="eastAsia"/>
        </w:rPr>
        <w:lastRenderedPageBreak/>
        <w:t>查看系统</w:t>
      </w:r>
      <w:r>
        <w:rPr>
          <w:rFonts w:hint="eastAsia"/>
          <w:lang w:eastAsia="zh-CN"/>
        </w:rPr>
        <w:t>ESN号</w:t>
      </w:r>
      <w:bookmarkEnd w:id="192"/>
      <w:bookmarkEnd w:id="193"/>
    </w:p>
    <w:p w14:paraId="018DE70F" w14:textId="77777777" w:rsidR="00426185" w:rsidRDefault="00426185" w:rsidP="008421A9">
      <w:pPr>
        <w:pStyle w:val="1e"/>
      </w:pPr>
      <w:r>
        <w:rPr>
          <w:rFonts w:hint="eastAsia"/>
        </w:rPr>
        <w:t>因未加载License，系统只有90天试用期。加载License需要提供系统ESN号，本实验仅指导如何去查看系统ESN号，商用版本请加载License！</w:t>
      </w:r>
    </w:p>
    <w:p w14:paraId="3BE5D23D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“系统配置”</w:t>
      </w:r>
      <w:r>
        <w:sym w:font="Wingdings" w:char="F0E0"/>
      </w:r>
      <w:r>
        <w:rPr>
          <w:rFonts w:hint="eastAsia"/>
        </w:rPr>
        <w:t>“License管理”</w:t>
      </w:r>
      <w:r>
        <w:sym w:font="Wingdings" w:char="F0E0"/>
      </w:r>
      <w:r>
        <w:rPr>
          <w:rFonts w:hint="eastAsia"/>
        </w:rPr>
        <w:t xml:space="preserve">“加载License”。 </w:t>
      </w:r>
    </w:p>
    <w:p w14:paraId="7ABF32F1" w14:textId="58974C5B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AC65D79" wp14:editId="67202E26">
            <wp:extent cx="4371975" cy="2457450"/>
            <wp:effectExtent l="19050" t="19050" r="28575" b="1905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1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4574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412497B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  <w:rPr>
          <w:rStyle w:val="afff8"/>
          <w:i w:val="0"/>
          <w:iCs w:val="0"/>
        </w:rPr>
      </w:pPr>
      <w:r>
        <w:rPr>
          <w:rFonts w:hint="eastAsia"/>
        </w:rPr>
        <w:t>在加载License窗口中选择独立License，点击“获取ESN号”，系统会显示ESN号。点击“取消”，关闭当前窗口。</w:t>
      </w:r>
      <w:r>
        <w:rPr>
          <w:rStyle w:val="afff8"/>
        </w:rPr>
        <w:t>若已有License文件，请点击“选择”，选中License文件，然后点击“确定”，加载商用License。</w:t>
      </w:r>
    </w:p>
    <w:p w14:paraId="1C99A5F7" w14:textId="4BEACA43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6FCD462" wp14:editId="7E84E8FA">
            <wp:extent cx="4343400" cy="3248025"/>
            <wp:effectExtent l="19050" t="19050" r="19050" b="2857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2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48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D80A3A3" w14:textId="47B4C05D" w:rsidR="00426185" w:rsidRDefault="00426185" w:rsidP="00426185">
      <w:pPr>
        <w:pStyle w:val="2"/>
        <w:numPr>
          <w:ilvl w:val="1"/>
          <w:numId w:val="18"/>
        </w:numPr>
      </w:pPr>
      <w:bookmarkStart w:id="194" w:name="_Toc12546227"/>
      <w:bookmarkStart w:id="195" w:name="_Toc15147555"/>
      <w:r>
        <w:rPr>
          <w:rFonts w:hint="eastAsia"/>
        </w:rPr>
        <w:lastRenderedPageBreak/>
        <w:t>管理告警</w:t>
      </w:r>
      <w:bookmarkEnd w:id="194"/>
      <w:bookmarkEnd w:id="195"/>
    </w:p>
    <w:p w14:paraId="5B1272D0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点击“监控”</w:t>
      </w:r>
      <w:r>
        <w:sym w:font="Wingdings" w:char="F0E0"/>
      </w:r>
      <w:r>
        <w:rPr>
          <w:rFonts w:hint="eastAsia"/>
        </w:rPr>
        <w:t>“告警”</w:t>
      </w:r>
      <w:r>
        <w:sym w:font="Wingdings" w:char="F0E0"/>
      </w:r>
      <w:r>
        <w:rPr>
          <w:rFonts w:hint="eastAsia"/>
        </w:rPr>
        <w:t>“告警列表”，可以查看当前告警。其中告警条目的字体是深色表示当前存在的告警，告警条目的字体是浅色表示已经清除的告警。</w:t>
      </w:r>
    </w:p>
    <w:p w14:paraId="6DCB8427" w14:textId="62BC6DF1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4C6C7CF5" wp14:editId="13EF69D9">
            <wp:extent cx="5324475" cy="1733550"/>
            <wp:effectExtent l="19050" t="19050" r="28575" b="1905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3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7335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99D04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点击具体告警的告警ID，会跳出一个新的网页，里面会介绍当前告警的解释以及处理步骤等。</w:t>
      </w:r>
    </w:p>
    <w:p w14:paraId="2ED7A389" w14:textId="782FA698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902962C" wp14:editId="650E7F1F">
            <wp:extent cx="5343525" cy="2581275"/>
            <wp:effectExtent l="19050" t="19050" r="28575" b="2857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4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5812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A988A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点击名称为“未加载License”的告警后面的“清除”，在弹出的提示框中点击“确定”，手动清除告警。</w:t>
      </w:r>
    </w:p>
    <w:p w14:paraId="7FEC25E3" w14:textId="0783FA25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34807A6" wp14:editId="134635A0">
            <wp:extent cx="5362575" cy="1219200"/>
            <wp:effectExtent l="19050" t="19050" r="28575" b="1905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5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2192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17670A6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lastRenderedPageBreak/>
        <w:t>在已清除的告警里面找到名称为“未加载License”的告警，点击后面的“更多”</w:t>
      </w:r>
      <w:r>
        <w:sym w:font="Wingdings" w:char="F0E0"/>
      </w:r>
      <w:r>
        <w:rPr>
          <w:rFonts w:hint="eastAsia"/>
        </w:rPr>
        <w:t>“屏蔽当前对象告警”，在弹出的提示框中点击“确定”，屏蔽告警。</w:t>
      </w:r>
    </w:p>
    <w:p w14:paraId="57CC5B75" w14:textId="594D916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2D5A5A46" wp14:editId="4763C371">
            <wp:extent cx="5314950" cy="2800350"/>
            <wp:effectExtent l="19050" t="19050" r="19050" b="1905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6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003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DD7876" w14:textId="707FDE4D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点击“监控”</w:t>
      </w:r>
      <w:r>
        <w:sym w:font="Wingdings" w:char="F0E0"/>
      </w:r>
      <w:r>
        <w:rPr>
          <w:rFonts w:hint="eastAsia"/>
        </w:rPr>
        <w:t>“告警”</w:t>
      </w:r>
      <w:r>
        <w:sym w:font="Wingdings" w:char="F0E0"/>
      </w:r>
      <w:r>
        <w:rPr>
          <w:rFonts w:hint="eastAsia"/>
        </w:rPr>
        <w:t>“告警转储”，配置告警转储。FTP配置参数同</w:t>
      </w:r>
      <w:r w:rsidR="00795E94">
        <w:t>7</w:t>
      </w:r>
      <w:r>
        <w:rPr>
          <w:rFonts w:hint="eastAsia"/>
        </w:rPr>
        <w:t>.</w:t>
      </w:r>
      <w:r w:rsidR="00A775DD">
        <w:t>2</w:t>
      </w:r>
      <w:r>
        <w:rPr>
          <w:rFonts w:hint="eastAsia"/>
        </w:rPr>
        <w:t>步骤2中的参数。</w:t>
      </w:r>
    </w:p>
    <w:p w14:paraId="2C63225B" w14:textId="161B691A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7E4609B7" wp14:editId="21460430">
            <wp:extent cx="5372100" cy="2409825"/>
            <wp:effectExtent l="19050" t="19050" r="19050" b="2857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7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4098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229CE94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参数输入完成后点击“测试”，当提示测试成功，即表示参数正确。然后点击“添加”，再点击提示框中的“确定”，完成告警转储的配置。配置成功界面见下图。</w:t>
      </w:r>
    </w:p>
    <w:p w14:paraId="48E6F595" w14:textId="365E12FF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5FEFACF6" wp14:editId="00FE49B3">
            <wp:extent cx="5429250" cy="2971800"/>
            <wp:effectExtent l="19050" t="19050" r="19050" b="1905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8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9718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682BAB" w14:textId="0D85E866" w:rsidR="00426185" w:rsidRDefault="00426185" w:rsidP="00426185">
      <w:pPr>
        <w:pStyle w:val="2"/>
        <w:numPr>
          <w:ilvl w:val="1"/>
          <w:numId w:val="18"/>
        </w:numPr>
      </w:pPr>
      <w:bookmarkStart w:id="196" w:name="_Toc12546228"/>
      <w:bookmarkStart w:id="197" w:name="_Toc15147556"/>
      <w:r>
        <w:rPr>
          <w:rFonts w:hint="eastAsia"/>
        </w:rPr>
        <w:t>配置系统时钟</w:t>
      </w:r>
      <w:bookmarkEnd w:id="196"/>
      <w:bookmarkEnd w:id="197"/>
    </w:p>
    <w:p w14:paraId="3A603775" w14:textId="68FA7CA7" w:rsidR="00426185" w:rsidRDefault="00426185" w:rsidP="008421A9">
      <w:pPr>
        <w:pStyle w:val="1e"/>
      </w:pPr>
      <w:r>
        <w:rPr>
          <w:rFonts w:hint="eastAsia"/>
        </w:rPr>
        <w:t>商用环境中要求系统时钟必须一致，因此需要配置NTP网络时钟。鉴于本环境为实验环境，此处我们将</w:t>
      </w:r>
      <w:r w:rsidR="00DB2B66">
        <w:rPr>
          <w:rFonts w:hint="eastAsia"/>
        </w:rPr>
        <w:t>CNA01</w:t>
      </w:r>
      <w:r>
        <w:rPr>
          <w:rFonts w:hint="eastAsia"/>
        </w:rPr>
        <w:t>作为NTP服务器演示时间配置方法。</w:t>
      </w:r>
    </w:p>
    <w:p w14:paraId="183C526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“系统配置”</w:t>
      </w:r>
      <w:r>
        <w:sym w:font="Wingdings" w:char="F0E0"/>
      </w:r>
      <w:r>
        <w:rPr>
          <w:rFonts w:hint="eastAsia"/>
        </w:rPr>
        <w:t>“时间管理”，进入时间管理界面。</w:t>
      </w:r>
    </w:p>
    <w:p w14:paraId="5D321D85" w14:textId="04011282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08CB4066" wp14:editId="6637C157">
            <wp:extent cx="4791075" cy="2476500"/>
            <wp:effectExtent l="19050" t="19050" r="28575" b="190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9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47650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A36AEE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开启NTP开关，输入VRM所在主机节点CNA01的IP地址，然后点击“保存”，在弹出的提示框中点击“确定”，等待系统配置完成。后续如有必要，也可以点击“强制时间同步”再次同步时间，系统会停顿1~2分钟的时间，可以刷新页面直到FusionCompute可以登录。</w:t>
      </w:r>
    </w:p>
    <w:p w14:paraId="264A10B8" w14:textId="2F4B2990" w:rsidR="00426185" w:rsidRDefault="00426185" w:rsidP="008421A9">
      <w:pPr>
        <w:pStyle w:val="1e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61C37C" wp14:editId="69C46B09">
            <wp:simplePos x="0" y="0"/>
            <wp:positionH relativeFrom="column">
              <wp:posOffset>1584960</wp:posOffset>
            </wp:positionH>
            <wp:positionV relativeFrom="paragraph">
              <wp:posOffset>1491615</wp:posOffset>
            </wp:positionV>
            <wp:extent cx="812800" cy="158115"/>
            <wp:effectExtent l="0" t="0" r="6350" b="0"/>
            <wp:wrapNone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800" cy="158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8723329" wp14:editId="26D138A7">
            <wp:extent cx="5381625" cy="2381250"/>
            <wp:effectExtent l="19050" t="19050" r="28575" b="1905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0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3812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27017AC" w14:textId="013779FF" w:rsidR="00426185" w:rsidRDefault="00426185" w:rsidP="00426185">
      <w:pPr>
        <w:pStyle w:val="2"/>
        <w:numPr>
          <w:ilvl w:val="1"/>
          <w:numId w:val="18"/>
        </w:numPr>
      </w:pPr>
      <w:bookmarkStart w:id="198" w:name="_Toc12546229"/>
      <w:bookmarkStart w:id="199" w:name="_Toc15147557"/>
      <w:r>
        <w:rPr>
          <w:rFonts w:hint="eastAsia"/>
        </w:rPr>
        <w:t>权限管理</w:t>
      </w:r>
      <w:bookmarkEnd w:id="198"/>
      <w:bookmarkEnd w:id="199"/>
    </w:p>
    <w:p w14:paraId="2148D723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200" w:name="_Toc12546230"/>
      <w:bookmarkStart w:id="201" w:name="_Toc15147558"/>
      <w:r>
        <w:rPr>
          <w:rFonts w:hint="eastAsia"/>
          <w:lang w:eastAsia="en-US"/>
        </w:rPr>
        <w:t>角色管理</w:t>
      </w:r>
      <w:bookmarkEnd w:id="200"/>
      <w:bookmarkEnd w:id="201"/>
    </w:p>
    <w:p w14:paraId="02720F4C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“权限管理”</w:t>
      </w:r>
      <w:r>
        <w:sym w:font="Wingdings" w:char="F0E0"/>
      </w:r>
      <w:r>
        <w:rPr>
          <w:rFonts w:hint="eastAsia"/>
        </w:rPr>
        <w:t>“角色管理”，进入权限管理界面，可以看到右边有权限列表，关于系统操作的权限均在列表上。</w:t>
      </w:r>
    </w:p>
    <w:p w14:paraId="6CC175DA" w14:textId="0730245F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5021AF3E" wp14:editId="14B537F3">
            <wp:extent cx="5353050" cy="1962150"/>
            <wp:effectExtent l="19050" t="19050" r="19050" b="190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2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9621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4D32295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点击“添加角色”，在弹出的窗口中设置角色的名称为vmmanager，权限设置勾选“虚拟机管理”，然后点击“确定”，完成角色创建。</w:t>
      </w:r>
    </w:p>
    <w:p w14:paraId="42E29EBF" w14:textId="05C2C7FA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74CC766" wp14:editId="69CA0230">
            <wp:extent cx="3829050" cy="2867025"/>
            <wp:effectExtent l="19050" t="19050" r="19050" b="285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3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670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AF0DF74" w14:textId="2FB307C1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202" w:name="_Toc12546231"/>
      <w:bookmarkStart w:id="203" w:name="_Toc15147559"/>
      <w:r>
        <w:rPr>
          <w:rFonts w:hint="eastAsia"/>
          <w:lang w:eastAsia="en-US"/>
        </w:rPr>
        <w:t>用户管理</w:t>
      </w:r>
      <w:bookmarkEnd w:id="202"/>
      <w:bookmarkEnd w:id="203"/>
    </w:p>
    <w:p w14:paraId="55B9255A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点击“系统管理”</w:t>
      </w:r>
      <w:r>
        <w:sym w:font="Wingdings" w:char="F0E0"/>
      </w:r>
      <w:r>
        <w:rPr>
          <w:rFonts w:hint="eastAsia"/>
        </w:rPr>
        <w:t>“权限管理”</w:t>
      </w:r>
      <w:r>
        <w:sym w:font="Wingdings" w:char="F0E0"/>
      </w:r>
      <w:r>
        <w:rPr>
          <w:rFonts w:hint="eastAsia"/>
        </w:rPr>
        <w:t>“用户管理”</w:t>
      </w:r>
      <w:r>
        <w:sym w:font="Wingdings" w:char="F0E0"/>
      </w:r>
      <w:r>
        <w:rPr>
          <w:rFonts w:hint="eastAsia"/>
        </w:rPr>
        <w:t>“添加用户”。</w:t>
      </w:r>
    </w:p>
    <w:p w14:paraId="3ADAE116" w14:textId="0FB8D679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78A60C9" wp14:editId="1BBF29F1">
            <wp:extent cx="1600200" cy="638175"/>
            <wp:effectExtent l="19050" t="19050" r="19050" b="285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5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63817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F9D85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在添加用户窗口中设置用户类型为“本地用户”，输入用户名为“huawei”、密码为“Huawei12#$”、从属角色为“vmmanager”的用户，其他参数随意填写，即可，然后点击“确定”。</w:t>
      </w:r>
    </w:p>
    <w:p w14:paraId="00ED6929" w14:textId="2476E3B9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32AFB27F" wp14:editId="69B37405">
            <wp:extent cx="3352800" cy="3057525"/>
            <wp:effectExtent l="19050" t="19050" r="19050" b="285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6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0575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EE7FE92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退出当前用户，使用huawei用户登录系统，初次登录，需要修改密码。</w:t>
      </w:r>
    </w:p>
    <w:p w14:paraId="151DF51E" w14:textId="77777777" w:rsidR="00426185" w:rsidRDefault="00426185" w:rsidP="008421A9">
      <w:pPr>
        <w:pStyle w:val="3"/>
        <w:numPr>
          <w:ilvl w:val="2"/>
          <w:numId w:val="18"/>
        </w:numPr>
        <w:rPr>
          <w:lang w:eastAsia="en-US"/>
        </w:rPr>
      </w:pPr>
      <w:bookmarkStart w:id="204" w:name="_Toc12546232"/>
      <w:bookmarkStart w:id="205" w:name="_Toc15147560"/>
      <w:r>
        <w:rPr>
          <w:rFonts w:hint="eastAsia"/>
          <w:lang w:eastAsia="en-US"/>
        </w:rPr>
        <w:t>密码策略管理</w:t>
      </w:r>
      <w:bookmarkEnd w:id="204"/>
      <w:bookmarkEnd w:id="205"/>
    </w:p>
    <w:p w14:paraId="39514937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使用admin登录系统，点击“系统管理”</w:t>
      </w:r>
      <w:r>
        <w:sym w:font="Wingdings" w:char="F0E0"/>
      </w:r>
      <w:r>
        <w:rPr>
          <w:rFonts w:hint="eastAsia"/>
        </w:rPr>
        <w:t>“权限管理”</w:t>
      </w:r>
      <w:r>
        <w:sym w:font="Wingdings" w:char="F0E0"/>
      </w:r>
      <w:r>
        <w:rPr>
          <w:rFonts w:hint="eastAsia"/>
        </w:rPr>
        <w:t>“密码策略”，进入密码策略管理界面，可以看到当前系统的密码策略配置。</w:t>
      </w:r>
    </w:p>
    <w:p w14:paraId="7E72A5D8" w14:textId="16420BED" w:rsidR="00426185" w:rsidRDefault="00426185" w:rsidP="008421A9">
      <w:pPr>
        <w:pStyle w:val="1e"/>
      </w:pPr>
      <w:r>
        <w:rPr>
          <w:noProof/>
        </w:rPr>
        <w:drawing>
          <wp:inline distT="0" distB="0" distL="0" distR="0" wp14:anchorId="195F83D0" wp14:editId="0C0AD2B4">
            <wp:extent cx="4305300" cy="2447925"/>
            <wp:effectExtent l="19050" t="19050" r="19050" b="28575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44792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515658" w14:textId="77777777" w:rsidR="00426185" w:rsidRDefault="00426185" w:rsidP="00426185">
      <w:pPr>
        <w:pStyle w:val="30"/>
        <w:numPr>
          <w:ilvl w:val="5"/>
          <w:numId w:val="18"/>
        </w:numPr>
        <w:tabs>
          <w:tab w:val="num" w:pos="1418"/>
        </w:tabs>
        <w:ind w:left="1559" w:hanging="425"/>
        <w:outlineLvl w:val="3"/>
      </w:pPr>
      <w:r>
        <w:rPr>
          <w:rFonts w:hint="eastAsia"/>
        </w:rPr>
        <w:t>点击下方的“修改”，调整登录密码错误锁定账户的时间为0、密码重复使用规则为3、密码到期提前提示为0、密码有效期为0、登录密码错误锁定账户的次数门限为0，完成后点击“保存”。</w:t>
      </w:r>
    </w:p>
    <w:p w14:paraId="3E6A1FA6" w14:textId="6B9F48E5" w:rsidR="00426185" w:rsidRDefault="00426185" w:rsidP="008421A9">
      <w:pPr>
        <w:pStyle w:val="1e"/>
      </w:pPr>
      <w:r>
        <w:rPr>
          <w:noProof/>
        </w:rPr>
        <w:lastRenderedPageBreak/>
        <w:drawing>
          <wp:inline distT="0" distB="0" distL="0" distR="0" wp14:anchorId="00507598" wp14:editId="33735C0E">
            <wp:extent cx="4324350" cy="3371850"/>
            <wp:effectExtent l="19050" t="19050" r="19050" b="1905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9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371850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bookmarkEnd w:id="5"/>
    <w:bookmarkEnd w:id="6"/>
    <w:bookmarkEnd w:id="7"/>
    <w:bookmarkEnd w:id="8"/>
    <w:bookmarkEnd w:id="9"/>
    <w:p w14:paraId="0F5B819C" w14:textId="74681785" w:rsidR="00426185" w:rsidRPr="002905B2" w:rsidRDefault="00426185" w:rsidP="002905B2"/>
    <w:sectPr w:rsidR="00426185" w:rsidRPr="002905B2" w:rsidSect="0020153C">
      <w:headerReference w:type="default" r:id="rId297"/>
      <w:footerReference w:type="default" r:id="rId298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7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22"/>
    </wne:keymap>
    <wne:keymap wne:kcmPrimary="0473">
      <wne:acd wne:acdName="acd23"/>
    </wne:keymap>
    <wne:keymap wne:kcmPrimary="0474">
      <wne:acd wne:acdName="acd24"/>
    </wne:keymap>
    <wne:keymap wne:kcmPrimary="0475">
      <wne:acd wne:acdName="acd25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rgValue="AgA1AC4AaIg8aAdomJg="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rgValue="AgAxAC4AY2uHZQ==" wne:acdName="acd13" wne:fciIndexBasedOn="0065"/>
    <wne:acd wne:argValue="AgAyAC4AfVTkTg=="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zAC4AZWukmg==" wne:acdName="acd22" wne:fciIndexBasedOn="0065"/>
    <wne:acd wne:argValue="AgA0AC4A+06hUg==" wne:acdName="acd23" wne:fciIndexBasedOn="0065"/>
    <wne:acd wne:argValue="AgA1AC4AaIg8aIdlV1s=" wne:acdName="acd24" wne:fciIndexBasedOn="0065"/>
    <wne:acd wne:argValue="AgA2AC4ATVIAig==" wne:acdName="acd25" wne:fciIndexBasedOn="0065"/>
    <wne:acd wne:acdName="acd26" wne:fciIndexBasedOn="0065"/>
    <wne:acd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DD4203" w14:textId="77777777" w:rsidR="00E67C42" w:rsidRDefault="00E67C42" w:rsidP="00940D2A">
      <w:pPr>
        <w:spacing w:before="0" w:after="0" w:line="240" w:lineRule="auto"/>
      </w:pPr>
      <w:r>
        <w:separator/>
      </w:r>
    </w:p>
  </w:endnote>
  <w:endnote w:type="continuationSeparator" w:id="0">
    <w:p w14:paraId="6A1883AB" w14:textId="77777777" w:rsidR="00E67C42" w:rsidRDefault="00E67C42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Source Sans Pro Semibold"/>
    <w:panose1 w:val="020B0503040504020204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华文细黑o...">
    <w:altName w:val="华文细黑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E1109C" w:rsidRPr="00404D2E" w14:paraId="79C1A0D6" w14:textId="77777777">
      <w:trPr>
        <w:trHeight w:val="468"/>
      </w:trPr>
      <w:tc>
        <w:tcPr>
          <w:tcW w:w="3224" w:type="dxa"/>
        </w:tcPr>
        <w:p w14:paraId="48AB0FE9" w14:textId="77777777" w:rsidR="00E1109C" w:rsidRPr="00404D2E" w:rsidRDefault="00E1109C" w:rsidP="00790CE5">
          <w:pPr>
            <w:pStyle w:val="HeadingLeft"/>
            <w:jc w:val="both"/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rPr>
              <w:noProof/>
            </w:rPr>
            <w:fldChar w:fldCharType="end"/>
          </w:r>
        </w:p>
      </w:tc>
      <w:tc>
        <w:tcPr>
          <w:tcW w:w="3224" w:type="dxa"/>
        </w:tcPr>
        <w:p w14:paraId="658E3D53" w14:textId="77777777" w:rsidR="00E1109C" w:rsidRDefault="00E1109C" w:rsidP="00790CE5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Pr="00107072">
            <w:rPr>
              <w:rFonts w:hint="eastAsia"/>
              <w:bCs/>
            </w:rPr>
            <w:t>华为专有和保密信息</w:t>
          </w:r>
        </w:p>
        <w:p w14:paraId="1CD397A2" w14:textId="77777777" w:rsidR="00E1109C" w:rsidRPr="00404D2E" w:rsidRDefault="00E1109C" w:rsidP="00790CE5">
          <w:pPr>
            <w:pStyle w:val="HeadingMiddle"/>
          </w:pP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14:paraId="7C6CECB4" w14:textId="77777777" w:rsidR="00E1109C" w:rsidRPr="00404D2E" w:rsidRDefault="00E1109C" w:rsidP="00790CE5">
          <w:pPr>
            <w:pStyle w:val="HeadingRight"/>
            <w:wordWrap w:val="0"/>
          </w:pPr>
          <w:r>
            <w:rPr>
              <w:rFonts w:hint="eastAsia"/>
            </w:rPr>
            <w:t xml:space="preserve">文档版本 </w:t>
          </w:r>
          <w:r w:rsidR="00E67C42">
            <w:fldChar w:fldCharType="begin"/>
          </w:r>
          <w:r w:rsidR="00E67C42">
            <w:instrText xml:space="preserve"> DOCPROPERTY  DocumentVersion </w:instrText>
          </w:r>
          <w:r w:rsidR="00E67C42">
            <w:fldChar w:fldCharType="separate"/>
          </w:r>
          <w:r>
            <w:t>01</w:t>
          </w:r>
          <w:r w:rsidR="00E67C42">
            <w:fldChar w:fldCharType="end"/>
          </w:r>
          <w:r>
            <w:t xml:space="preserve"> </w:t>
          </w:r>
          <w:r>
            <w:rPr>
              <w:rFonts w:hint="eastAsia"/>
            </w:rPr>
            <w:t>(</w:t>
          </w:r>
          <w:r w:rsidR="00E67C42">
            <w:fldChar w:fldCharType="begin"/>
          </w:r>
          <w:r w:rsidR="00E67C42">
            <w:instrText xml:space="preserve"> DOCPROPERTY  ReleaseDate </w:instrText>
          </w:r>
          <w:r w:rsidR="00E67C42">
            <w:fldChar w:fldCharType="separate"/>
          </w:r>
          <w:r>
            <w:t>2015-12</w:t>
          </w:r>
          <w:r w:rsidR="00E67C42">
            <w:fldChar w:fldCharType="end"/>
          </w:r>
          <w:r>
            <w:rPr>
              <w:rFonts w:hint="eastAsia"/>
            </w:rPr>
            <w:t>)</w:t>
          </w:r>
        </w:p>
      </w:tc>
    </w:tr>
  </w:tbl>
  <w:p w14:paraId="14441DDE" w14:textId="77777777" w:rsidR="00E1109C" w:rsidRDefault="00E1109C" w:rsidP="00790CE5">
    <w:pPr>
      <w:pStyle w:val="Heading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29113013"/>
      <w:docPartObj>
        <w:docPartGallery w:val="Page Numbers (Bottom of Page)"/>
        <w:docPartUnique/>
      </w:docPartObj>
    </w:sdtPr>
    <w:sdtEndPr/>
    <w:sdtContent>
      <w:p w14:paraId="2419730E" w14:textId="77777777" w:rsidR="00E1109C" w:rsidRDefault="00E1109C">
        <w:pPr>
          <w:pStyle w:val="ac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62AF" w:rsidRPr="00A162AF">
          <w:rPr>
            <w:noProof/>
            <w:lang w:val="zh-CN"/>
          </w:rPr>
          <w:t>1</w:t>
        </w:r>
        <w:r>
          <w:fldChar w:fldCharType="end"/>
        </w:r>
      </w:p>
    </w:sdtContent>
  </w:sdt>
  <w:p w14:paraId="7F5FB8DF" w14:textId="77777777" w:rsidR="00E1109C" w:rsidRDefault="00E1109C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E1109C" w:rsidRPr="00BD601C" w14:paraId="5D06BF98" w14:textId="77777777">
      <w:trPr>
        <w:trHeight w:val="468"/>
      </w:trPr>
      <w:tc>
        <w:tcPr>
          <w:tcW w:w="3224" w:type="dxa"/>
        </w:tcPr>
        <w:p w14:paraId="742AA6BD" w14:textId="77777777" w:rsidR="00E1109C" w:rsidRPr="00BD601C" w:rsidRDefault="00E1109C" w:rsidP="00790CE5">
          <w:pPr>
            <w:pStyle w:val="HeadingLeft"/>
            <w:jc w:val="both"/>
          </w:pPr>
        </w:p>
      </w:tc>
      <w:tc>
        <w:tcPr>
          <w:tcW w:w="3224" w:type="dxa"/>
        </w:tcPr>
        <w:p w14:paraId="234BA5F6" w14:textId="77777777" w:rsidR="00E1109C" w:rsidRPr="00DF7033" w:rsidRDefault="00E1109C" w:rsidP="00790CE5">
          <w:pPr>
            <w:pStyle w:val="HeadingMiddle"/>
            <w:rPr>
              <w:rFonts w:ascii="微软雅黑" w:eastAsia="微软雅黑" w:hAnsi="微软雅黑"/>
            </w:rPr>
          </w:pPr>
          <w:r w:rsidRPr="00BD601C">
            <w:rPr>
              <w:rFonts w:ascii="FrutigerNext LT Regular" w:eastAsia="华文细黑" w:hAnsi="FrutigerNext LT Regular"/>
            </w:rPr>
            <w:fldChar w:fldCharType="begin"/>
          </w:r>
          <w:r w:rsidRPr="00BD601C">
            <w:rPr>
              <w:rFonts w:ascii="FrutigerNext LT Regular" w:eastAsia="华文细黑" w:hAnsi="FrutigerNext LT Regular"/>
            </w:rPr>
            <w:instrText xml:space="preserve"> DOCPROPERTY  ProprietaryDeclaration  \* MERGEFORMAT </w:instrText>
          </w:r>
          <w:r w:rsidRPr="00BD601C">
            <w:rPr>
              <w:rFonts w:ascii="FrutigerNext LT Regular" w:eastAsia="华文细黑" w:hAnsi="FrutigerNext LT Regular"/>
            </w:rPr>
            <w:fldChar w:fldCharType="separate"/>
          </w:r>
          <w:r w:rsidRPr="00BD601C">
            <w:rPr>
              <w:rFonts w:ascii="FrutigerNext LT Regular" w:eastAsia="华文细黑" w:hAnsi="FrutigerNext LT Regular"/>
              <w:bCs/>
            </w:rPr>
            <w:t>华</w:t>
          </w:r>
          <w:r w:rsidRPr="00DF7033">
            <w:rPr>
              <w:rFonts w:ascii="微软雅黑" w:eastAsia="微软雅黑" w:hAnsi="微软雅黑"/>
              <w:bCs/>
            </w:rPr>
            <w:t>为专有和保密信息</w:t>
          </w:r>
        </w:p>
        <w:p w14:paraId="282A873D" w14:textId="77777777" w:rsidR="00E1109C" w:rsidRPr="00BD601C" w:rsidRDefault="00E1109C" w:rsidP="00790CE5">
          <w:pPr>
            <w:pStyle w:val="HeadingMiddle"/>
            <w:rPr>
              <w:rFonts w:ascii="FrutigerNext LT Regular" w:eastAsia="华文细黑" w:hAnsi="FrutigerNext LT Regular"/>
            </w:rPr>
          </w:pPr>
          <w:r w:rsidRPr="00DF7033">
            <w:rPr>
              <w:rFonts w:ascii="微软雅黑" w:eastAsia="微软雅黑" w:hAnsi="微软雅黑"/>
            </w:rPr>
            <w:t>版权所有 © 华为技术有限公司</w:t>
          </w:r>
          <w:r w:rsidRPr="00BD601C">
            <w:rPr>
              <w:rFonts w:ascii="FrutigerNext LT Regular" w:eastAsia="华文细黑" w:hAnsi="FrutigerNext LT Regular"/>
            </w:rPr>
            <w:fldChar w:fldCharType="end"/>
          </w:r>
        </w:p>
      </w:tc>
      <w:tc>
        <w:tcPr>
          <w:tcW w:w="3225" w:type="dxa"/>
        </w:tcPr>
        <w:p w14:paraId="029303D5" w14:textId="77777777" w:rsidR="00E1109C" w:rsidRPr="00BD601C" w:rsidRDefault="00E1109C" w:rsidP="00D55A0F">
          <w:pPr>
            <w:pStyle w:val="HeadingRight"/>
            <w:ind w:right="200"/>
          </w:pPr>
        </w:p>
      </w:tc>
    </w:tr>
  </w:tbl>
  <w:p w14:paraId="66F1136B" w14:textId="77777777" w:rsidR="00E1109C" w:rsidRPr="00BD601C" w:rsidRDefault="00E1109C" w:rsidP="00790CE5">
    <w:pPr>
      <w:pStyle w:val="Heading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F475E3" w14:textId="77777777" w:rsidR="00E1109C" w:rsidRDefault="00E1109C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978367" w14:textId="77777777" w:rsidR="00E67C42" w:rsidRDefault="00E67C42" w:rsidP="00940D2A">
      <w:pPr>
        <w:spacing w:before="0" w:after="0" w:line="240" w:lineRule="auto"/>
      </w:pPr>
      <w:r>
        <w:separator/>
      </w:r>
    </w:p>
  </w:footnote>
  <w:footnote w:type="continuationSeparator" w:id="0">
    <w:p w14:paraId="09D133C5" w14:textId="77777777" w:rsidR="00E67C42" w:rsidRDefault="00E67C42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20"/>
      <w:gridCol w:w="4840"/>
    </w:tblGrid>
    <w:tr w:rsidR="00E1109C" w:rsidRPr="00B75E83" w14:paraId="2ACCAA82" w14:textId="77777777">
      <w:trPr>
        <w:trHeight w:val="851"/>
      </w:trPr>
      <w:tc>
        <w:tcPr>
          <w:tcW w:w="4820" w:type="dxa"/>
          <w:vAlign w:val="bottom"/>
        </w:tcPr>
        <w:p w14:paraId="47B4F504" w14:textId="77777777" w:rsidR="00E1109C" w:rsidRPr="00E031EC" w:rsidRDefault="00E1109C" w:rsidP="00790CE5">
          <w:pPr>
            <w:pStyle w:val="HeadingLeft"/>
            <w:rPr>
              <w:rFonts w:cs="Times New Roman"/>
            </w:rPr>
          </w:pPr>
        </w:p>
      </w:tc>
      <w:tc>
        <w:tcPr>
          <w:tcW w:w="4840" w:type="dxa"/>
          <w:vAlign w:val="bottom"/>
        </w:tcPr>
        <w:p w14:paraId="04286982" w14:textId="77777777" w:rsidR="00E1109C" w:rsidRDefault="00E1109C" w:rsidP="00790CE5">
          <w:pPr>
            <w:pStyle w:val="HeadingRight"/>
          </w:pPr>
          <w:r>
            <w:fldChar w:fldCharType="begin"/>
          </w:r>
          <w:r>
            <w:instrText xml:space="preserve"> DOCPROPERTY  "Product&amp;Project Name" </w:instrText>
          </w:r>
          <w:r>
            <w:fldChar w:fldCharType="end"/>
          </w:r>
        </w:p>
        <w:p w14:paraId="1D64458B" w14:textId="77777777" w:rsidR="00E1109C" w:rsidRPr="00B75E83" w:rsidRDefault="00E1109C" w:rsidP="00790CE5">
          <w:pPr>
            <w:pStyle w:val="HeadingRight"/>
            <w:rPr>
              <w:rFonts w:cs="Times New Roman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end"/>
          </w:r>
        </w:p>
      </w:tc>
    </w:tr>
  </w:tbl>
  <w:p w14:paraId="08B5FBDF" w14:textId="77777777" w:rsidR="00E1109C" w:rsidRDefault="00E1109C" w:rsidP="00790CE5">
    <w:pPr>
      <w:pStyle w:val="Heading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E1109C" w:rsidRPr="00B75E83" w14:paraId="309DAD05" w14:textId="77777777">
      <w:trPr>
        <w:trHeight w:val="851"/>
      </w:trPr>
      <w:tc>
        <w:tcPr>
          <w:tcW w:w="5460" w:type="dxa"/>
          <w:vAlign w:val="bottom"/>
        </w:tcPr>
        <w:p w14:paraId="553AB67C" w14:textId="77777777" w:rsidR="00E1109C" w:rsidRPr="00E031EC" w:rsidRDefault="00E1109C" w:rsidP="00790CE5">
          <w:pPr>
            <w:pStyle w:val="HeadingLeft"/>
            <w:rPr>
              <w:rFonts w:cs="Times New Roman"/>
            </w:rPr>
          </w:pPr>
        </w:p>
      </w:tc>
      <w:tc>
        <w:tcPr>
          <w:tcW w:w="4200" w:type="dxa"/>
          <w:vAlign w:val="bottom"/>
        </w:tcPr>
        <w:p w14:paraId="4877A264" w14:textId="77777777" w:rsidR="00E1109C" w:rsidRPr="00B75E83" w:rsidRDefault="00E1109C" w:rsidP="00790CE5">
          <w:pPr>
            <w:pStyle w:val="HeadingRight"/>
            <w:rPr>
              <w:rFonts w:cs="Times New Roman"/>
            </w:rPr>
          </w:pPr>
        </w:p>
      </w:tc>
    </w:tr>
  </w:tbl>
  <w:p w14:paraId="2C0378BA" w14:textId="77777777" w:rsidR="00E1109C" w:rsidRPr="00204734" w:rsidRDefault="00E1109C" w:rsidP="00790CE5">
    <w:pPr>
      <w:pStyle w:val="Heading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CF1BED" w14:textId="77777777" w:rsidR="00E1109C" w:rsidRPr="000544DB" w:rsidRDefault="00E1109C" w:rsidP="00DD12E4">
    <w:pPr>
      <w:pStyle w:val="a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55" w:type="dxa"/>
      <w:tblInd w:w="-15" w:type="dxa"/>
      <w:tblBorders>
        <w:bottom w:val="single" w:sz="4" w:space="0" w:color="auto"/>
      </w:tblBorders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27"/>
      <w:gridCol w:w="7394"/>
      <w:gridCol w:w="1134"/>
    </w:tblGrid>
    <w:tr w:rsidR="00E1109C" w:rsidRPr="00DD12E4" w14:paraId="646D441F" w14:textId="77777777" w:rsidTr="00CC7052">
      <w:trPr>
        <w:cantSplit/>
        <w:trHeight w:hRule="exact" w:val="738"/>
      </w:trPr>
      <w:tc>
        <w:tcPr>
          <w:tcW w:w="1127" w:type="dxa"/>
        </w:tcPr>
        <w:p w14:paraId="2A890887" w14:textId="2A3A1C86" w:rsidR="00E1109C" w:rsidRDefault="00E1109C" w:rsidP="00CC7052">
          <w:pPr>
            <w:pStyle w:val="afff9"/>
            <w:jc w:val="left"/>
          </w:pPr>
          <w:r w:rsidRPr="00B103CD">
            <w:rPr>
              <w:noProof/>
            </w:rPr>
            <w:drawing>
              <wp:inline distT="0" distB="0" distL="0" distR="0" wp14:anchorId="12650AC9" wp14:editId="495B8D25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618FFE1" w14:textId="77777777" w:rsidR="00E1109C" w:rsidRDefault="00E1109C" w:rsidP="00DD12E4">
          <w:pPr>
            <w:spacing w:before="120"/>
          </w:pPr>
        </w:p>
      </w:tc>
      <w:tc>
        <w:tcPr>
          <w:tcW w:w="7394" w:type="dxa"/>
          <w:vAlign w:val="bottom"/>
        </w:tcPr>
        <w:p w14:paraId="681D3699" w14:textId="56A0A9EB" w:rsidR="00E1109C" w:rsidRPr="00DF7033" w:rsidRDefault="00E1109C" w:rsidP="00DF7033">
          <w:pPr>
            <w:pStyle w:val="TableNote"/>
            <w:ind w:left="0"/>
            <w:jc w:val="center"/>
            <w:rPr>
              <w:noProof/>
            </w:rPr>
          </w:pPr>
          <w:r w:rsidRPr="00DF7033">
            <w:rPr>
              <w:rFonts w:hint="eastAsia"/>
              <w:noProof/>
            </w:rPr>
            <w:t>HC</w:t>
          </w:r>
          <w:r>
            <w:rPr>
              <w:noProof/>
            </w:rPr>
            <w:t>I</w:t>
          </w:r>
          <w:r>
            <w:rPr>
              <w:rFonts w:hint="eastAsia"/>
              <w:noProof/>
            </w:rPr>
            <w:t>P</w:t>
          </w:r>
          <w:r w:rsidRPr="00DF7033">
            <w:rPr>
              <w:rFonts w:hint="eastAsia"/>
              <w:noProof/>
            </w:rPr>
            <w:t>-</w:t>
          </w:r>
          <w:r>
            <w:rPr>
              <w:noProof/>
            </w:rPr>
            <w:t>Cloud Computing V4.0</w:t>
          </w:r>
          <w:r w:rsidRPr="00DF7033">
            <w:rPr>
              <w:rFonts w:hint="eastAsia"/>
              <w:noProof/>
            </w:rPr>
            <w:t>实验指导</w:t>
          </w:r>
          <w:r w:rsidRPr="00DF7033">
            <w:rPr>
              <w:noProof/>
            </w:rPr>
            <w:t>手册</w:t>
          </w:r>
          <w:r>
            <w:rPr>
              <w:rFonts w:hint="eastAsia"/>
              <w:noProof/>
            </w:rPr>
            <w:t>（FusionCompute</w:t>
          </w:r>
          <w:r>
            <w:rPr>
              <w:noProof/>
            </w:rPr>
            <w:t>部分</w:t>
          </w:r>
          <w:r>
            <w:rPr>
              <w:rFonts w:hint="eastAsia"/>
              <w:noProof/>
            </w:rPr>
            <w:t>）</w:t>
          </w:r>
        </w:p>
      </w:tc>
      <w:tc>
        <w:tcPr>
          <w:tcW w:w="1134" w:type="dxa"/>
          <w:vAlign w:val="bottom"/>
        </w:tcPr>
        <w:p w14:paraId="43C47FF2" w14:textId="70DC476E" w:rsidR="00E1109C" w:rsidRDefault="00E1109C" w:rsidP="009540D2">
          <w:pPr>
            <w:pStyle w:val="TableNote"/>
            <w:ind w:left="0"/>
            <w:jc w:val="right"/>
            <w:rPr>
              <w:noProof/>
            </w:rPr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A162AF">
            <w:rPr>
              <w:noProof/>
            </w:rPr>
            <w:t>11</w:t>
          </w:r>
          <w:r>
            <w:rPr>
              <w:noProof/>
            </w:rPr>
            <w:fldChar w:fldCharType="end"/>
          </w:r>
          <w:r>
            <w:rPr>
              <w:rFonts w:hint="eastAsia"/>
              <w:noProof/>
            </w:rPr>
            <w:t>页</w:t>
          </w:r>
        </w:p>
      </w:tc>
    </w:tr>
  </w:tbl>
  <w:p w14:paraId="4EDB57F7" w14:textId="77777777" w:rsidR="00E1109C" w:rsidRPr="000544DB" w:rsidRDefault="00E1109C" w:rsidP="00DD12E4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6" type="#_x0000_t75" style="width:21pt;height:16.5pt;visibility:visible;mso-wrap-style:square" o:bullet="t">
        <v:imagedata r:id="rId1" o:title=""/>
      </v:shape>
    </w:pict>
  </w:numPicBullet>
  <w:abstractNum w:abstractNumId="0" w15:restartNumberingAfterBreak="0">
    <w:nsid w:val="05E01C4E"/>
    <w:multiLevelType w:val="hybridMultilevel"/>
    <w:tmpl w:val="115A03A0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" w15:restartNumberingAfterBreak="0">
    <w:nsid w:val="065A62AE"/>
    <w:multiLevelType w:val="hybridMultilevel"/>
    <w:tmpl w:val="20326DFA"/>
    <w:lvl w:ilvl="0" w:tplc="AACCC10A">
      <w:start w:val="1"/>
      <w:numFmt w:val="decimal"/>
      <w:lvlText w:val="%1、"/>
      <w:lvlJc w:val="left"/>
      <w:pPr>
        <w:ind w:left="174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4" w15:restartNumberingAfterBreak="0">
    <w:nsid w:val="171657A1"/>
    <w:multiLevelType w:val="multilevel"/>
    <w:tmpl w:val="14AEA93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微软雅黑" w:eastAsia="微软雅黑" w:hAnsi="微软雅黑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val="en-US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微软雅黑" w:eastAsia="微软雅黑" w:hAnsi="微软雅黑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5" w15:restartNumberingAfterBreak="0">
    <w:nsid w:val="1741435C"/>
    <w:multiLevelType w:val="hybridMultilevel"/>
    <w:tmpl w:val="D8803274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6" w15:restartNumberingAfterBreak="0">
    <w:nsid w:val="1A20031C"/>
    <w:multiLevelType w:val="hybridMultilevel"/>
    <w:tmpl w:val="02BE8AD2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7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8" w15:restartNumberingAfterBreak="0">
    <w:nsid w:val="1D5755D3"/>
    <w:multiLevelType w:val="hybridMultilevel"/>
    <w:tmpl w:val="2356091C"/>
    <w:lvl w:ilvl="0" w:tplc="D7FCA044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0" w15:restartNumberingAfterBreak="0">
    <w:nsid w:val="25B00BE5"/>
    <w:multiLevelType w:val="hybridMultilevel"/>
    <w:tmpl w:val="0FD80F66"/>
    <w:lvl w:ilvl="0" w:tplc="13A6258E">
      <w:start w:val="1"/>
      <w:numFmt w:val="decimal"/>
      <w:lvlText w:val="%1."/>
      <w:lvlJc w:val="left"/>
      <w:pPr>
        <w:ind w:left="180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6" w:hanging="420"/>
      </w:pPr>
    </w:lvl>
    <w:lvl w:ilvl="2" w:tplc="0409001B" w:tentative="1">
      <w:start w:val="1"/>
      <w:numFmt w:val="lowerRoman"/>
      <w:lvlText w:val="%3."/>
      <w:lvlJc w:val="right"/>
      <w:pPr>
        <w:ind w:left="2706" w:hanging="420"/>
      </w:pPr>
    </w:lvl>
    <w:lvl w:ilvl="3" w:tplc="0409000F" w:tentative="1">
      <w:start w:val="1"/>
      <w:numFmt w:val="decimal"/>
      <w:lvlText w:val="%4."/>
      <w:lvlJc w:val="left"/>
      <w:pPr>
        <w:ind w:left="3126" w:hanging="420"/>
      </w:pPr>
    </w:lvl>
    <w:lvl w:ilvl="4" w:tplc="04090019" w:tentative="1">
      <w:start w:val="1"/>
      <w:numFmt w:val="lowerLetter"/>
      <w:lvlText w:val="%5)"/>
      <w:lvlJc w:val="left"/>
      <w:pPr>
        <w:ind w:left="3546" w:hanging="420"/>
      </w:pPr>
    </w:lvl>
    <w:lvl w:ilvl="5" w:tplc="0409001B" w:tentative="1">
      <w:start w:val="1"/>
      <w:numFmt w:val="lowerRoman"/>
      <w:lvlText w:val="%6."/>
      <w:lvlJc w:val="right"/>
      <w:pPr>
        <w:ind w:left="3966" w:hanging="420"/>
      </w:pPr>
    </w:lvl>
    <w:lvl w:ilvl="6" w:tplc="0409000F" w:tentative="1">
      <w:start w:val="1"/>
      <w:numFmt w:val="decimal"/>
      <w:lvlText w:val="%7."/>
      <w:lvlJc w:val="left"/>
      <w:pPr>
        <w:ind w:left="4386" w:hanging="420"/>
      </w:pPr>
    </w:lvl>
    <w:lvl w:ilvl="7" w:tplc="04090019" w:tentative="1">
      <w:start w:val="1"/>
      <w:numFmt w:val="lowerLetter"/>
      <w:lvlText w:val="%8)"/>
      <w:lvlJc w:val="left"/>
      <w:pPr>
        <w:ind w:left="4806" w:hanging="420"/>
      </w:pPr>
    </w:lvl>
    <w:lvl w:ilvl="8" w:tplc="0409001B" w:tentative="1">
      <w:start w:val="1"/>
      <w:numFmt w:val="lowerRoman"/>
      <w:lvlText w:val="%9."/>
      <w:lvlJc w:val="right"/>
      <w:pPr>
        <w:ind w:left="5226" w:hanging="420"/>
      </w:pPr>
    </w:lvl>
  </w:abstractNum>
  <w:abstractNum w:abstractNumId="11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3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4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5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8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9"/>
  </w:num>
  <w:num w:numId="2">
    <w:abstractNumId w:val="12"/>
  </w:num>
  <w:num w:numId="3">
    <w:abstractNumId w:val="9"/>
  </w:num>
  <w:num w:numId="4">
    <w:abstractNumId w:val="4"/>
  </w:num>
  <w:num w:numId="5">
    <w:abstractNumId w:val="14"/>
  </w:num>
  <w:num w:numId="6">
    <w:abstractNumId w:val="8"/>
  </w:num>
  <w:num w:numId="7">
    <w:abstractNumId w:val="3"/>
  </w:num>
  <w:num w:numId="8">
    <w:abstractNumId w:val="11"/>
  </w:num>
  <w:num w:numId="9">
    <w:abstractNumId w:val="15"/>
  </w:num>
  <w:num w:numId="10">
    <w:abstractNumId w:val="13"/>
  </w:num>
  <w:num w:numId="11">
    <w:abstractNumId w:val="16"/>
  </w:num>
  <w:num w:numId="12">
    <w:abstractNumId w:val="2"/>
  </w:num>
  <w:num w:numId="13">
    <w:abstractNumId w:val="4"/>
  </w:num>
  <w:num w:numId="14">
    <w:abstractNumId w:val="7"/>
  </w:num>
  <w:num w:numId="15">
    <w:abstractNumId w:val="18"/>
  </w:num>
  <w:num w:numId="16">
    <w:abstractNumId w:val="17"/>
  </w:num>
  <w:num w:numId="17">
    <w:abstractNumId w:val="10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8"/>
  </w:num>
  <w:num w:numId="23">
    <w:abstractNumId w:val="15"/>
  </w:num>
  <w:num w:numId="24">
    <w:abstractNumId w:val="2"/>
  </w:num>
  <w:num w:numId="25">
    <w:abstractNumId w:val="3"/>
  </w:num>
  <w:num w:numId="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7"/>
  </w:num>
  <w:num w:numId="28">
    <w:abstractNumId w:val="16"/>
  </w:num>
  <w:num w:numId="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7"/>
  </w:num>
  <w:num w:numId="32">
    <w:abstractNumId w:val="5"/>
  </w:num>
  <w:num w:numId="33">
    <w:abstractNumId w:val="6"/>
  </w:num>
  <w:num w:numId="34">
    <w:abstractNumId w:val="0"/>
  </w:num>
  <w:num w:numId="35">
    <w:abstractNumId w:val="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724"/>
    <w:rsid w:val="0000120B"/>
    <w:rsid w:val="00001904"/>
    <w:rsid w:val="00005BF7"/>
    <w:rsid w:val="00006E91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1566"/>
    <w:rsid w:val="0002214D"/>
    <w:rsid w:val="0002276F"/>
    <w:rsid w:val="00024836"/>
    <w:rsid w:val="0002558E"/>
    <w:rsid w:val="00027F46"/>
    <w:rsid w:val="00030293"/>
    <w:rsid w:val="0003030D"/>
    <w:rsid w:val="000321CB"/>
    <w:rsid w:val="00033243"/>
    <w:rsid w:val="00033F84"/>
    <w:rsid w:val="000375E9"/>
    <w:rsid w:val="00041545"/>
    <w:rsid w:val="00041907"/>
    <w:rsid w:val="00043731"/>
    <w:rsid w:val="00043B1A"/>
    <w:rsid w:val="00044DF7"/>
    <w:rsid w:val="00044F96"/>
    <w:rsid w:val="00047717"/>
    <w:rsid w:val="000502BE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76E7"/>
    <w:rsid w:val="00057C13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6475"/>
    <w:rsid w:val="00076AFE"/>
    <w:rsid w:val="000777E5"/>
    <w:rsid w:val="0008003F"/>
    <w:rsid w:val="0008037B"/>
    <w:rsid w:val="0008048D"/>
    <w:rsid w:val="00080838"/>
    <w:rsid w:val="00080D2F"/>
    <w:rsid w:val="00080FF5"/>
    <w:rsid w:val="00082958"/>
    <w:rsid w:val="00082C9D"/>
    <w:rsid w:val="00082F3F"/>
    <w:rsid w:val="000834AE"/>
    <w:rsid w:val="000834DE"/>
    <w:rsid w:val="00083A51"/>
    <w:rsid w:val="00084BE0"/>
    <w:rsid w:val="0008503A"/>
    <w:rsid w:val="000854EA"/>
    <w:rsid w:val="000858D5"/>
    <w:rsid w:val="000862CE"/>
    <w:rsid w:val="00087B38"/>
    <w:rsid w:val="000910E7"/>
    <w:rsid w:val="0009129A"/>
    <w:rsid w:val="00091B19"/>
    <w:rsid w:val="000934F1"/>
    <w:rsid w:val="0009621C"/>
    <w:rsid w:val="00096488"/>
    <w:rsid w:val="00096A63"/>
    <w:rsid w:val="00097458"/>
    <w:rsid w:val="0009792A"/>
    <w:rsid w:val="00097DE7"/>
    <w:rsid w:val="000A0022"/>
    <w:rsid w:val="000A0776"/>
    <w:rsid w:val="000A1AFA"/>
    <w:rsid w:val="000A1FD6"/>
    <w:rsid w:val="000A2674"/>
    <w:rsid w:val="000A3F7D"/>
    <w:rsid w:val="000A585E"/>
    <w:rsid w:val="000A5CB3"/>
    <w:rsid w:val="000A5E01"/>
    <w:rsid w:val="000A6942"/>
    <w:rsid w:val="000A6E55"/>
    <w:rsid w:val="000A7FBA"/>
    <w:rsid w:val="000B04D6"/>
    <w:rsid w:val="000B1E79"/>
    <w:rsid w:val="000B1F79"/>
    <w:rsid w:val="000B245B"/>
    <w:rsid w:val="000B279C"/>
    <w:rsid w:val="000B5129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D91"/>
    <w:rsid w:val="000D2513"/>
    <w:rsid w:val="000D41DD"/>
    <w:rsid w:val="000D57E7"/>
    <w:rsid w:val="000D601E"/>
    <w:rsid w:val="000D6F89"/>
    <w:rsid w:val="000D79DE"/>
    <w:rsid w:val="000E16AA"/>
    <w:rsid w:val="000E30D2"/>
    <w:rsid w:val="000E3396"/>
    <w:rsid w:val="000E3FA8"/>
    <w:rsid w:val="000E48ED"/>
    <w:rsid w:val="000E5ADC"/>
    <w:rsid w:val="000E5B3B"/>
    <w:rsid w:val="000E69D0"/>
    <w:rsid w:val="000F21A1"/>
    <w:rsid w:val="000F2F37"/>
    <w:rsid w:val="000F3827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667"/>
    <w:rsid w:val="00107DA6"/>
    <w:rsid w:val="00110F4C"/>
    <w:rsid w:val="0011199D"/>
    <w:rsid w:val="001121DF"/>
    <w:rsid w:val="00114A3D"/>
    <w:rsid w:val="0011636E"/>
    <w:rsid w:val="00116DBF"/>
    <w:rsid w:val="001178C7"/>
    <w:rsid w:val="00117C30"/>
    <w:rsid w:val="00120C0B"/>
    <w:rsid w:val="0012112D"/>
    <w:rsid w:val="00121F35"/>
    <w:rsid w:val="00122A8A"/>
    <w:rsid w:val="00125657"/>
    <w:rsid w:val="00127CDB"/>
    <w:rsid w:val="00131CAC"/>
    <w:rsid w:val="00132264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A38"/>
    <w:rsid w:val="00150967"/>
    <w:rsid w:val="00154ACF"/>
    <w:rsid w:val="00156F51"/>
    <w:rsid w:val="0015786A"/>
    <w:rsid w:val="00160729"/>
    <w:rsid w:val="00161BC3"/>
    <w:rsid w:val="00163D02"/>
    <w:rsid w:val="001666C5"/>
    <w:rsid w:val="00166AC8"/>
    <w:rsid w:val="0017044A"/>
    <w:rsid w:val="00172027"/>
    <w:rsid w:val="00172E55"/>
    <w:rsid w:val="0017327A"/>
    <w:rsid w:val="0017451A"/>
    <w:rsid w:val="00176B45"/>
    <w:rsid w:val="00180259"/>
    <w:rsid w:val="0018080D"/>
    <w:rsid w:val="00180BAB"/>
    <w:rsid w:val="00180E3E"/>
    <w:rsid w:val="00181143"/>
    <w:rsid w:val="00183E89"/>
    <w:rsid w:val="00185231"/>
    <w:rsid w:val="00185EEE"/>
    <w:rsid w:val="00187089"/>
    <w:rsid w:val="00187508"/>
    <w:rsid w:val="00187DEF"/>
    <w:rsid w:val="00190A41"/>
    <w:rsid w:val="00191323"/>
    <w:rsid w:val="00191D15"/>
    <w:rsid w:val="001921A9"/>
    <w:rsid w:val="001926AE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8BF"/>
    <w:rsid w:val="001B20C3"/>
    <w:rsid w:val="001B38FF"/>
    <w:rsid w:val="001B3B2E"/>
    <w:rsid w:val="001B4094"/>
    <w:rsid w:val="001B4737"/>
    <w:rsid w:val="001B5D02"/>
    <w:rsid w:val="001B667A"/>
    <w:rsid w:val="001B6702"/>
    <w:rsid w:val="001B6B4F"/>
    <w:rsid w:val="001B6FAC"/>
    <w:rsid w:val="001B70B6"/>
    <w:rsid w:val="001C0851"/>
    <w:rsid w:val="001C0963"/>
    <w:rsid w:val="001C0E12"/>
    <w:rsid w:val="001C0F7A"/>
    <w:rsid w:val="001C2A46"/>
    <w:rsid w:val="001C3D41"/>
    <w:rsid w:val="001C3F12"/>
    <w:rsid w:val="001C4487"/>
    <w:rsid w:val="001D001D"/>
    <w:rsid w:val="001D0149"/>
    <w:rsid w:val="001D0278"/>
    <w:rsid w:val="001D18DC"/>
    <w:rsid w:val="001D3F1A"/>
    <w:rsid w:val="001D669F"/>
    <w:rsid w:val="001D6842"/>
    <w:rsid w:val="001D7530"/>
    <w:rsid w:val="001D7DDA"/>
    <w:rsid w:val="001E00C4"/>
    <w:rsid w:val="001E30B9"/>
    <w:rsid w:val="001E382D"/>
    <w:rsid w:val="001E3DA4"/>
    <w:rsid w:val="001E5B72"/>
    <w:rsid w:val="001E6211"/>
    <w:rsid w:val="001E6ABB"/>
    <w:rsid w:val="001E71BD"/>
    <w:rsid w:val="001E729D"/>
    <w:rsid w:val="001F1D00"/>
    <w:rsid w:val="001F3661"/>
    <w:rsid w:val="001F54BE"/>
    <w:rsid w:val="002004D8"/>
    <w:rsid w:val="00200836"/>
    <w:rsid w:val="0020153C"/>
    <w:rsid w:val="00203E5B"/>
    <w:rsid w:val="002044DD"/>
    <w:rsid w:val="00207C6E"/>
    <w:rsid w:val="002116A0"/>
    <w:rsid w:val="0021235C"/>
    <w:rsid w:val="002134C0"/>
    <w:rsid w:val="0021362D"/>
    <w:rsid w:val="002148FC"/>
    <w:rsid w:val="00215F94"/>
    <w:rsid w:val="00216D88"/>
    <w:rsid w:val="00217D84"/>
    <w:rsid w:val="00220C70"/>
    <w:rsid w:val="002213B8"/>
    <w:rsid w:val="002226E2"/>
    <w:rsid w:val="002231F7"/>
    <w:rsid w:val="002245F2"/>
    <w:rsid w:val="002247BC"/>
    <w:rsid w:val="00225DA0"/>
    <w:rsid w:val="0022700F"/>
    <w:rsid w:val="002315E3"/>
    <w:rsid w:val="0023220D"/>
    <w:rsid w:val="00232D1D"/>
    <w:rsid w:val="00234CC4"/>
    <w:rsid w:val="002352DE"/>
    <w:rsid w:val="00236CEA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214C"/>
    <w:rsid w:val="00253234"/>
    <w:rsid w:val="00253B8B"/>
    <w:rsid w:val="002541B3"/>
    <w:rsid w:val="00257718"/>
    <w:rsid w:val="002605B0"/>
    <w:rsid w:val="00260775"/>
    <w:rsid w:val="00262636"/>
    <w:rsid w:val="002631E5"/>
    <w:rsid w:val="00264059"/>
    <w:rsid w:val="002652D5"/>
    <w:rsid w:val="002711F9"/>
    <w:rsid w:val="00271653"/>
    <w:rsid w:val="00273DF1"/>
    <w:rsid w:val="00274DC5"/>
    <w:rsid w:val="00274E63"/>
    <w:rsid w:val="0027689A"/>
    <w:rsid w:val="00276B83"/>
    <w:rsid w:val="00276BD2"/>
    <w:rsid w:val="00280ABB"/>
    <w:rsid w:val="002819BC"/>
    <w:rsid w:val="00282C8C"/>
    <w:rsid w:val="0028346F"/>
    <w:rsid w:val="00284CBB"/>
    <w:rsid w:val="002867B5"/>
    <w:rsid w:val="002867C1"/>
    <w:rsid w:val="00287854"/>
    <w:rsid w:val="00287B6B"/>
    <w:rsid w:val="00287E2E"/>
    <w:rsid w:val="002905B2"/>
    <w:rsid w:val="0029076F"/>
    <w:rsid w:val="002907EC"/>
    <w:rsid w:val="00290A29"/>
    <w:rsid w:val="00292365"/>
    <w:rsid w:val="002935E0"/>
    <w:rsid w:val="00294C23"/>
    <w:rsid w:val="00296E4D"/>
    <w:rsid w:val="002970DD"/>
    <w:rsid w:val="002978F8"/>
    <w:rsid w:val="00297AEF"/>
    <w:rsid w:val="002A09D3"/>
    <w:rsid w:val="002A126B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28E"/>
    <w:rsid w:val="002A7E08"/>
    <w:rsid w:val="002B0014"/>
    <w:rsid w:val="002B0130"/>
    <w:rsid w:val="002B0BF5"/>
    <w:rsid w:val="002B12E7"/>
    <w:rsid w:val="002B20FA"/>
    <w:rsid w:val="002B3A45"/>
    <w:rsid w:val="002B479B"/>
    <w:rsid w:val="002B49D2"/>
    <w:rsid w:val="002B5115"/>
    <w:rsid w:val="002B5643"/>
    <w:rsid w:val="002B6696"/>
    <w:rsid w:val="002B6979"/>
    <w:rsid w:val="002C0294"/>
    <w:rsid w:val="002C0543"/>
    <w:rsid w:val="002C0A89"/>
    <w:rsid w:val="002C13CF"/>
    <w:rsid w:val="002C1632"/>
    <w:rsid w:val="002C189D"/>
    <w:rsid w:val="002C1C7A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1C47"/>
    <w:rsid w:val="002E48D0"/>
    <w:rsid w:val="002E5399"/>
    <w:rsid w:val="002F014B"/>
    <w:rsid w:val="002F16D9"/>
    <w:rsid w:val="002F1AC2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4E8"/>
    <w:rsid w:val="00300685"/>
    <w:rsid w:val="00302245"/>
    <w:rsid w:val="00303D9D"/>
    <w:rsid w:val="003041A0"/>
    <w:rsid w:val="00305BEB"/>
    <w:rsid w:val="00305FB3"/>
    <w:rsid w:val="00306280"/>
    <w:rsid w:val="00307DBA"/>
    <w:rsid w:val="0031022E"/>
    <w:rsid w:val="00311171"/>
    <w:rsid w:val="00311B6A"/>
    <w:rsid w:val="00312DF1"/>
    <w:rsid w:val="003141CC"/>
    <w:rsid w:val="00314574"/>
    <w:rsid w:val="003162AE"/>
    <w:rsid w:val="0031692E"/>
    <w:rsid w:val="00316C8E"/>
    <w:rsid w:val="00316D10"/>
    <w:rsid w:val="00320117"/>
    <w:rsid w:val="00321154"/>
    <w:rsid w:val="00322063"/>
    <w:rsid w:val="00325029"/>
    <w:rsid w:val="00326431"/>
    <w:rsid w:val="003267BB"/>
    <w:rsid w:val="00327963"/>
    <w:rsid w:val="00327A89"/>
    <w:rsid w:val="003344D9"/>
    <w:rsid w:val="00336C05"/>
    <w:rsid w:val="003372EA"/>
    <w:rsid w:val="00337A16"/>
    <w:rsid w:val="00337B1D"/>
    <w:rsid w:val="00340C4B"/>
    <w:rsid w:val="003449B6"/>
    <w:rsid w:val="003452F3"/>
    <w:rsid w:val="00345758"/>
    <w:rsid w:val="00345CA8"/>
    <w:rsid w:val="003460BF"/>
    <w:rsid w:val="003461B0"/>
    <w:rsid w:val="003472EC"/>
    <w:rsid w:val="0034741F"/>
    <w:rsid w:val="00350893"/>
    <w:rsid w:val="00350A7D"/>
    <w:rsid w:val="00352F23"/>
    <w:rsid w:val="003539B9"/>
    <w:rsid w:val="00354F26"/>
    <w:rsid w:val="00355CBA"/>
    <w:rsid w:val="00356651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2D14"/>
    <w:rsid w:val="00373B2C"/>
    <w:rsid w:val="003745EB"/>
    <w:rsid w:val="00374C9B"/>
    <w:rsid w:val="00375EAD"/>
    <w:rsid w:val="00380E63"/>
    <w:rsid w:val="00382427"/>
    <w:rsid w:val="00383C67"/>
    <w:rsid w:val="00384F48"/>
    <w:rsid w:val="003860AA"/>
    <w:rsid w:val="0038612C"/>
    <w:rsid w:val="00386230"/>
    <w:rsid w:val="0038624B"/>
    <w:rsid w:val="00390D3B"/>
    <w:rsid w:val="00390EFE"/>
    <w:rsid w:val="00391A56"/>
    <w:rsid w:val="003925C2"/>
    <w:rsid w:val="003938C4"/>
    <w:rsid w:val="003944FC"/>
    <w:rsid w:val="003959B9"/>
    <w:rsid w:val="00395E30"/>
    <w:rsid w:val="0039711D"/>
    <w:rsid w:val="003A0331"/>
    <w:rsid w:val="003A104F"/>
    <w:rsid w:val="003A27F5"/>
    <w:rsid w:val="003A3E26"/>
    <w:rsid w:val="003A3E7D"/>
    <w:rsid w:val="003A49B8"/>
    <w:rsid w:val="003A4D7D"/>
    <w:rsid w:val="003A539B"/>
    <w:rsid w:val="003A549C"/>
    <w:rsid w:val="003A5BE8"/>
    <w:rsid w:val="003A5DAC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D3131"/>
    <w:rsid w:val="003D439D"/>
    <w:rsid w:val="003D6E35"/>
    <w:rsid w:val="003D7F61"/>
    <w:rsid w:val="003E06CC"/>
    <w:rsid w:val="003E06FA"/>
    <w:rsid w:val="003E115D"/>
    <w:rsid w:val="003E1941"/>
    <w:rsid w:val="003E1CCE"/>
    <w:rsid w:val="003E1F44"/>
    <w:rsid w:val="003E211E"/>
    <w:rsid w:val="003E3899"/>
    <w:rsid w:val="003E3A83"/>
    <w:rsid w:val="003E5019"/>
    <w:rsid w:val="003E5313"/>
    <w:rsid w:val="003E5B09"/>
    <w:rsid w:val="003E63EC"/>
    <w:rsid w:val="003E6D63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1DAE"/>
    <w:rsid w:val="00403032"/>
    <w:rsid w:val="0040332D"/>
    <w:rsid w:val="004040EF"/>
    <w:rsid w:val="004053CB"/>
    <w:rsid w:val="0041039A"/>
    <w:rsid w:val="00411791"/>
    <w:rsid w:val="00411A09"/>
    <w:rsid w:val="00412CDC"/>
    <w:rsid w:val="00413400"/>
    <w:rsid w:val="0041342D"/>
    <w:rsid w:val="004136A5"/>
    <w:rsid w:val="004137DF"/>
    <w:rsid w:val="0041409F"/>
    <w:rsid w:val="00416E2E"/>
    <w:rsid w:val="00420B72"/>
    <w:rsid w:val="00422748"/>
    <w:rsid w:val="00425788"/>
    <w:rsid w:val="00426185"/>
    <w:rsid w:val="00427022"/>
    <w:rsid w:val="004278B5"/>
    <w:rsid w:val="004300F4"/>
    <w:rsid w:val="004314CE"/>
    <w:rsid w:val="00432F91"/>
    <w:rsid w:val="004346AD"/>
    <w:rsid w:val="00435361"/>
    <w:rsid w:val="004356EB"/>
    <w:rsid w:val="00435FAE"/>
    <w:rsid w:val="0043602D"/>
    <w:rsid w:val="0043675F"/>
    <w:rsid w:val="00436804"/>
    <w:rsid w:val="00436B92"/>
    <w:rsid w:val="00440AA8"/>
    <w:rsid w:val="00441D72"/>
    <w:rsid w:val="00443B4B"/>
    <w:rsid w:val="00447103"/>
    <w:rsid w:val="0044762D"/>
    <w:rsid w:val="00450E12"/>
    <w:rsid w:val="00451CF6"/>
    <w:rsid w:val="0045366D"/>
    <w:rsid w:val="004547B4"/>
    <w:rsid w:val="00455497"/>
    <w:rsid w:val="00456D38"/>
    <w:rsid w:val="00457348"/>
    <w:rsid w:val="004601F1"/>
    <w:rsid w:val="004614A6"/>
    <w:rsid w:val="004622AB"/>
    <w:rsid w:val="00462D8E"/>
    <w:rsid w:val="0046363A"/>
    <w:rsid w:val="00463820"/>
    <w:rsid w:val="00464E48"/>
    <w:rsid w:val="00466677"/>
    <w:rsid w:val="0046676C"/>
    <w:rsid w:val="00466E8E"/>
    <w:rsid w:val="00467051"/>
    <w:rsid w:val="00470A8F"/>
    <w:rsid w:val="004722EF"/>
    <w:rsid w:val="00472F50"/>
    <w:rsid w:val="00473CB2"/>
    <w:rsid w:val="00473FEF"/>
    <w:rsid w:val="00475D23"/>
    <w:rsid w:val="00476FB1"/>
    <w:rsid w:val="00477927"/>
    <w:rsid w:val="004821F6"/>
    <w:rsid w:val="00482449"/>
    <w:rsid w:val="004829E4"/>
    <w:rsid w:val="004832FC"/>
    <w:rsid w:val="00483301"/>
    <w:rsid w:val="0048347D"/>
    <w:rsid w:val="00483643"/>
    <w:rsid w:val="00483F9A"/>
    <w:rsid w:val="00486E75"/>
    <w:rsid w:val="00487A1C"/>
    <w:rsid w:val="00487E35"/>
    <w:rsid w:val="00490EDD"/>
    <w:rsid w:val="00491A24"/>
    <w:rsid w:val="00491A2E"/>
    <w:rsid w:val="004933CE"/>
    <w:rsid w:val="004957AB"/>
    <w:rsid w:val="00496E4C"/>
    <w:rsid w:val="00497F73"/>
    <w:rsid w:val="004A2642"/>
    <w:rsid w:val="004A2673"/>
    <w:rsid w:val="004A3992"/>
    <w:rsid w:val="004A4005"/>
    <w:rsid w:val="004A4099"/>
    <w:rsid w:val="004A6912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3634"/>
    <w:rsid w:val="004D5A3C"/>
    <w:rsid w:val="004D5CF1"/>
    <w:rsid w:val="004D5DC8"/>
    <w:rsid w:val="004D643F"/>
    <w:rsid w:val="004D673E"/>
    <w:rsid w:val="004D69D2"/>
    <w:rsid w:val="004E0672"/>
    <w:rsid w:val="004E1362"/>
    <w:rsid w:val="004E2448"/>
    <w:rsid w:val="004E2A9A"/>
    <w:rsid w:val="004E2DD3"/>
    <w:rsid w:val="004E2FEA"/>
    <w:rsid w:val="004E305E"/>
    <w:rsid w:val="004E30C8"/>
    <w:rsid w:val="004E42D2"/>
    <w:rsid w:val="004E6EC6"/>
    <w:rsid w:val="004F06FA"/>
    <w:rsid w:val="004F1A3D"/>
    <w:rsid w:val="004F38AE"/>
    <w:rsid w:val="004F3C7C"/>
    <w:rsid w:val="004F3E1C"/>
    <w:rsid w:val="004F516A"/>
    <w:rsid w:val="004F6280"/>
    <w:rsid w:val="004F697C"/>
    <w:rsid w:val="004F6CED"/>
    <w:rsid w:val="004F7914"/>
    <w:rsid w:val="00500908"/>
    <w:rsid w:val="005016A8"/>
    <w:rsid w:val="00501B07"/>
    <w:rsid w:val="00501EA8"/>
    <w:rsid w:val="00503848"/>
    <w:rsid w:val="00503D14"/>
    <w:rsid w:val="00504B55"/>
    <w:rsid w:val="0050614A"/>
    <w:rsid w:val="00507D13"/>
    <w:rsid w:val="00507E2A"/>
    <w:rsid w:val="00512238"/>
    <w:rsid w:val="005135D9"/>
    <w:rsid w:val="005172C7"/>
    <w:rsid w:val="005214A7"/>
    <w:rsid w:val="00522580"/>
    <w:rsid w:val="00523C28"/>
    <w:rsid w:val="00523E88"/>
    <w:rsid w:val="0052474E"/>
    <w:rsid w:val="00526952"/>
    <w:rsid w:val="00526BBC"/>
    <w:rsid w:val="005273E5"/>
    <w:rsid w:val="00530302"/>
    <w:rsid w:val="00530D24"/>
    <w:rsid w:val="0053194D"/>
    <w:rsid w:val="00533708"/>
    <w:rsid w:val="005350A0"/>
    <w:rsid w:val="00536900"/>
    <w:rsid w:val="00536D4D"/>
    <w:rsid w:val="00537472"/>
    <w:rsid w:val="00541CCD"/>
    <w:rsid w:val="00541CDC"/>
    <w:rsid w:val="00542873"/>
    <w:rsid w:val="00543953"/>
    <w:rsid w:val="00543A76"/>
    <w:rsid w:val="00543FDE"/>
    <w:rsid w:val="00544B4E"/>
    <w:rsid w:val="00545A3D"/>
    <w:rsid w:val="005476F7"/>
    <w:rsid w:val="00547873"/>
    <w:rsid w:val="00550726"/>
    <w:rsid w:val="0055520C"/>
    <w:rsid w:val="0055595D"/>
    <w:rsid w:val="00556DB2"/>
    <w:rsid w:val="005578B6"/>
    <w:rsid w:val="005607FC"/>
    <w:rsid w:val="005613F3"/>
    <w:rsid w:val="00562E3E"/>
    <w:rsid w:val="00563999"/>
    <w:rsid w:val="005706B5"/>
    <w:rsid w:val="00571B40"/>
    <w:rsid w:val="00573C39"/>
    <w:rsid w:val="0057476C"/>
    <w:rsid w:val="00574E6B"/>
    <w:rsid w:val="0057502B"/>
    <w:rsid w:val="005750C8"/>
    <w:rsid w:val="00577A5F"/>
    <w:rsid w:val="00577A8B"/>
    <w:rsid w:val="00577CDF"/>
    <w:rsid w:val="00580254"/>
    <w:rsid w:val="00580B03"/>
    <w:rsid w:val="00581446"/>
    <w:rsid w:val="00581962"/>
    <w:rsid w:val="00581F48"/>
    <w:rsid w:val="00582189"/>
    <w:rsid w:val="00585E01"/>
    <w:rsid w:val="00586C24"/>
    <w:rsid w:val="00586D12"/>
    <w:rsid w:val="00592EA9"/>
    <w:rsid w:val="00594091"/>
    <w:rsid w:val="00596A92"/>
    <w:rsid w:val="005A0AAD"/>
    <w:rsid w:val="005A1A80"/>
    <w:rsid w:val="005A1E6F"/>
    <w:rsid w:val="005A26CE"/>
    <w:rsid w:val="005A38EA"/>
    <w:rsid w:val="005A53D7"/>
    <w:rsid w:val="005A751D"/>
    <w:rsid w:val="005B0949"/>
    <w:rsid w:val="005B0CA6"/>
    <w:rsid w:val="005B1188"/>
    <w:rsid w:val="005B11F5"/>
    <w:rsid w:val="005B2473"/>
    <w:rsid w:val="005B2518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3BCA"/>
    <w:rsid w:val="005C4B55"/>
    <w:rsid w:val="005C4E64"/>
    <w:rsid w:val="005C683E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641F"/>
    <w:rsid w:val="005D6C7F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5F713B"/>
    <w:rsid w:val="0060106F"/>
    <w:rsid w:val="006014A4"/>
    <w:rsid w:val="00602B73"/>
    <w:rsid w:val="00606353"/>
    <w:rsid w:val="006072A9"/>
    <w:rsid w:val="00607A81"/>
    <w:rsid w:val="006103BD"/>
    <w:rsid w:val="00610C3F"/>
    <w:rsid w:val="006120E1"/>
    <w:rsid w:val="006137CA"/>
    <w:rsid w:val="00613D31"/>
    <w:rsid w:val="00614715"/>
    <w:rsid w:val="00614F66"/>
    <w:rsid w:val="00616672"/>
    <w:rsid w:val="006174FF"/>
    <w:rsid w:val="00617815"/>
    <w:rsid w:val="0061787C"/>
    <w:rsid w:val="00620B4A"/>
    <w:rsid w:val="00621B0C"/>
    <w:rsid w:val="00621FE8"/>
    <w:rsid w:val="00622AD7"/>
    <w:rsid w:val="00622DED"/>
    <w:rsid w:val="00623396"/>
    <w:rsid w:val="006241BB"/>
    <w:rsid w:val="00624F47"/>
    <w:rsid w:val="00625388"/>
    <w:rsid w:val="006259EC"/>
    <w:rsid w:val="00627321"/>
    <w:rsid w:val="00631584"/>
    <w:rsid w:val="00631B2F"/>
    <w:rsid w:val="006320F1"/>
    <w:rsid w:val="00632A2C"/>
    <w:rsid w:val="00632DF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20EA"/>
    <w:rsid w:val="00645DFC"/>
    <w:rsid w:val="006468D2"/>
    <w:rsid w:val="00650D09"/>
    <w:rsid w:val="006521BE"/>
    <w:rsid w:val="00652A23"/>
    <w:rsid w:val="00652D3B"/>
    <w:rsid w:val="00652FDB"/>
    <w:rsid w:val="00655365"/>
    <w:rsid w:val="006568ED"/>
    <w:rsid w:val="00656D35"/>
    <w:rsid w:val="00656DFB"/>
    <w:rsid w:val="00656F7B"/>
    <w:rsid w:val="006611CD"/>
    <w:rsid w:val="00661235"/>
    <w:rsid w:val="00662E2B"/>
    <w:rsid w:val="006646A8"/>
    <w:rsid w:val="00665B0E"/>
    <w:rsid w:val="00672951"/>
    <w:rsid w:val="00674371"/>
    <w:rsid w:val="00674A4C"/>
    <w:rsid w:val="006757CA"/>
    <w:rsid w:val="006760F9"/>
    <w:rsid w:val="006765F5"/>
    <w:rsid w:val="00676C2A"/>
    <w:rsid w:val="006770C6"/>
    <w:rsid w:val="00680302"/>
    <w:rsid w:val="00680585"/>
    <w:rsid w:val="00680B76"/>
    <w:rsid w:val="00681061"/>
    <w:rsid w:val="00683953"/>
    <w:rsid w:val="0068422F"/>
    <w:rsid w:val="0068623F"/>
    <w:rsid w:val="00691C48"/>
    <w:rsid w:val="00691CA6"/>
    <w:rsid w:val="0069554C"/>
    <w:rsid w:val="00695D19"/>
    <w:rsid w:val="006972F5"/>
    <w:rsid w:val="00697D2C"/>
    <w:rsid w:val="006A144A"/>
    <w:rsid w:val="006A1ACE"/>
    <w:rsid w:val="006A22A1"/>
    <w:rsid w:val="006A25D7"/>
    <w:rsid w:val="006A39FD"/>
    <w:rsid w:val="006A458E"/>
    <w:rsid w:val="006A7AB4"/>
    <w:rsid w:val="006B1BE5"/>
    <w:rsid w:val="006B58EE"/>
    <w:rsid w:val="006B5E98"/>
    <w:rsid w:val="006B6A79"/>
    <w:rsid w:val="006C1B17"/>
    <w:rsid w:val="006C1E0B"/>
    <w:rsid w:val="006C260D"/>
    <w:rsid w:val="006C425F"/>
    <w:rsid w:val="006C4329"/>
    <w:rsid w:val="006C559F"/>
    <w:rsid w:val="006C65AA"/>
    <w:rsid w:val="006D0B05"/>
    <w:rsid w:val="006D2968"/>
    <w:rsid w:val="006D43CB"/>
    <w:rsid w:val="006D622A"/>
    <w:rsid w:val="006E0824"/>
    <w:rsid w:val="006E17E3"/>
    <w:rsid w:val="006E19BB"/>
    <w:rsid w:val="006E2DF2"/>
    <w:rsid w:val="006E2F9F"/>
    <w:rsid w:val="006E44C5"/>
    <w:rsid w:val="006E674A"/>
    <w:rsid w:val="006E6D24"/>
    <w:rsid w:val="006E70B8"/>
    <w:rsid w:val="006F206B"/>
    <w:rsid w:val="006F23AF"/>
    <w:rsid w:val="006F2A6C"/>
    <w:rsid w:val="006F3081"/>
    <w:rsid w:val="006F3513"/>
    <w:rsid w:val="006F4046"/>
    <w:rsid w:val="006F58F0"/>
    <w:rsid w:val="006F6B63"/>
    <w:rsid w:val="0070199A"/>
    <w:rsid w:val="007029D0"/>
    <w:rsid w:val="0070345E"/>
    <w:rsid w:val="0070376F"/>
    <w:rsid w:val="007042AA"/>
    <w:rsid w:val="007043C1"/>
    <w:rsid w:val="00704E84"/>
    <w:rsid w:val="00705017"/>
    <w:rsid w:val="0070636C"/>
    <w:rsid w:val="007117AB"/>
    <w:rsid w:val="00711AA7"/>
    <w:rsid w:val="00713707"/>
    <w:rsid w:val="00714C88"/>
    <w:rsid w:val="007153FB"/>
    <w:rsid w:val="00715EF5"/>
    <w:rsid w:val="00716916"/>
    <w:rsid w:val="00716F24"/>
    <w:rsid w:val="0072122A"/>
    <w:rsid w:val="00722684"/>
    <w:rsid w:val="00722DD8"/>
    <w:rsid w:val="00723A5F"/>
    <w:rsid w:val="00725240"/>
    <w:rsid w:val="00725F74"/>
    <w:rsid w:val="00725F76"/>
    <w:rsid w:val="0072774E"/>
    <w:rsid w:val="00727A1A"/>
    <w:rsid w:val="0073084B"/>
    <w:rsid w:val="007308D9"/>
    <w:rsid w:val="007310D1"/>
    <w:rsid w:val="007317BB"/>
    <w:rsid w:val="00731863"/>
    <w:rsid w:val="00731ADC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599"/>
    <w:rsid w:val="00774D3A"/>
    <w:rsid w:val="00774DDB"/>
    <w:rsid w:val="007750B2"/>
    <w:rsid w:val="00775422"/>
    <w:rsid w:val="00781B39"/>
    <w:rsid w:val="00781C94"/>
    <w:rsid w:val="0078266A"/>
    <w:rsid w:val="007830C5"/>
    <w:rsid w:val="0078422C"/>
    <w:rsid w:val="0078568F"/>
    <w:rsid w:val="00785ECF"/>
    <w:rsid w:val="00787543"/>
    <w:rsid w:val="00790918"/>
    <w:rsid w:val="00790CE5"/>
    <w:rsid w:val="00791CC2"/>
    <w:rsid w:val="00792F48"/>
    <w:rsid w:val="007946B0"/>
    <w:rsid w:val="00795E94"/>
    <w:rsid w:val="00796312"/>
    <w:rsid w:val="007A0830"/>
    <w:rsid w:val="007A0C9B"/>
    <w:rsid w:val="007A1649"/>
    <w:rsid w:val="007A2E34"/>
    <w:rsid w:val="007A40F2"/>
    <w:rsid w:val="007A4B89"/>
    <w:rsid w:val="007A5D0A"/>
    <w:rsid w:val="007B01A2"/>
    <w:rsid w:val="007B1662"/>
    <w:rsid w:val="007B1E9D"/>
    <w:rsid w:val="007B49FA"/>
    <w:rsid w:val="007B4AF0"/>
    <w:rsid w:val="007B570C"/>
    <w:rsid w:val="007B5F15"/>
    <w:rsid w:val="007B656E"/>
    <w:rsid w:val="007B7173"/>
    <w:rsid w:val="007C00F3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410C"/>
    <w:rsid w:val="007D64F6"/>
    <w:rsid w:val="007D76B4"/>
    <w:rsid w:val="007E021F"/>
    <w:rsid w:val="007E1945"/>
    <w:rsid w:val="007E2B96"/>
    <w:rsid w:val="007E2F3F"/>
    <w:rsid w:val="007E30DF"/>
    <w:rsid w:val="007E4F2E"/>
    <w:rsid w:val="007E51ED"/>
    <w:rsid w:val="007E59F2"/>
    <w:rsid w:val="007E5E20"/>
    <w:rsid w:val="007E66B6"/>
    <w:rsid w:val="007E6778"/>
    <w:rsid w:val="007E6FE9"/>
    <w:rsid w:val="007F1CDC"/>
    <w:rsid w:val="007F2EC1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2F4C"/>
    <w:rsid w:val="0080347B"/>
    <w:rsid w:val="00803565"/>
    <w:rsid w:val="00803612"/>
    <w:rsid w:val="008054F9"/>
    <w:rsid w:val="00806486"/>
    <w:rsid w:val="00806D41"/>
    <w:rsid w:val="00807F84"/>
    <w:rsid w:val="00810E74"/>
    <w:rsid w:val="00811280"/>
    <w:rsid w:val="00811B8B"/>
    <w:rsid w:val="00811EA4"/>
    <w:rsid w:val="0081257B"/>
    <w:rsid w:val="00814A73"/>
    <w:rsid w:val="00814B59"/>
    <w:rsid w:val="0081556A"/>
    <w:rsid w:val="0081682E"/>
    <w:rsid w:val="008170F5"/>
    <w:rsid w:val="008174DA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5B3B"/>
    <w:rsid w:val="0082646E"/>
    <w:rsid w:val="00826AC1"/>
    <w:rsid w:val="00832F4E"/>
    <w:rsid w:val="008330FA"/>
    <w:rsid w:val="00834582"/>
    <w:rsid w:val="008354A3"/>
    <w:rsid w:val="00835BFA"/>
    <w:rsid w:val="008405A4"/>
    <w:rsid w:val="00841556"/>
    <w:rsid w:val="008421A9"/>
    <w:rsid w:val="00843274"/>
    <w:rsid w:val="0084352C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6FE"/>
    <w:rsid w:val="00851B30"/>
    <w:rsid w:val="00851CDE"/>
    <w:rsid w:val="00851DB9"/>
    <w:rsid w:val="00851F82"/>
    <w:rsid w:val="008522C4"/>
    <w:rsid w:val="00852C97"/>
    <w:rsid w:val="00852EDF"/>
    <w:rsid w:val="008558AA"/>
    <w:rsid w:val="00855CBF"/>
    <w:rsid w:val="00856EDA"/>
    <w:rsid w:val="00857828"/>
    <w:rsid w:val="0086134D"/>
    <w:rsid w:val="008619CD"/>
    <w:rsid w:val="00861AD4"/>
    <w:rsid w:val="00864577"/>
    <w:rsid w:val="00864F67"/>
    <w:rsid w:val="00865C51"/>
    <w:rsid w:val="00866CFB"/>
    <w:rsid w:val="0086760D"/>
    <w:rsid w:val="00870F0E"/>
    <w:rsid w:val="008711C0"/>
    <w:rsid w:val="008730F9"/>
    <w:rsid w:val="008731B3"/>
    <w:rsid w:val="00873A0C"/>
    <w:rsid w:val="0087575D"/>
    <w:rsid w:val="008763C5"/>
    <w:rsid w:val="008767A4"/>
    <w:rsid w:val="00876D59"/>
    <w:rsid w:val="008772AE"/>
    <w:rsid w:val="0087789B"/>
    <w:rsid w:val="00877F78"/>
    <w:rsid w:val="008815FE"/>
    <w:rsid w:val="008828D5"/>
    <w:rsid w:val="00883CD8"/>
    <w:rsid w:val="00883E98"/>
    <w:rsid w:val="008845C4"/>
    <w:rsid w:val="00884AF7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7757"/>
    <w:rsid w:val="008A0350"/>
    <w:rsid w:val="008A08C6"/>
    <w:rsid w:val="008A0CDC"/>
    <w:rsid w:val="008A288E"/>
    <w:rsid w:val="008A2DBC"/>
    <w:rsid w:val="008A3B32"/>
    <w:rsid w:val="008A4ADD"/>
    <w:rsid w:val="008A4BDD"/>
    <w:rsid w:val="008A4D88"/>
    <w:rsid w:val="008A5256"/>
    <w:rsid w:val="008B0E3E"/>
    <w:rsid w:val="008B17EE"/>
    <w:rsid w:val="008B1D94"/>
    <w:rsid w:val="008B34F2"/>
    <w:rsid w:val="008B36FF"/>
    <w:rsid w:val="008B4D70"/>
    <w:rsid w:val="008B5835"/>
    <w:rsid w:val="008B6D57"/>
    <w:rsid w:val="008B7B9B"/>
    <w:rsid w:val="008C0438"/>
    <w:rsid w:val="008C2E4D"/>
    <w:rsid w:val="008C30F4"/>
    <w:rsid w:val="008C5037"/>
    <w:rsid w:val="008C7F85"/>
    <w:rsid w:val="008D2C22"/>
    <w:rsid w:val="008D76B5"/>
    <w:rsid w:val="008D7AC8"/>
    <w:rsid w:val="008E0285"/>
    <w:rsid w:val="008E322E"/>
    <w:rsid w:val="008E34F2"/>
    <w:rsid w:val="008E5E49"/>
    <w:rsid w:val="008E6235"/>
    <w:rsid w:val="008E68BA"/>
    <w:rsid w:val="008E729C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0875"/>
    <w:rsid w:val="00912A6C"/>
    <w:rsid w:val="00914937"/>
    <w:rsid w:val="009171BC"/>
    <w:rsid w:val="0092083F"/>
    <w:rsid w:val="00921FCF"/>
    <w:rsid w:val="00923C63"/>
    <w:rsid w:val="0092482D"/>
    <w:rsid w:val="0092503E"/>
    <w:rsid w:val="00925318"/>
    <w:rsid w:val="00925373"/>
    <w:rsid w:val="009301F6"/>
    <w:rsid w:val="00931412"/>
    <w:rsid w:val="009319E8"/>
    <w:rsid w:val="00934483"/>
    <w:rsid w:val="00936679"/>
    <w:rsid w:val="00936C3E"/>
    <w:rsid w:val="00937764"/>
    <w:rsid w:val="00940D2A"/>
    <w:rsid w:val="00941295"/>
    <w:rsid w:val="00941CE0"/>
    <w:rsid w:val="00943F7A"/>
    <w:rsid w:val="009447F9"/>
    <w:rsid w:val="00947A35"/>
    <w:rsid w:val="00950A31"/>
    <w:rsid w:val="00951F14"/>
    <w:rsid w:val="00953A32"/>
    <w:rsid w:val="009540D2"/>
    <w:rsid w:val="00957149"/>
    <w:rsid w:val="009574FE"/>
    <w:rsid w:val="009625D0"/>
    <w:rsid w:val="009627AB"/>
    <w:rsid w:val="00963BC9"/>
    <w:rsid w:val="00964E90"/>
    <w:rsid w:val="00965B42"/>
    <w:rsid w:val="00967337"/>
    <w:rsid w:val="00967407"/>
    <w:rsid w:val="00967511"/>
    <w:rsid w:val="0096779F"/>
    <w:rsid w:val="00970D02"/>
    <w:rsid w:val="0097211B"/>
    <w:rsid w:val="00972955"/>
    <w:rsid w:val="00972A79"/>
    <w:rsid w:val="00972BB4"/>
    <w:rsid w:val="009761C5"/>
    <w:rsid w:val="009765B0"/>
    <w:rsid w:val="0097664E"/>
    <w:rsid w:val="00977DD6"/>
    <w:rsid w:val="00980F37"/>
    <w:rsid w:val="0098197A"/>
    <w:rsid w:val="00981BDD"/>
    <w:rsid w:val="00982BE1"/>
    <w:rsid w:val="00983660"/>
    <w:rsid w:val="00983DF1"/>
    <w:rsid w:val="00984F4D"/>
    <w:rsid w:val="00986B3A"/>
    <w:rsid w:val="0098700B"/>
    <w:rsid w:val="00987F76"/>
    <w:rsid w:val="0099118D"/>
    <w:rsid w:val="00991782"/>
    <w:rsid w:val="0099243D"/>
    <w:rsid w:val="00992479"/>
    <w:rsid w:val="00993624"/>
    <w:rsid w:val="009951C6"/>
    <w:rsid w:val="0099614E"/>
    <w:rsid w:val="00997EF2"/>
    <w:rsid w:val="009A00CC"/>
    <w:rsid w:val="009A0D55"/>
    <w:rsid w:val="009A2185"/>
    <w:rsid w:val="009A45B8"/>
    <w:rsid w:val="009A4F4E"/>
    <w:rsid w:val="009A65CA"/>
    <w:rsid w:val="009A65E8"/>
    <w:rsid w:val="009A6947"/>
    <w:rsid w:val="009A69CB"/>
    <w:rsid w:val="009A6B73"/>
    <w:rsid w:val="009A72CE"/>
    <w:rsid w:val="009A7644"/>
    <w:rsid w:val="009B014A"/>
    <w:rsid w:val="009B06D7"/>
    <w:rsid w:val="009B24B3"/>
    <w:rsid w:val="009B2AEB"/>
    <w:rsid w:val="009B2E12"/>
    <w:rsid w:val="009B499C"/>
    <w:rsid w:val="009B7234"/>
    <w:rsid w:val="009B7760"/>
    <w:rsid w:val="009C0824"/>
    <w:rsid w:val="009C1BE8"/>
    <w:rsid w:val="009C1E10"/>
    <w:rsid w:val="009C3747"/>
    <w:rsid w:val="009C3DB8"/>
    <w:rsid w:val="009C5960"/>
    <w:rsid w:val="009C6EF4"/>
    <w:rsid w:val="009C730E"/>
    <w:rsid w:val="009D0212"/>
    <w:rsid w:val="009D0D2A"/>
    <w:rsid w:val="009D19D5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E7C86"/>
    <w:rsid w:val="009F3595"/>
    <w:rsid w:val="009F4AF8"/>
    <w:rsid w:val="009F5451"/>
    <w:rsid w:val="009F5D6B"/>
    <w:rsid w:val="009F675F"/>
    <w:rsid w:val="009F6852"/>
    <w:rsid w:val="009F69F1"/>
    <w:rsid w:val="009F72A5"/>
    <w:rsid w:val="009F747B"/>
    <w:rsid w:val="00A002BA"/>
    <w:rsid w:val="00A00541"/>
    <w:rsid w:val="00A008B3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D23"/>
    <w:rsid w:val="00A12301"/>
    <w:rsid w:val="00A13D67"/>
    <w:rsid w:val="00A142D6"/>
    <w:rsid w:val="00A162AF"/>
    <w:rsid w:val="00A20093"/>
    <w:rsid w:val="00A204D5"/>
    <w:rsid w:val="00A20DAD"/>
    <w:rsid w:val="00A21084"/>
    <w:rsid w:val="00A22743"/>
    <w:rsid w:val="00A22BAD"/>
    <w:rsid w:val="00A24A27"/>
    <w:rsid w:val="00A25571"/>
    <w:rsid w:val="00A25E5A"/>
    <w:rsid w:val="00A26C08"/>
    <w:rsid w:val="00A27105"/>
    <w:rsid w:val="00A30296"/>
    <w:rsid w:val="00A32195"/>
    <w:rsid w:val="00A33868"/>
    <w:rsid w:val="00A3398E"/>
    <w:rsid w:val="00A37BAA"/>
    <w:rsid w:val="00A40B3C"/>
    <w:rsid w:val="00A419DE"/>
    <w:rsid w:val="00A42333"/>
    <w:rsid w:val="00A42A97"/>
    <w:rsid w:val="00A47302"/>
    <w:rsid w:val="00A47728"/>
    <w:rsid w:val="00A515D9"/>
    <w:rsid w:val="00A516D4"/>
    <w:rsid w:val="00A51A89"/>
    <w:rsid w:val="00A5245A"/>
    <w:rsid w:val="00A531D2"/>
    <w:rsid w:val="00A53288"/>
    <w:rsid w:val="00A534E7"/>
    <w:rsid w:val="00A539FD"/>
    <w:rsid w:val="00A5523D"/>
    <w:rsid w:val="00A55F0C"/>
    <w:rsid w:val="00A57961"/>
    <w:rsid w:val="00A61F42"/>
    <w:rsid w:val="00A621E5"/>
    <w:rsid w:val="00A65E23"/>
    <w:rsid w:val="00A67072"/>
    <w:rsid w:val="00A6708C"/>
    <w:rsid w:val="00A673A0"/>
    <w:rsid w:val="00A6744F"/>
    <w:rsid w:val="00A70367"/>
    <w:rsid w:val="00A731F8"/>
    <w:rsid w:val="00A73D37"/>
    <w:rsid w:val="00A73F7D"/>
    <w:rsid w:val="00A73FA6"/>
    <w:rsid w:val="00A74A5B"/>
    <w:rsid w:val="00A7532F"/>
    <w:rsid w:val="00A75ACB"/>
    <w:rsid w:val="00A76615"/>
    <w:rsid w:val="00A76E5D"/>
    <w:rsid w:val="00A775DD"/>
    <w:rsid w:val="00A81AF3"/>
    <w:rsid w:val="00A82F82"/>
    <w:rsid w:val="00A83607"/>
    <w:rsid w:val="00A85874"/>
    <w:rsid w:val="00A86CB6"/>
    <w:rsid w:val="00A87702"/>
    <w:rsid w:val="00A91900"/>
    <w:rsid w:val="00A92AB8"/>
    <w:rsid w:val="00A93FAC"/>
    <w:rsid w:val="00A965B7"/>
    <w:rsid w:val="00A9683D"/>
    <w:rsid w:val="00A96DAF"/>
    <w:rsid w:val="00A97E4A"/>
    <w:rsid w:val="00A97EC4"/>
    <w:rsid w:val="00AA0054"/>
    <w:rsid w:val="00AA16B2"/>
    <w:rsid w:val="00AA1C68"/>
    <w:rsid w:val="00AA2760"/>
    <w:rsid w:val="00AA2952"/>
    <w:rsid w:val="00AA31C3"/>
    <w:rsid w:val="00AA35BF"/>
    <w:rsid w:val="00AA3B07"/>
    <w:rsid w:val="00AA5772"/>
    <w:rsid w:val="00AA5866"/>
    <w:rsid w:val="00AA5CD8"/>
    <w:rsid w:val="00AA66AA"/>
    <w:rsid w:val="00AA695C"/>
    <w:rsid w:val="00AA76F9"/>
    <w:rsid w:val="00AB022A"/>
    <w:rsid w:val="00AB3B4E"/>
    <w:rsid w:val="00AB3DED"/>
    <w:rsid w:val="00AB4692"/>
    <w:rsid w:val="00AB4E49"/>
    <w:rsid w:val="00AB4F45"/>
    <w:rsid w:val="00AC038D"/>
    <w:rsid w:val="00AC0FE4"/>
    <w:rsid w:val="00AC248F"/>
    <w:rsid w:val="00AC263C"/>
    <w:rsid w:val="00AC2F29"/>
    <w:rsid w:val="00AC33AE"/>
    <w:rsid w:val="00AC3B01"/>
    <w:rsid w:val="00AC3C73"/>
    <w:rsid w:val="00AC3F87"/>
    <w:rsid w:val="00AC40C5"/>
    <w:rsid w:val="00AC4746"/>
    <w:rsid w:val="00AC7F0E"/>
    <w:rsid w:val="00AD0444"/>
    <w:rsid w:val="00AD0914"/>
    <w:rsid w:val="00AD0AA5"/>
    <w:rsid w:val="00AD1C1B"/>
    <w:rsid w:val="00AD1EE1"/>
    <w:rsid w:val="00AD2485"/>
    <w:rsid w:val="00AD3733"/>
    <w:rsid w:val="00AD39C6"/>
    <w:rsid w:val="00AD442D"/>
    <w:rsid w:val="00AD482A"/>
    <w:rsid w:val="00AD48F7"/>
    <w:rsid w:val="00AD6D29"/>
    <w:rsid w:val="00AD7A12"/>
    <w:rsid w:val="00AD7D83"/>
    <w:rsid w:val="00AE0F4F"/>
    <w:rsid w:val="00AE200E"/>
    <w:rsid w:val="00AE38D9"/>
    <w:rsid w:val="00AE5AB6"/>
    <w:rsid w:val="00AE6172"/>
    <w:rsid w:val="00AF18DD"/>
    <w:rsid w:val="00AF2E9B"/>
    <w:rsid w:val="00AF63C5"/>
    <w:rsid w:val="00AF79D0"/>
    <w:rsid w:val="00B0122A"/>
    <w:rsid w:val="00B0131B"/>
    <w:rsid w:val="00B019CA"/>
    <w:rsid w:val="00B0298D"/>
    <w:rsid w:val="00B039AF"/>
    <w:rsid w:val="00B03E5E"/>
    <w:rsid w:val="00B03F48"/>
    <w:rsid w:val="00B04A7C"/>
    <w:rsid w:val="00B05134"/>
    <w:rsid w:val="00B0531F"/>
    <w:rsid w:val="00B05994"/>
    <w:rsid w:val="00B0626D"/>
    <w:rsid w:val="00B062AB"/>
    <w:rsid w:val="00B10FF9"/>
    <w:rsid w:val="00B121F3"/>
    <w:rsid w:val="00B122B9"/>
    <w:rsid w:val="00B12767"/>
    <w:rsid w:val="00B12F81"/>
    <w:rsid w:val="00B1346D"/>
    <w:rsid w:val="00B13D82"/>
    <w:rsid w:val="00B13EB0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7A3E"/>
    <w:rsid w:val="00B40687"/>
    <w:rsid w:val="00B40D7A"/>
    <w:rsid w:val="00B4225D"/>
    <w:rsid w:val="00B434B0"/>
    <w:rsid w:val="00B4670E"/>
    <w:rsid w:val="00B476CD"/>
    <w:rsid w:val="00B51FE4"/>
    <w:rsid w:val="00B52D8B"/>
    <w:rsid w:val="00B53096"/>
    <w:rsid w:val="00B546C4"/>
    <w:rsid w:val="00B54BAA"/>
    <w:rsid w:val="00B54F6B"/>
    <w:rsid w:val="00B55F9B"/>
    <w:rsid w:val="00B56EBF"/>
    <w:rsid w:val="00B602CD"/>
    <w:rsid w:val="00B60EC4"/>
    <w:rsid w:val="00B617D6"/>
    <w:rsid w:val="00B620C0"/>
    <w:rsid w:val="00B62AF0"/>
    <w:rsid w:val="00B63E17"/>
    <w:rsid w:val="00B6476C"/>
    <w:rsid w:val="00B66DA1"/>
    <w:rsid w:val="00B6735C"/>
    <w:rsid w:val="00B72ACC"/>
    <w:rsid w:val="00B72EA7"/>
    <w:rsid w:val="00B736C2"/>
    <w:rsid w:val="00B75A84"/>
    <w:rsid w:val="00B804E9"/>
    <w:rsid w:val="00B813E3"/>
    <w:rsid w:val="00B81CB5"/>
    <w:rsid w:val="00B81DEF"/>
    <w:rsid w:val="00B82F1B"/>
    <w:rsid w:val="00B83916"/>
    <w:rsid w:val="00B83DFF"/>
    <w:rsid w:val="00B8503A"/>
    <w:rsid w:val="00B90C54"/>
    <w:rsid w:val="00B90E9B"/>
    <w:rsid w:val="00B919A9"/>
    <w:rsid w:val="00B9421D"/>
    <w:rsid w:val="00B94FB4"/>
    <w:rsid w:val="00B9558A"/>
    <w:rsid w:val="00B95E78"/>
    <w:rsid w:val="00B9624E"/>
    <w:rsid w:val="00B96C7D"/>
    <w:rsid w:val="00BA1BDD"/>
    <w:rsid w:val="00BA33D5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4A2"/>
    <w:rsid w:val="00BB3A14"/>
    <w:rsid w:val="00BB7A7C"/>
    <w:rsid w:val="00BC0B94"/>
    <w:rsid w:val="00BC124D"/>
    <w:rsid w:val="00BC128B"/>
    <w:rsid w:val="00BC19DC"/>
    <w:rsid w:val="00BC319E"/>
    <w:rsid w:val="00BC365E"/>
    <w:rsid w:val="00BC50B6"/>
    <w:rsid w:val="00BC5C02"/>
    <w:rsid w:val="00BC7C8F"/>
    <w:rsid w:val="00BD0135"/>
    <w:rsid w:val="00BD0B27"/>
    <w:rsid w:val="00BD1604"/>
    <w:rsid w:val="00BD38BD"/>
    <w:rsid w:val="00BD601C"/>
    <w:rsid w:val="00BD7D40"/>
    <w:rsid w:val="00BE05AF"/>
    <w:rsid w:val="00BE174A"/>
    <w:rsid w:val="00BE194F"/>
    <w:rsid w:val="00BE1C31"/>
    <w:rsid w:val="00BE1DA9"/>
    <w:rsid w:val="00BE3B30"/>
    <w:rsid w:val="00BE4755"/>
    <w:rsid w:val="00BE5A13"/>
    <w:rsid w:val="00BE66D5"/>
    <w:rsid w:val="00BE6A13"/>
    <w:rsid w:val="00BF0418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60BC"/>
    <w:rsid w:val="00C066BC"/>
    <w:rsid w:val="00C06F68"/>
    <w:rsid w:val="00C07C21"/>
    <w:rsid w:val="00C07E78"/>
    <w:rsid w:val="00C12837"/>
    <w:rsid w:val="00C14F84"/>
    <w:rsid w:val="00C1569C"/>
    <w:rsid w:val="00C165A1"/>
    <w:rsid w:val="00C1668F"/>
    <w:rsid w:val="00C1742D"/>
    <w:rsid w:val="00C20B50"/>
    <w:rsid w:val="00C20F4E"/>
    <w:rsid w:val="00C2153B"/>
    <w:rsid w:val="00C23CF1"/>
    <w:rsid w:val="00C243D2"/>
    <w:rsid w:val="00C24D2E"/>
    <w:rsid w:val="00C25569"/>
    <w:rsid w:val="00C2595D"/>
    <w:rsid w:val="00C25FEA"/>
    <w:rsid w:val="00C264E9"/>
    <w:rsid w:val="00C266F5"/>
    <w:rsid w:val="00C26A17"/>
    <w:rsid w:val="00C315D5"/>
    <w:rsid w:val="00C3218E"/>
    <w:rsid w:val="00C32D87"/>
    <w:rsid w:val="00C330D6"/>
    <w:rsid w:val="00C36EDB"/>
    <w:rsid w:val="00C40614"/>
    <w:rsid w:val="00C412BC"/>
    <w:rsid w:val="00C41742"/>
    <w:rsid w:val="00C41B58"/>
    <w:rsid w:val="00C445BE"/>
    <w:rsid w:val="00C460DE"/>
    <w:rsid w:val="00C46510"/>
    <w:rsid w:val="00C50344"/>
    <w:rsid w:val="00C5274C"/>
    <w:rsid w:val="00C5363D"/>
    <w:rsid w:val="00C54293"/>
    <w:rsid w:val="00C545D1"/>
    <w:rsid w:val="00C5585A"/>
    <w:rsid w:val="00C564F4"/>
    <w:rsid w:val="00C57360"/>
    <w:rsid w:val="00C5777B"/>
    <w:rsid w:val="00C57AA7"/>
    <w:rsid w:val="00C57E7D"/>
    <w:rsid w:val="00C602AF"/>
    <w:rsid w:val="00C612A8"/>
    <w:rsid w:val="00C63397"/>
    <w:rsid w:val="00C64C41"/>
    <w:rsid w:val="00C65209"/>
    <w:rsid w:val="00C663DF"/>
    <w:rsid w:val="00C67061"/>
    <w:rsid w:val="00C672C6"/>
    <w:rsid w:val="00C67940"/>
    <w:rsid w:val="00C7069E"/>
    <w:rsid w:val="00C71844"/>
    <w:rsid w:val="00C72048"/>
    <w:rsid w:val="00C72410"/>
    <w:rsid w:val="00C72E0B"/>
    <w:rsid w:val="00C7376F"/>
    <w:rsid w:val="00C75C41"/>
    <w:rsid w:val="00C82BCB"/>
    <w:rsid w:val="00C82E3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5961"/>
    <w:rsid w:val="00CA29F8"/>
    <w:rsid w:val="00CA332F"/>
    <w:rsid w:val="00CA392D"/>
    <w:rsid w:val="00CA393B"/>
    <w:rsid w:val="00CA563B"/>
    <w:rsid w:val="00CA5672"/>
    <w:rsid w:val="00CA5B38"/>
    <w:rsid w:val="00CA64E4"/>
    <w:rsid w:val="00CA698B"/>
    <w:rsid w:val="00CB00A4"/>
    <w:rsid w:val="00CB043F"/>
    <w:rsid w:val="00CB12B5"/>
    <w:rsid w:val="00CB32ED"/>
    <w:rsid w:val="00CB472C"/>
    <w:rsid w:val="00CB544A"/>
    <w:rsid w:val="00CB76A4"/>
    <w:rsid w:val="00CC0FB5"/>
    <w:rsid w:val="00CC5335"/>
    <w:rsid w:val="00CC7052"/>
    <w:rsid w:val="00CC7F17"/>
    <w:rsid w:val="00CD1F3E"/>
    <w:rsid w:val="00CD510E"/>
    <w:rsid w:val="00CD5637"/>
    <w:rsid w:val="00CD7055"/>
    <w:rsid w:val="00CE31C9"/>
    <w:rsid w:val="00CE4471"/>
    <w:rsid w:val="00CE4D13"/>
    <w:rsid w:val="00CE5DF7"/>
    <w:rsid w:val="00CE7CCC"/>
    <w:rsid w:val="00CF0A83"/>
    <w:rsid w:val="00CF12BE"/>
    <w:rsid w:val="00CF1D76"/>
    <w:rsid w:val="00CF2352"/>
    <w:rsid w:val="00CF29BC"/>
    <w:rsid w:val="00CF2BE3"/>
    <w:rsid w:val="00CF3919"/>
    <w:rsid w:val="00CF4EAC"/>
    <w:rsid w:val="00CF60E2"/>
    <w:rsid w:val="00D00B2D"/>
    <w:rsid w:val="00D0104C"/>
    <w:rsid w:val="00D01111"/>
    <w:rsid w:val="00D02342"/>
    <w:rsid w:val="00D02D23"/>
    <w:rsid w:val="00D03557"/>
    <w:rsid w:val="00D063A8"/>
    <w:rsid w:val="00D064FF"/>
    <w:rsid w:val="00D069B3"/>
    <w:rsid w:val="00D07622"/>
    <w:rsid w:val="00D07BE6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1F5F"/>
    <w:rsid w:val="00D32D89"/>
    <w:rsid w:val="00D34627"/>
    <w:rsid w:val="00D3574A"/>
    <w:rsid w:val="00D36AE0"/>
    <w:rsid w:val="00D372D9"/>
    <w:rsid w:val="00D40CEF"/>
    <w:rsid w:val="00D41398"/>
    <w:rsid w:val="00D416D7"/>
    <w:rsid w:val="00D43185"/>
    <w:rsid w:val="00D44FDB"/>
    <w:rsid w:val="00D45507"/>
    <w:rsid w:val="00D46064"/>
    <w:rsid w:val="00D46617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1ACF"/>
    <w:rsid w:val="00D63AF2"/>
    <w:rsid w:val="00D65514"/>
    <w:rsid w:val="00D65689"/>
    <w:rsid w:val="00D661A8"/>
    <w:rsid w:val="00D668A4"/>
    <w:rsid w:val="00D66C4C"/>
    <w:rsid w:val="00D66D85"/>
    <w:rsid w:val="00D67D46"/>
    <w:rsid w:val="00D705F1"/>
    <w:rsid w:val="00D711C3"/>
    <w:rsid w:val="00D7211C"/>
    <w:rsid w:val="00D72DB1"/>
    <w:rsid w:val="00D72F6C"/>
    <w:rsid w:val="00D7434C"/>
    <w:rsid w:val="00D747A4"/>
    <w:rsid w:val="00D74F2E"/>
    <w:rsid w:val="00D7687D"/>
    <w:rsid w:val="00D76A65"/>
    <w:rsid w:val="00D7723B"/>
    <w:rsid w:val="00D819EC"/>
    <w:rsid w:val="00D831FC"/>
    <w:rsid w:val="00D84170"/>
    <w:rsid w:val="00D844BA"/>
    <w:rsid w:val="00D84AC2"/>
    <w:rsid w:val="00D84ACF"/>
    <w:rsid w:val="00D8581C"/>
    <w:rsid w:val="00D8584C"/>
    <w:rsid w:val="00D85B3A"/>
    <w:rsid w:val="00D85F60"/>
    <w:rsid w:val="00D86232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391D"/>
    <w:rsid w:val="00D94261"/>
    <w:rsid w:val="00D94299"/>
    <w:rsid w:val="00D94588"/>
    <w:rsid w:val="00D95C2C"/>
    <w:rsid w:val="00D97A82"/>
    <w:rsid w:val="00DA23CF"/>
    <w:rsid w:val="00DA37A8"/>
    <w:rsid w:val="00DA3CE9"/>
    <w:rsid w:val="00DA58B2"/>
    <w:rsid w:val="00DA649B"/>
    <w:rsid w:val="00DA7B74"/>
    <w:rsid w:val="00DB2748"/>
    <w:rsid w:val="00DB27DD"/>
    <w:rsid w:val="00DB2B66"/>
    <w:rsid w:val="00DB3CCC"/>
    <w:rsid w:val="00DB7765"/>
    <w:rsid w:val="00DC1FBE"/>
    <w:rsid w:val="00DC2761"/>
    <w:rsid w:val="00DC2C3A"/>
    <w:rsid w:val="00DC300C"/>
    <w:rsid w:val="00DC33B4"/>
    <w:rsid w:val="00DC5960"/>
    <w:rsid w:val="00DC6966"/>
    <w:rsid w:val="00DC6C22"/>
    <w:rsid w:val="00DC6DD9"/>
    <w:rsid w:val="00DC7A65"/>
    <w:rsid w:val="00DC7C6B"/>
    <w:rsid w:val="00DD0015"/>
    <w:rsid w:val="00DD0752"/>
    <w:rsid w:val="00DD12E4"/>
    <w:rsid w:val="00DD2D28"/>
    <w:rsid w:val="00DD370A"/>
    <w:rsid w:val="00DD3ABB"/>
    <w:rsid w:val="00DD5958"/>
    <w:rsid w:val="00DD5B11"/>
    <w:rsid w:val="00DD77E0"/>
    <w:rsid w:val="00DD7BE0"/>
    <w:rsid w:val="00DD7EA6"/>
    <w:rsid w:val="00DE0480"/>
    <w:rsid w:val="00DE26CF"/>
    <w:rsid w:val="00DE2D12"/>
    <w:rsid w:val="00DE3E92"/>
    <w:rsid w:val="00DE428D"/>
    <w:rsid w:val="00DE58FA"/>
    <w:rsid w:val="00DE6573"/>
    <w:rsid w:val="00DE6816"/>
    <w:rsid w:val="00DF0619"/>
    <w:rsid w:val="00DF2813"/>
    <w:rsid w:val="00DF2F95"/>
    <w:rsid w:val="00DF588F"/>
    <w:rsid w:val="00DF6479"/>
    <w:rsid w:val="00DF69A5"/>
    <w:rsid w:val="00DF7033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68D5"/>
    <w:rsid w:val="00E07ACA"/>
    <w:rsid w:val="00E10490"/>
    <w:rsid w:val="00E107EC"/>
    <w:rsid w:val="00E1109C"/>
    <w:rsid w:val="00E11ECD"/>
    <w:rsid w:val="00E132AD"/>
    <w:rsid w:val="00E134B9"/>
    <w:rsid w:val="00E1373D"/>
    <w:rsid w:val="00E13A8D"/>
    <w:rsid w:val="00E13F7D"/>
    <w:rsid w:val="00E14227"/>
    <w:rsid w:val="00E148D3"/>
    <w:rsid w:val="00E151AC"/>
    <w:rsid w:val="00E165B0"/>
    <w:rsid w:val="00E17315"/>
    <w:rsid w:val="00E219D5"/>
    <w:rsid w:val="00E2309E"/>
    <w:rsid w:val="00E23FF9"/>
    <w:rsid w:val="00E260FB"/>
    <w:rsid w:val="00E263D0"/>
    <w:rsid w:val="00E3083B"/>
    <w:rsid w:val="00E31ED1"/>
    <w:rsid w:val="00E31F8F"/>
    <w:rsid w:val="00E32A16"/>
    <w:rsid w:val="00E32B18"/>
    <w:rsid w:val="00E330A8"/>
    <w:rsid w:val="00E337B4"/>
    <w:rsid w:val="00E3459F"/>
    <w:rsid w:val="00E36635"/>
    <w:rsid w:val="00E37736"/>
    <w:rsid w:val="00E40671"/>
    <w:rsid w:val="00E418C3"/>
    <w:rsid w:val="00E43842"/>
    <w:rsid w:val="00E43ED6"/>
    <w:rsid w:val="00E445BF"/>
    <w:rsid w:val="00E446E4"/>
    <w:rsid w:val="00E44B38"/>
    <w:rsid w:val="00E45550"/>
    <w:rsid w:val="00E47910"/>
    <w:rsid w:val="00E47CF2"/>
    <w:rsid w:val="00E509FF"/>
    <w:rsid w:val="00E51DEA"/>
    <w:rsid w:val="00E51F41"/>
    <w:rsid w:val="00E5250D"/>
    <w:rsid w:val="00E5304E"/>
    <w:rsid w:val="00E53059"/>
    <w:rsid w:val="00E53D67"/>
    <w:rsid w:val="00E53FDB"/>
    <w:rsid w:val="00E54273"/>
    <w:rsid w:val="00E54FB1"/>
    <w:rsid w:val="00E55339"/>
    <w:rsid w:val="00E609C5"/>
    <w:rsid w:val="00E63113"/>
    <w:rsid w:val="00E65C68"/>
    <w:rsid w:val="00E66289"/>
    <w:rsid w:val="00E66978"/>
    <w:rsid w:val="00E66A56"/>
    <w:rsid w:val="00E670C2"/>
    <w:rsid w:val="00E67C42"/>
    <w:rsid w:val="00E70255"/>
    <w:rsid w:val="00E74316"/>
    <w:rsid w:val="00E7444B"/>
    <w:rsid w:val="00E75636"/>
    <w:rsid w:val="00E75EA5"/>
    <w:rsid w:val="00E8074C"/>
    <w:rsid w:val="00E8157D"/>
    <w:rsid w:val="00E825B6"/>
    <w:rsid w:val="00E84175"/>
    <w:rsid w:val="00E84541"/>
    <w:rsid w:val="00E8559C"/>
    <w:rsid w:val="00E857B6"/>
    <w:rsid w:val="00E85A93"/>
    <w:rsid w:val="00E86F45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2251"/>
    <w:rsid w:val="00EA31D3"/>
    <w:rsid w:val="00EA3B42"/>
    <w:rsid w:val="00EA3C8B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FCC"/>
    <w:rsid w:val="00EC69C7"/>
    <w:rsid w:val="00EC7F1D"/>
    <w:rsid w:val="00ED23AD"/>
    <w:rsid w:val="00ED330C"/>
    <w:rsid w:val="00ED5A32"/>
    <w:rsid w:val="00ED6254"/>
    <w:rsid w:val="00ED68EE"/>
    <w:rsid w:val="00ED6C19"/>
    <w:rsid w:val="00ED777F"/>
    <w:rsid w:val="00ED7BC7"/>
    <w:rsid w:val="00EE2196"/>
    <w:rsid w:val="00EE2404"/>
    <w:rsid w:val="00EE2DF2"/>
    <w:rsid w:val="00EE51F2"/>
    <w:rsid w:val="00EE73CE"/>
    <w:rsid w:val="00EE7C55"/>
    <w:rsid w:val="00EF0B3B"/>
    <w:rsid w:val="00EF1588"/>
    <w:rsid w:val="00EF43ED"/>
    <w:rsid w:val="00EF6554"/>
    <w:rsid w:val="00F03FF8"/>
    <w:rsid w:val="00F04521"/>
    <w:rsid w:val="00F04810"/>
    <w:rsid w:val="00F04A3F"/>
    <w:rsid w:val="00F05B94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16205"/>
    <w:rsid w:val="00F16ACE"/>
    <w:rsid w:val="00F17610"/>
    <w:rsid w:val="00F20933"/>
    <w:rsid w:val="00F20B9D"/>
    <w:rsid w:val="00F211EE"/>
    <w:rsid w:val="00F21A7A"/>
    <w:rsid w:val="00F22DAE"/>
    <w:rsid w:val="00F22E0F"/>
    <w:rsid w:val="00F239B6"/>
    <w:rsid w:val="00F2439C"/>
    <w:rsid w:val="00F30A7E"/>
    <w:rsid w:val="00F31A2F"/>
    <w:rsid w:val="00F320DF"/>
    <w:rsid w:val="00F33F84"/>
    <w:rsid w:val="00F3414D"/>
    <w:rsid w:val="00F34D8C"/>
    <w:rsid w:val="00F35791"/>
    <w:rsid w:val="00F35A05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290"/>
    <w:rsid w:val="00F45FC0"/>
    <w:rsid w:val="00F46D70"/>
    <w:rsid w:val="00F47143"/>
    <w:rsid w:val="00F50371"/>
    <w:rsid w:val="00F5170C"/>
    <w:rsid w:val="00F52456"/>
    <w:rsid w:val="00F53A66"/>
    <w:rsid w:val="00F53ACE"/>
    <w:rsid w:val="00F55C81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49B0"/>
    <w:rsid w:val="00F75204"/>
    <w:rsid w:val="00F7529E"/>
    <w:rsid w:val="00F75C29"/>
    <w:rsid w:val="00F77175"/>
    <w:rsid w:val="00F8338E"/>
    <w:rsid w:val="00F83CA2"/>
    <w:rsid w:val="00F847D1"/>
    <w:rsid w:val="00F858F0"/>
    <w:rsid w:val="00F85AF1"/>
    <w:rsid w:val="00F90B89"/>
    <w:rsid w:val="00F90BA4"/>
    <w:rsid w:val="00F9276C"/>
    <w:rsid w:val="00F936A3"/>
    <w:rsid w:val="00F959A4"/>
    <w:rsid w:val="00F959FD"/>
    <w:rsid w:val="00F95E42"/>
    <w:rsid w:val="00F96BA0"/>
    <w:rsid w:val="00F970AA"/>
    <w:rsid w:val="00F97B9A"/>
    <w:rsid w:val="00FA0954"/>
    <w:rsid w:val="00FA0B85"/>
    <w:rsid w:val="00FA1991"/>
    <w:rsid w:val="00FA264A"/>
    <w:rsid w:val="00FA5CD5"/>
    <w:rsid w:val="00FA7295"/>
    <w:rsid w:val="00FB1848"/>
    <w:rsid w:val="00FB2265"/>
    <w:rsid w:val="00FB3A49"/>
    <w:rsid w:val="00FB4062"/>
    <w:rsid w:val="00FB494A"/>
    <w:rsid w:val="00FB5073"/>
    <w:rsid w:val="00FB51F1"/>
    <w:rsid w:val="00FB7A4E"/>
    <w:rsid w:val="00FC188E"/>
    <w:rsid w:val="00FC2E70"/>
    <w:rsid w:val="00FC3250"/>
    <w:rsid w:val="00FC377C"/>
    <w:rsid w:val="00FC3AAC"/>
    <w:rsid w:val="00FC41DA"/>
    <w:rsid w:val="00FC42BC"/>
    <w:rsid w:val="00FC5E37"/>
    <w:rsid w:val="00FC7574"/>
    <w:rsid w:val="00FC77D7"/>
    <w:rsid w:val="00FC7B31"/>
    <w:rsid w:val="00FC7B61"/>
    <w:rsid w:val="00FD0ED5"/>
    <w:rsid w:val="00FD15DD"/>
    <w:rsid w:val="00FD333E"/>
    <w:rsid w:val="00FD3373"/>
    <w:rsid w:val="00FD450C"/>
    <w:rsid w:val="00FD688F"/>
    <w:rsid w:val="00FD733D"/>
    <w:rsid w:val="00FD73EA"/>
    <w:rsid w:val="00FD7A39"/>
    <w:rsid w:val="00FE37BF"/>
    <w:rsid w:val="00FE405A"/>
    <w:rsid w:val="00FE5D73"/>
    <w:rsid w:val="00FE5E39"/>
    <w:rsid w:val="00FE68F5"/>
    <w:rsid w:val="00FE71DC"/>
    <w:rsid w:val="00FE74C3"/>
    <w:rsid w:val="00FE74CD"/>
    <w:rsid w:val="00FF08F9"/>
    <w:rsid w:val="00FF0D35"/>
    <w:rsid w:val="00FF3420"/>
    <w:rsid w:val="00FF4540"/>
    <w:rsid w:val="00FF580D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qFormat/>
    <w:rsid w:val="00DF7033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paragraph" w:styleId="1">
    <w:name w:val="heading 1"/>
    <w:aliases w:val="ALT+1"/>
    <w:basedOn w:val="a2"/>
    <w:next w:val="2"/>
    <w:link w:val="1Char"/>
    <w:autoRedefine/>
    <w:qFormat/>
    <w:rsid w:val="00F55C81"/>
    <w:pPr>
      <w:keepNext/>
      <w:numPr>
        <w:numId w:val="4"/>
      </w:numPr>
      <w:pBdr>
        <w:bottom w:val="single" w:sz="12" w:space="1" w:color="auto"/>
      </w:pBdr>
      <w:wordWrap w:val="0"/>
      <w:spacing w:before="0" w:after="800"/>
      <w:jc w:val="right"/>
      <w:outlineLvl w:val="0"/>
    </w:pPr>
    <w:rPr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DF7033"/>
    <w:pPr>
      <w:keepNext/>
      <w:keepLines/>
      <w:numPr>
        <w:ilvl w:val="1"/>
        <w:numId w:val="13"/>
      </w:numPr>
      <w:spacing w:before="600"/>
      <w:outlineLvl w:val="1"/>
    </w:pPr>
    <w:rPr>
      <w:bCs/>
      <w:noProof/>
      <w:kern w:val="0"/>
      <w:sz w:val="36"/>
      <w:szCs w:val="36"/>
      <w:lang w:eastAsia="en-US"/>
    </w:rPr>
  </w:style>
  <w:style w:type="paragraph" w:styleId="3">
    <w:name w:val="heading 3"/>
    <w:aliases w:val="ALT+3"/>
    <w:basedOn w:val="a2"/>
    <w:link w:val="3Char"/>
    <w:autoRedefine/>
    <w:qFormat/>
    <w:rsid w:val="008421A9"/>
    <w:pPr>
      <w:keepNext/>
      <w:keepLines/>
      <w:numPr>
        <w:ilvl w:val="2"/>
        <w:numId w:val="13"/>
      </w:numPr>
      <w:spacing w:before="200"/>
      <w:outlineLvl w:val="2"/>
    </w:pPr>
    <w:rPr>
      <w:noProof/>
      <w:kern w:val="0"/>
      <w:sz w:val="32"/>
      <w:szCs w:val="32"/>
    </w:rPr>
  </w:style>
  <w:style w:type="paragraph" w:styleId="4">
    <w:name w:val="heading 4"/>
    <w:aliases w:val="ALT+4"/>
    <w:basedOn w:val="a2"/>
    <w:next w:val="5"/>
    <w:link w:val="4Char"/>
    <w:autoRedefine/>
    <w:qFormat/>
    <w:rsid w:val="00DF7033"/>
    <w:pPr>
      <w:keepNext/>
      <w:keepLines/>
      <w:numPr>
        <w:ilvl w:val="3"/>
        <w:numId w:val="13"/>
      </w:numPr>
      <w:outlineLvl w:val="3"/>
    </w:pPr>
    <w:rPr>
      <w:rFonts w:hint="eastAsia"/>
      <w:noProof/>
      <w:kern w:val="0"/>
      <w:sz w:val="28"/>
      <w:szCs w:val="28"/>
    </w:rPr>
  </w:style>
  <w:style w:type="paragraph" w:styleId="5">
    <w:name w:val="heading 5"/>
    <w:aliases w:val="ALT+5"/>
    <w:basedOn w:val="a2"/>
    <w:next w:val="BlockLabel"/>
    <w:link w:val="5Char"/>
    <w:autoRedefine/>
    <w:qFormat/>
    <w:rsid w:val="00DF7033"/>
    <w:pPr>
      <w:keepNext/>
      <w:keepLines/>
      <w:numPr>
        <w:ilvl w:val="4"/>
        <w:numId w:val="13"/>
      </w:numPr>
      <w:outlineLvl w:val="4"/>
    </w:pPr>
    <w:rPr>
      <w:rFonts w:hint="eastAsia"/>
      <w:noProof/>
      <w:kern w:val="0"/>
      <w:sz w:val="24"/>
      <w:szCs w:val="24"/>
    </w:rPr>
  </w:style>
  <w:style w:type="paragraph" w:styleId="6">
    <w:name w:val="heading 6"/>
    <w:basedOn w:val="a2"/>
    <w:next w:val="a2"/>
    <w:link w:val="6Char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link w:val="7Char"/>
    <w:qFormat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link w:val="8Char"/>
    <w:qFormat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link w:val="9Char"/>
    <w:qFormat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kern w:val="0"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kern w:val="0"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link w:val="FigureDescription0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  <w:rPr>
      <w:kern w:val="0"/>
    </w:r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  <w:kern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link w:val="Char0"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0A0022"/>
    <w:pPr>
      <w:ind w:left="0"/>
    </w:pPr>
    <w:rPr>
      <w:rFonts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0A0022"/>
    <w:pPr>
      <w:ind w:left="0"/>
    </w:pPr>
    <w:rPr>
      <w:noProof/>
      <w:sz w:val="20"/>
      <w:szCs w:val="20"/>
    </w:rPr>
  </w:style>
  <w:style w:type="paragraph" w:styleId="31">
    <w:name w:val="toc 3"/>
    <w:basedOn w:val="a2"/>
    <w:next w:val="a2"/>
    <w:uiPriority w:val="39"/>
    <w:rsid w:val="00CC6697"/>
    <w:pPr>
      <w:ind w:left="0"/>
    </w:pPr>
    <w:rPr>
      <w:noProof/>
      <w:sz w:val="20"/>
      <w:szCs w:val="20"/>
    </w:rPr>
  </w:style>
  <w:style w:type="paragraph" w:styleId="41">
    <w:name w:val="toc 4"/>
    <w:basedOn w:val="a2"/>
    <w:next w:val="a2"/>
    <w:uiPriority w:val="39"/>
    <w:rsid w:val="00CC6697"/>
    <w:pPr>
      <w:ind w:left="0"/>
    </w:pPr>
    <w:rPr>
      <w:sz w:val="20"/>
      <w:szCs w:val="20"/>
    </w:rPr>
  </w:style>
  <w:style w:type="paragraph" w:styleId="52">
    <w:name w:val="toc 5"/>
    <w:basedOn w:val="a2"/>
    <w:next w:val="a2"/>
    <w:uiPriority w:val="39"/>
    <w:rsid w:val="00CC6697"/>
    <w:pPr>
      <w:ind w:left="0"/>
    </w:pPr>
    <w:rPr>
      <w:sz w:val="20"/>
    </w:rPr>
  </w:style>
  <w:style w:type="paragraph" w:styleId="60">
    <w:name w:val="toc 6"/>
    <w:basedOn w:val="a2"/>
    <w:next w:val="a2"/>
    <w:autoRedefine/>
    <w:uiPriority w:val="39"/>
    <w:rsid w:val="009D0E48"/>
    <w:pPr>
      <w:ind w:left="2100"/>
    </w:pPr>
    <w:rPr>
      <w:sz w:val="24"/>
    </w:rPr>
  </w:style>
  <w:style w:type="paragraph" w:styleId="70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  <w:rPr>
      <w:sz w:val="20"/>
      <w:szCs w:val="20"/>
    </w:r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  <w:rPr>
      <w:sz w:val="20"/>
      <w:szCs w:val="20"/>
    </w:r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  <w:rPr>
      <w:sz w:val="20"/>
      <w:szCs w:val="20"/>
    </w:r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  <w:rPr>
      <w:sz w:val="20"/>
      <w:szCs w:val="20"/>
    </w:r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  <w:rPr>
      <w:sz w:val="20"/>
      <w:szCs w:val="20"/>
    </w:rPr>
  </w:style>
  <w:style w:type="paragraph" w:styleId="aa">
    <w:name w:val="table of figures"/>
    <w:basedOn w:val="a2"/>
    <w:next w:val="a2"/>
    <w:semiHidden/>
    <w:rsid w:val="009D0E48"/>
    <w:pPr>
      <w:spacing w:afterLines="50"/>
      <w:ind w:leftChars="300" w:left="300"/>
    </w:pPr>
    <w:rPr>
      <w:sz w:val="20"/>
      <w:szCs w:val="20"/>
    </w:rPr>
  </w:style>
  <w:style w:type="paragraph" w:styleId="ab">
    <w:name w:val="Document Map"/>
    <w:basedOn w:val="a2"/>
    <w:link w:val="Char1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2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  <w:kern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link w:val="Char3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4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link w:val="Char5"/>
    <w:semiHidden/>
    <w:rsid w:val="009D0E48"/>
    <w:rPr>
      <w:sz w:val="18"/>
      <w:szCs w:val="18"/>
    </w:rPr>
  </w:style>
  <w:style w:type="paragraph" w:styleId="af2">
    <w:name w:val="annotation text"/>
    <w:basedOn w:val="a2"/>
    <w:link w:val="Char6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link w:val="Char7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  <w:sz w:val="20"/>
      <w:szCs w:val="20"/>
    </w:rPr>
  </w:style>
  <w:style w:type="paragraph" w:styleId="af7">
    <w:name w:val="endnote text"/>
    <w:basedOn w:val="a2"/>
    <w:link w:val="Char8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link w:val="HTMLChar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link w:val="HTMLChar0"/>
    <w:semiHidden/>
    <w:rsid w:val="009D0E48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link w:val="Char9"/>
    <w:semiHidden/>
    <w:rsid w:val="009D0E48"/>
  </w:style>
  <w:style w:type="paragraph" w:styleId="afd">
    <w:name w:val="Plain Text"/>
    <w:basedOn w:val="a2"/>
    <w:link w:val="Chara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link w:val="Charb"/>
    <w:semiHidden/>
    <w:rsid w:val="009D0E48"/>
  </w:style>
  <w:style w:type="paragraph" w:styleId="aff0">
    <w:name w:val="Subtitle"/>
    <w:basedOn w:val="a2"/>
    <w:link w:val="Charc"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link w:val="Chard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9D0E48"/>
    <w:rPr>
      <w:rFonts w:cs="Times New Roman"/>
    </w:rPr>
  </w:style>
  <w:style w:type="paragraph" w:styleId="aff8">
    <w:name w:val="Signature"/>
    <w:basedOn w:val="a2"/>
    <w:link w:val="Chare"/>
    <w:semiHidden/>
    <w:rsid w:val="009D0E48"/>
    <w:pPr>
      <w:ind w:leftChars="2100" w:left="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link w:val="Charf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c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d">
    <w:name w:val="Message Header"/>
    <w:basedOn w:val="a2"/>
    <w:link w:val="Charf0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uiPriority w:val="22"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link w:val="Charf1"/>
    <w:semiHidden/>
    <w:rsid w:val="009D0E48"/>
    <w:pPr>
      <w:spacing w:after="120"/>
    </w:pPr>
  </w:style>
  <w:style w:type="paragraph" w:styleId="afff3">
    <w:name w:val="Body Text First Indent"/>
    <w:basedOn w:val="afff2"/>
    <w:link w:val="Charf2"/>
    <w:semiHidden/>
    <w:rsid w:val="009D0E48"/>
    <w:pPr>
      <w:ind w:firstLineChars="100" w:firstLine="420"/>
    </w:pPr>
  </w:style>
  <w:style w:type="paragraph" w:styleId="afff4">
    <w:name w:val="Body Text Indent"/>
    <w:basedOn w:val="a2"/>
    <w:link w:val="Charf3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4"/>
    <w:link w:val="2Char0"/>
    <w:semiHidden/>
    <w:rsid w:val="009D0E48"/>
    <w:pPr>
      <w:ind w:firstLineChars="200" w:firstLine="420"/>
    </w:pPr>
  </w:style>
  <w:style w:type="paragraph" w:styleId="afff5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link w:val="2Char1"/>
    <w:semiHidden/>
    <w:rsid w:val="009D0E48"/>
    <w:pPr>
      <w:spacing w:after="120" w:line="480" w:lineRule="auto"/>
    </w:pPr>
  </w:style>
  <w:style w:type="paragraph" w:styleId="3f">
    <w:name w:val="Body Text 3"/>
    <w:basedOn w:val="a2"/>
    <w:link w:val="3Char0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link w:val="2Char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link w:val="3Char1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6">
    <w:name w:val="Note Heading"/>
    <w:basedOn w:val="a2"/>
    <w:next w:val="a2"/>
    <w:link w:val="Charf4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kern w:val="0"/>
      <w:szCs w:val="20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kern w:val="0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qFormat/>
    <w:rsid w:val="00DF7033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qFormat/>
    <w:rsid w:val="00DF7033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kern w:val="0"/>
      <w:sz w:val="22"/>
      <w:szCs w:val="22"/>
    </w:rPr>
  </w:style>
  <w:style w:type="character" w:customStyle="1" w:styleId="Char4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qFormat/>
    <w:rsid w:val="00DF7033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  <w:kern w:val="0"/>
    </w:rPr>
  </w:style>
  <w:style w:type="paragraph" w:customStyle="1" w:styleId="Cover-">
    <w:name w:val="Cover-宋体+罗马+正文"/>
    <w:basedOn w:val="a2"/>
    <w:link w:val="Cover-Char"/>
    <w:rsid w:val="00014276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kern w:val="0"/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014276"/>
    <w:rPr>
      <w:rFonts w:cs="Arial"/>
      <w:sz w:val="24"/>
      <w:szCs w:val="24"/>
    </w:rPr>
  </w:style>
  <w:style w:type="paragraph" w:customStyle="1" w:styleId="05">
    <w:name w:val="样式 实验正文 + 段后: 0.5 行"/>
    <w:basedOn w:val="Cover-"/>
    <w:rsid w:val="00014276"/>
    <w:pPr>
      <w:spacing w:after="120"/>
    </w:pPr>
    <w:rPr>
      <w:rFonts w:cs="宋体"/>
      <w:szCs w:val="20"/>
    </w:rPr>
  </w:style>
  <w:style w:type="paragraph" w:customStyle="1" w:styleId="afffa">
    <w:name w:val="表格"/>
    <w:next w:val="a2"/>
    <w:link w:val="Charf5"/>
    <w:rsid w:val="00072AAD"/>
    <w:pPr>
      <w:framePr w:wrap="around" w:vAnchor="text" w:hAnchor="margin" w:x="-34" w:y="1"/>
      <w:mirrorIndents/>
    </w:pPr>
    <w:rPr>
      <w:rFonts w:ascii="Arial" w:eastAsia="微软雅黑" w:hAnsi="Arial"/>
      <w:snapToGrid w:val="0"/>
      <w:szCs w:val="21"/>
    </w:rPr>
  </w:style>
  <w:style w:type="character" w:customStyle="1" w:styleId="Charf5">
    <w:name w:val="表格 Char"/>
    <w:basedOn w:val="a3"/>
    <w:link w:val="afffa"/>
    <w:rsid w:val="00072AAD"/>
    <w:rPr>
      <w:rFonts w:ascii="Arial" w:eastAsia="微软雅黑" w:hAnsi="Arial"/>
      <w:snapToGrid w:val="0"/>
      <w:szCs w:val="21"/>
    </w:rPr>
  </w:style>
  <w:style w:type="character" w:customStyle="1" w:styleId="afffb">
    <w:name w:val="样式 蓝色"/>
    <w:basedOn w:val="a3"/>
    <w:semiHidden/>
    <w:rsid w:val="00D9006B"/>
    <w:rPr>
      <w:color w:val="0000FF"/>
    </w:rPr>
  </w:style>
  <w:style w:type="character" w:customStyle="1" w:styleId="afffc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  <w:szCs w:val="20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d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kern w:val="0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e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qFormat/>
    <w:rsid w:val="00DF7033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F53ACE"/>
    <w:pPr>
      <w:ind w:leftChars="100" w:left="1281" w:rightChars="100" w:right="100"/>
      <w:jc w:val="center"/>
    </w:pPr>
    <w:rPr>
      <w:rFonts w:cs="宋体"/>
      <w:szCs w:val="20"/>
    </w:rPr>
  </w:style>
  <w:style w:type="character" w:customStyle="1" w:styleId="1Char">
    <w:name w:val="标题 1 Char"/>
    <w:aliases w:val="ALT+1 Char"/>
    <w:basedOn w:val="a3"/>
    <w:link w:val="1"/>
    <w:rsid w:val="00F55C81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affff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kern w:val="0"/>
      <w:sz w:val="22"/>
    </w:rPr>
  </w:style>
  <w:style w:type="paragraph" w:styleId="affff0">
    <w:name w:val="List Paragraph"/>
    <w:basedOn w:val="a2"/>
    <w:link w:val="Charf6"/>
    <w:autoRedefine/>
    <w:uiPriority w:val="34"/>
    <w:qFormat/>
    <w:rsid w:val="00DF7033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kern w:val="0"/>
      <w:sz w:val="22"/>
    </w:rPr>
  </w:style>
  <w:style w:type="character" w:customStyle="1" w:styleId="Charf6">
    <w:name w:val="列出段落 Char"/>
    <w:basedOn w:val="a3"/>
    <w:link w:val="affff0"/>
    <w:uiPriority w:val="34"/>
    <w:rsid w:val="00DF7033"/>
    <w:rPr>
      <w:rFonts w:ascii="微软雅黑" w:eastAsia="微软雅黑" w:hAnsi="微软雅黑" w:cs="微软雅黑"/>
      <w:snapToGrid w:val="0"/>
      <w:sz w:val="22"/>
      <w:szCs w:val="21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kern w:val="0"/>
      <w:szCs w:val="20"/>
    </w:rPr>
  </w:style>
  <w:style w:type="paragraph" w:customStyle="1" w:styleId="affff1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2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0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a"/>
    <w:rsid w:val="0020153C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Char2">
    <w:name w:val="页脚 Char"/>
    <w:basedOn w:val="a3"/>
    <w:link w:val="ac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kern w:val="0"/>
      <w:szCs w:val="2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953A32"/>
    <w:pPr>
      <w:ind w:left="1021"/>
    </w:pPr>
    <w:rPr>
      <w:snapToGrid w:val="0"/>
      <w:sz w:val="24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953A32"/>
    <w:rPr>
      <w:rFonts w:ascii="微软雅黑" w:eastAsia="微软雅黑" w:hAnsi="微软雅黑" w:cs="微软雅黑"/>
      <w:snapToGrid w:val="0"/>
      <w:kern w:val="2"/>
      <w:sz w:val="24"/>
      <w:szCs w:val="21"/>
    </w:rPr>
  </w:style>
  <w:style w:type="paragraph" w:customStyle="1" w:styleId="2f2">
    <w:name w:val="2.命令"/>
    <w:basedOn w:val="a2"/>
    <w:link w:val="2f3"/>
    <w:autoRedefine/>
    <w:qFormat/>
    <w:rsid w:val="00467051"/>
    <w:pPr>
      <w:spacing w:before="40" w:after="40"/>
      <w:ind w:left="1021"/>
    </w:pPr>
    <w:rPr>
      <w:rFonts w:ascii="Courier New" w:hAnsi="Courier New" w:cs="Courier New"/>
      <w:sz w:val="18"/>
      <w:szCs w:val="18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467051"/>
    <w:rPr>
      <w:rFonts w:ascii="Courier New" w:eastAsia="微软雅黑" w:hAnsi="Courier New" w:cs="Courier New"/>
      <w:kern w:val="2"/>
      <w:sz w:val="18"/>
      <w:szCs w:val="18"/>
    </w:rPr>
  </w:style>
  <w:style w:type="paragraph" w:customStyle="1" w:styleId="4a">
    <w:name w:val="4.任务"/>
    <w:basedOn w:val="ItemList"/>
    <w:link w:val="4b"/>
    <w:autoRedefine/>
    <w:qFormat/>
    <w:rsid w:val="00A162AF"/>
    <w:pPr>
      <w:ind w:left="1559"/>
    </w:pPr>
    <w:rPr>
      <w:rFonts w:ascii="微软雅黑" w:eastAsia="微软雅黑" w:hAnsi="微软雅黑"/>
      <w:bCs/>
      <w:kern w:val="0"/>
      <w:sz w:val="24"/>
      <w:szCs w:val="24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6568ED"/>
    <w:pPr>
      <w:autoSpaceDE w:val="0"/>
      <w:autoSpaceDN w:val="0"/>
    </w:p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A162AF"/>
    <w:rPr>
      <w:rFonts w:ascii="微软雅黑" w:eastAsia="微软雅黑" w:hAnsi="微软雅黑" w:cs="Arial"/>
      <w:bCs/>
      <w:kern w:val="2"/>
      <w:sz w:val="24"/>
      <w:szCs w:val="24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6568ED"/>
    <w:rPr>
      <w:rFonts w:ascii="微软雅黑" w:eastAsia="微软雅黑" w:hAnsi="微软雅黑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autoRedefine/>
    <w:qFormat/>
    <w:rsid w:val="005F713B"/>
    <w:pPr>
      <w:tabs>
        <w:tab w:val="left" w:pos="4095"/>
        <w:tab w:val="right" w:pos="9638"/>
      </w:tabs>
    </w:pPr>
  </w:style>
  <w:style w:type="paragraph" w:customStyle="1" w:styleId="74">
    <w:name w:val="7.简介标题"/>
    <w:basedOn w:val="Heading2NoNumber"/>
    <w:link w:val="75"/>
    <w:autoRedefine/>
    <w:qFormat/>
    <w:rsid w:val="005F713B"/>
    <w:rPr>
      <w:lang w:eastAsia="zh-CN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5F713B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84">
    <w:name w:val="8.前言标题"/>
    <w:basedOn w:val="Heading3NoNumber"/>
    <w:link w:val="85"/>
    <w:autoRedefine/>
    <w:qFormat/>
    <w:rsid w:val="005F713B"/>
    <w:rPr>
      <w:rFonts w:cs="微软雅黑"/>
    </w:rPr>
  </w:style>
  <w:style w:type="character" w:customStyle="1" w:styleId="2Char">
    <w:name w:val="标题 2 Char"/>
    <w:aliases w:val="ALT+2 Char"/>
    <w:basedOn w:val="a3"/>
    <w:link w:val="2"/>
    <w:rsid w:val="00DF7033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5F713B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3"/>
    <w:link w:val="3"/>
    <w:rsid w:val="008421A9"/>
    <w:rPr>
      <w:rFonts w:ascii="微软雅黑" w:eastAsia="微软雅黑" w:hAnsi="微软雅黑" w:cs="微软雅黑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5F713B"/>
    <w:rPr>
      <w:rFonts w:ascii="微软雅黑" w:eastAsia="微软雅黑" w:hAnsi="微软雅黑" w:cs="微软雅黑"/>
      <w:noProof/>
      <w:sz w:val="26"/>
      <w:szCs w:val="32"/>
    </w:rPr>
  </w:style>
  <w:style w:type="paragraph" w:customStyle="1" w:styleId="30">
    <w:name w:val="3.步骤"/>
    <w:basedOn w:val="Step"/>
    <w:link w:val="3f1"/>
    <w:autoRedefine/>
    <w:qFormat/>
    <w:rsid w:val="002B6696"/>
    <w:pPr>
      <w:numPr>
        <w:ilvl w:val="5"/>
        <w:numId w:val="4"/>
      </w:numPr>
      <w:tabs>
        <w:tab w:val="clear" w:pos="1701"/>
      </w:tabs>
      <w:spacing w:before="160" w:after="160"/>
      <w:outlineLvl w:val="4"/>
    </w:pPr>
    <w:rPr>
      <w:rFonts w:cs="Arial"/>
      <w:bCs/>
      <w:sz w:val="24"/>
      <w:szCs w:val="24"/>
    </w:rPr>
  </w:style>
  <w:style w:type="character" w:customStyle="1" w:styleId="3f1">
    <w:name w:val="3.步骤 字符"/>
    <w:basedOn w:val="Step0"/>
    <w:link w:val="30"/>
    <w:rsid w:val="002B6696"/>
    <w:rPr>
      <w:rFonts w:ascii="微软雅黑" w:eastAsia="微软雅黑" w:hAnsi="微软雅黑" w:cs="Arial"/>
      <w:bCs/>
      <w:snapToGrid w:val="0"/>
      <w:sz w:val="24"/>
      <w:szCs w:val="24"/>
    </w:rPr>
  </w:style>
  <w:style w:type="paragraph" w:customStyle="1" w:styleId="9">
    <w:name w:val="9.图片标题"/>
    <w:basedOn w:val="FigureDescription"/>
    <w:link w:val="93"/>
    <w:autoRedefine/>
    <w:qFormat/>
    <w:rsid w:val="004F516A"/>
    <w:pPr>
      <w:numPr>
        <w:ilvl w:val="7"/>
        <w:numId w:val="4"/>
      </w:numPr>
      <w:spacing w:before="80" w:after="160" w:line="240" w:lineRule="auto"/>
      <w:ind w:left="1021"/>
      <w:jc w:val="center"/>
      <w:outlineLvl w:val="9"/>
    </w:pPr>
    <w:rPr>
      <w:rFonts w:ascii="微软雅黑" w:eastAsia="微软雅黑" w:hAnsi="微软雅黑" w:cs="微软雅黑"/>
      <w:b/>
      <w:sz w:val="24"/>
      <w:szCs w:val="24"/>
    </w:rPr>
  </w:style>
  <w:style w:type="paragraph" w:customStyle="1" w:styleId="50">
    <w:name w:val="5.表格标题"/>
    <w:basedOn w:val="TableDescription1"/>
    <w:link w:val="5c"/>
    <w:autoRedefine/>
    <w:qFormat/>
    <w:rsid w:val="003E1941"/>
    <w:pPr>
      <w:numPr>
        <w:ilvl w:val="8"/>
        <w:numId w:val="4"/>
      </w:numPr>
      <w:spacing w:before="160" w:line="240" w:lineRule="auto"/>
      <w:ind w:leftChars="0" w:left="1021" w:rightChars="0" w:right="0"/>
      <w:outlineLvl w:val="9"/>
    </w:pPr>
    <w:rPr>
      <w:rFonts w:eastAsia="微软雅黑" w:cs="微软雅黑"/>
      <w:b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8516FE"/>
    <w:rPr>
      <w:rFonts w:eastAsia="黑体" w:cs="Arial"/>
      <w:spacing w:val="-4"/>
      <w:kern w:val="2"/>
      <w:sz w:val="21"/>
      <w:szCs w:val="21"/>
    </w:rPr>
  </w:style>
  <w:style w:type="character" w:customStyle="1" w:styleId="93">
    <w:name w:val="9.图片标题 字符"/>
    <w:basedOn w:val="FigureDescription0"/>
    <w:link w:val="9"/>
    <w:rsid w:val="004F516A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character" w:customStyle="1" w:styleId="TableDescription0">
    <w:name w:val="Table Description 字符"/>
    <w:basedOn w:val="a3"/>
    <w:link w:val="TableDescription"/>
    <w:rsid w:val="00D43185"/>
    <w:rPr>
      <w:rFonts w:ascii="FrutigerNext LT Regular" w:eastAsia="黑体" w:hAnsi="FrutigerNext LT Regular" w:cs="Arial"/>
      <w:spacing w:val="-4"/>
      <w:kern w:val="2"/>
      <w:sz w:val="21"/>
      <w:szCs w:val="21"/>
    </w:rPr>
  </w:style>
  <w:style w:type="character" w:customStyle="1" w:styleId="TableDescription2">
    <w:name w:val="样式 Table Description + 居中 字符"/>
    <w:basedOn w:val="TableDescription0"/>
    <w:link w:val="TableDescription1"/>
    <w:rsid w:val="00D43185"/>
    <w:rPr>
      <w:rFonts w:ascii="FrutigerNext LT Regular" w:eastAsia="黑体" w:hAnsi="FrutigerNext LT Regular" w:cs="宋体"/>
      <w:spacing w:val="-4"/>
      <w:kern w:val="2"/>
      <w:sz w:val="21"/>
      <w:szCs w:val="21"/>
    </w:rPr>
  </w:style>
  <w:style w:type="character" w:customStyle="1" w:styleId="5c">
    <w:name w:val="5.表格标题 字符"/>
    <w:basedOn w:val="TableDescription2"/>
    <w:link w:val="50"/>
    <w:rsid w:val="003E1941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paragraph" w:styleId="affff3">
    <w:name w:val="No Spacing"/>
    <w:autoRedefine/>
    <w:uiPriority w:val="1"/>
    <w:qFormat/>
    <w:rsid w:val="00DF7033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4">
    <w:name w:val="Intense Emphasis"/>
    <w:basedOn w:val="a3"/>
    <w:uiPriority w:val="21"/>
    <w:qFormat/>
    <w:rsid w:val="00DF7033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5">
    <w:name w:val="Quote"/>
    <w:basedOn w:val="a2"/>
    <w:next w:val="a2"/>
    <w:link w:val="Charf7"/>
    <w:autoRedefine/>
    <w:uiPriority w:val="29"/>
    <w:qFormat/>
    <w:rsid w:val="00DF70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f7">
    <w:name w:val="引用 Char"/>
    <w:basedOn w:val="a3"/>
    <w:link w:val="affff5"/>
    <w:uiPriority w:val="29"/>
    <w:rsid w:val="00DF7033"/>
    <w:rPr>
      <w:rFonts w:ascii="微软雅黑" w:eastAsia="微软雅黑" w:hAnsi="微软雅黑" w:cs="微软雅黑"/>
      <w:i/>
      <w:iCs/>
      <w:color w:val="404040" w:themeColor="text1" w:themeTint="BF"/>
      <w:kern w:val="2"/>
      <w:sz w:val="21"/>
      <w:szCs w:val="21"/>
    </w:rPr>
  </w:style>
  <w:style w:type="paragraph" w:styleId="affff6">
    <w:name w:val="Intense Quote"/>
    <w:basedOn w:val="a2"/>
    <w:next w:val="a2"/>
    <w:link w:val="Charf8"/>
    <w:autoRedefine/>
    <w:uiPriority w:val="30"/>
    <w:qFormat/>
    <w:rsid w:val="00DF7033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f8">
    <w:name w:val="明显引用 Char"/>
    <w:basedOn w:val="a3"/>
    <w:link w:val="affff6"/>
    <w:uiPriority w:val="30"/>
    <w:rsid w:val="00DF7033"/>
    <w:rPr>
      <w:rFonts w:ascii="微软雅黑" w:eastAsia="微软雅黑" w:hAnsi="微软雅黑" w:cs="微软雅黑"/>
      <w:i/>
      <w:iCs/>
      <w:color w:val="4F81BD" w:themeColor="accent1"/>
      <w:kern w:val="2"/>
      <w:sz w:val="21"/>
      <w:szCs w:val="21"/>
    </w:rPr>
  </w:style>
  <w:style w:type="character" w:styleId="affff7">
    <w:name w:val="Subtle Reference"/>
    <w:basedOn w:val="a3"/>
    <w:uiPriority w:val="31"/>
    <w:qFormat/>
    <w:rsid w:val="00DF7033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8">
    <w:name w:val="Intense Reference"/>
    <w:basedOn w:val="a3"/>
    <w:uiPriority w:val="32"/>
    <w:qFormat/>
    <w:rsid w:val="00DF7033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9">
    <w:name w:val="Book Title"/>
    <w:basedOn w:val="a3"/>
    <w:uiPriority w:val="33"/>
    <w:qFormat/>
    <w:rsid w:val="00DF7033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litext">
    <w:name w:val="litext"/>
    <w:basedOn w:val="a2"/>
    <w:rsid w:val="00DB3CCC"/>
    <w:pPr>
      <w:topLinePunct w:val="0"/>
      <w:adjustRightInd/>
      <w:snapToGrid/>
      <w:spacing w:before="120" w:after="120" w:line="240" w:lineRule="auto"/>
      <w:ind w:left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notetitle1">
    <w:name w:val="notetitle1"/>
    <w:basedOn w:val="a3"/>
    <w:rsid w:val="00550726"/>
    <w:rPr>
      <w:b/>
      <w:bCs/>
    </w:rPr>
  </w:style>
  <w:style w:type="paragraph" w:customStyle="1" w:styleId="Default">
    <w:name w:val="Default"/>
    <w:rsid w:val="00855CBF"/>
    <w:pPr>
      <w:widowControl w:val="0"/>
      <w:autoSpaceDE w:val="0"/>
      <w:autoSpaceDN w:val="0"/>
      <w:adjustRightInd w:val="0"/>
    </w:pPr>
    <w:rPr>
      <w:rFonts w:ascii="华文细黑o..." w:eastAsia="华文细黑o..." w:cs="华文细黑o..."/>
      <w:color w:val="000000"/>
      <w:sz w:val="24"/>
      <w:szCs w:val="24"/>
    </w:rPr>
  </w:style>
  <w:style w:type="character" w:customStyle="1" w:styleId="4Char">
    <w:name w:val="标题 4 Char"/>
    <w:aliases w:val="ALT+4 Char1"/>
    <w:basedOn w:val="a3"/>
    <w:link w:val="4"/>
    <w:rsid w:val="00426185"/>
    <w:rPr>
      <w:rFonts w:ascii="微软雅黑" w:eastAsia="微软雅黑" w:hAnsi="微软雅黑" w:cs="微软雅黑"/>
      <w:noProof/>
      <w:sz w:val="28"/>
      <w:szCs w:val="28"/>
    </w:rPr>
  </w:style>
  <w:style w:type="character" w:customStyle="1" w:styleId="5Char">
    <w:name w:val="标题 5 Char"/>
    <w:aliases w:val="ALT+5 Char"/>
    <w:basedOn w:val="a3"/>
    <w:link w:val="5"/>
    <w:rsid w:val="00426185"/>
    <w:rPr>
      <w:rFonts w:ascii="微软雅黑" w:eastAsia="微软雅黑" w:hAnsi="微软雅黑" w:cs="微软雅黑"/>
      <w:noProof/>
      <w:sz w:val="24"/>
      <w:szCs w:val="24"/>
    </w:rPr>
  </w:style>
  <w:style w:type="character" w:customStyle="1" w:styleId="6Char">
    <w:name w:val="标题 6 Char"/>
    <w:basedOn w:val="a3"/>
    <w:link w:val="6"/>
    <w:semiHidden/>
    <w:rsid w:val="00426185"/>
    <w:rPr>
      <w:rFonts w:ascii="Arial" w:eastAsia="黑体" w:hAnsi="Arial"/>
      <w:b/>
      <w:bCs/>
      <w:kern w:val="2"/>
      <w:sz w:val="21"/>
      <w:szCs w:val="21"/>
    </w:rPr>
  </w:style>
  <w:style w:type="character" w:customStyle="1" w:styleId="7Char">
    <w:name w:val="标题 7 Char"/>
    <w:basedOn w:val="a3"/>
    <w:link w:val="7"/>
    <w:rsid w:val="00426185"/>
    <w:rPr>
      <w:rFonts w:ascii="微软雅黑" w:eastAsia="微软雅黑" w:hAnsi="微软雅黑" w:cs="微软雅黑"/>
      <w:b/>
      <w:kern w:val="2"/>
      <w:sz w:val="44"/>
      <w:szCs w:val="44"/>
    </w:rPr>
  </w:style>
  <w:style w:type="character" w:customStyle="1" w:styleId="8Char">
    <w:name w:val="标题 8 Char"/>
    <w:basedOn w:val="a3"/>
    <w:link w:val="8"/>
    <w:rsid w:val="00426185"/>
    <w:rPr>
      <w:rFonts w:ascii="微软雅黑" w:eastAsia="微软雅黑" w:hAnsi="微软雅黑"/>
      <w:bCs/>
      <w:noProof/>
      <w:sz w:val="36"/>
      <w:szCs w:val="36"/>
      <w:lang w:eastAsia="en-US"/>
    </w:rPr>
  </w:style>
  <w:style w:type="character" w:customStyle="1" w:styleId="9Char">
    <w:name w:val="标题 9 Char"/>
    <w:basedOn w:val="a3"/>
    <w:link w:val="90"/>
    <w:rsid w:val="00426185"/>
    <w:rPr>
      <w:rFonts w:ascii="微软雅黑" w:eastAsia="微软雅黑" w:hAnsi="微软雅黑"/>
      <w:noProof/>
      <w:sz w:val="32"/>
      <w:szCs w:val="32"/>
    </w:rPr>
  </w:style>
  <w:style w:type="character" w:customStyle="1" w:styleId="HTMLChar">
    <w:name w:val="HTML 地址 Char"/>
    <w:basedOn w:val="a3"/>
    <w:link w:val="HTML2"/>
    <w:semiHidden/>
    <w:rsid w:val="00426185"/>
    <w:rPr>
      <w:rFonts w:ascii="微软雅黑" w:eastAsia="微软雅黑" w:hAnsi="微软雅黑" w:cs="微软雅黑"/>
      <w:i/>
      <w:iCs/>
      <w:kern w:val="2"/>
      <w:sz w:val="21"/>
      <w:szCs w:val="21"/>
    </w:rPr>
  </w:style>
  <w:style w:type="character" w:customStyle="1" w:styleId="1Char1">
    <w:name w:val="标题 1 Char1"/>
    <w:aliases w:val="ALT+1 Char1"/>
    <w:basedOn w:val="a3"/>
    <w:rsid w:val="00426185"/>
    <w:rPr>
      <w:rFonts w:ascii="微软雅黑" w:eastAsia="微软雅黑" w:hAnsi="微软雅黑" w:cs="微软雅黑"/>
      <w:b/>
      <w:bCs/>
      <w:kern w:val="44"/>
      <w:sz w:val="44"/>
      <w:szCs w:val="44"/>
    </w:rPr>
  </w:style>
  <w:style w:type="character" w:customStyle="1" w:styleId="4Char1">
    <w:name w:val="标题 4 Char1"/>
    <w:aliases w:val="ALT+4 Char"/>
    <w:basedOn w:val="a3"/>
    <w:semiHidden/>
    <w:rsid w:val="0042618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HTMLChar0">
    <w:name w:val="HTML 预设格式 Char"/>
    <w:basedOn w:val="a3"/>
    <w:link w:val="HTML8"/>
    <w:semiHidden/>
    <w:rsid w:val="00426185"/>
    <w:rPr>
      <w:rFonts w:ascii="Courier New" w:eastAsia="微软雅黑" w:hAnsi="Courier New" w:cs="Courier New"/>
      <w:kern w:val="2"/>
    </w:rPr>
  </w:style>
  <w:style w:type="character" w:customStyle="1" w:styleId="Char6">
    <w:name w:val="批注文字 Char"/>
    <w:basedOn w:val="a3"/>
    <w:link w:val="af2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8">
    <w:name w:val="尾注文本 Char"/>
    <w:basedOn w:val="a3"/>
    <w:link w:val="af7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3">
    <w:name w:val="宏文本 Char"/>
    <w:basedOn w:val="a3"/>
    <w:link w:val="ae"/>
    <w:semiHidden/>
    <w:rsid w:val="00426185"/>
    <w:rPr>
      <w:rFonts w:ascii="Courier New" w:hAnsi="Courier New" w:cs="Courier New"/>
      <w:kern w:val="2"/>
      <w:sz w:val="24"/>
      <w:szCs w:val="24"/>
    </w:rPr>
  </w:style>
  <w:style w:type="character" w:customStyle="1" w:styleId="Char0">
    <w:name w:val="标题 Char"/>
    <w:basedOn w:val="a3"/>
    <w:link w:val="a8"/>
    <w:rsid w:val="00426185"/>
    <w:rPr>
      <w:rFonts w:ascii="Arial" w:eastAsia="微软雅黑" w:hAnsi="Arial" w:cs="微软雅黑"/>
      <w:b/>
      <w:bCs/>
      <w:kern w:val="2"/>
      <w:sz w:val="32"/>
      <w:szCs w:val="32"/>
    </w:rPr>
  </w:style>
  <w:style w:type="character" w:customStyle="1" w:styleId="Chard">
    <w:name w:val="结束语 Char"/>
    <w:basedOn w:val="a3"/>
    <w:link w:val="aff2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e">
    <w:name w:val="签名 Char"/>
    <w:basedOn w:val="a3"/>
    <w:link w:val="aff8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1">
    <w:name w:val="正文文本 Char"/>
    <w:basedOn w:val="a3"/>
    <w:link w:val="afff2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3">
    <w:name w:val="正文文本缩进 Char"/>
    <w:basedOn w:val="a3"/>
    <w:link w:val="afff4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0">
    <w:name w:val="信息标题 Char"/>
    <w:basedOn w:val="a3"/>
    <w:link w:val="affd"/>
    <w:semiHidden/>
    <w:rsid w:val="00426185"/>
    <w:rPr>
      <w:rFonts w:ascii="Arial" w:eastAsia="微软雅黑" w:hAnsi="Arial" w:cs="微软雅黑"/>
      <w:kern w:val="2"/>
      <w:sz w:val="21"/>
      <w:szCs w:val="21"/>
      <w:shd w:val="pct20" w:color="auto" w:fill="auto"/>
    </w:rPr>
  </w:style>
  <w:style w:type="character" w:customStyle="1" w:styleId="Charc">
    <w:name w:val="副标题 Char"/>
    <w:basedOn w:val="a3"/>
    <w:link w:val="aff0"/>
    <w:rsid w:val="00426185"/>
    <w:rPr>
      <w:rFonts w:ascii="Arial" w:eastAsia="微软雅黑" w:hAnsi="Arial" w:cs="微软雅黑"/>
      <w:b/>
      <w:bCs/>
      <w:kern w:val="28"/>
      <w:sz w:val="32"/>
      <w:szCs w:val="32"/>
    </w:rPr>
  </w:style>
  <w:style w:type="character" w:customStyle="1" w:styleId="Char9">
    <w:name w:val="称呼 Char"/>
    <w:basedOn w:val="a3"/>
    <w:link w:val="afc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">
    <w:name w:val="日期 Char"/>
    <w:basedOn w:val="a3"/>
    <w:link w:val="affa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2">
    <w:name w:val="正文首行缩进 Char"/>
    <w:basedOn w:val="Charf1"/>
    <w:link w:val="afff3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2Char0">
    <w:name w:val="正文首行缩进 2 Char"/>
    <w:basedOn w:val="Charf3"/>
    <w:link w:val="2f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f4">
    <w:name w:val="注释标题 Char"/>
    <w:basedOn w:val="a3"/>
    <w:link w:val="afff6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2Char1">
    <w:name w:val="正文文本 2 Char"/>
    <w:basedOn w:val="a3"/>
    <w:link w:val="2f0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3Char0">
    <w:name w:val="正文文本 3 Char"/>
    <w:basedOn w:val="a3"/>
    <w:link w:val="3f"/>
    <w:semiHidden/>
    <w:rsid w:val="00426185"/>
    <w:rPr>
      <w:rFonts w:ascii="微软雅黑" w:eastAsia="微软雅黑" w:hAnsi="微软雅黑" w:cs="微软雅黑"/>
      <w:kern w:val="2"/>
      <w:sz w:val="16"/>
      <w:szCs w:val="16"/>
    </w:rPr>
  </w:style>
  <w:style w:type="character" w:customStyle="1" w:styleId="2Char2">
    <w:name w:val="正文文本缩进 2 Char"/>
    <w:basedOn w:val="a3"/>
    <w:link w:val="2f1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3Char1">
    <w:name w:val="正文文本缩进 3 Char"/>
    <w:basedOn w:val="a3"/>
    <w:link w:val="3f0"/>
    <w:semiHidden/>
    <w:rsid w:val="00426185"/>
    <w:rPr>
      <w:rFonts w:ascii="微软雅黑" w:eastAsia="微软雅黑" w:hAnsi="微软雅黑" w:cs="微软雅黑"/>
      <w:kern w:val="2"/>
      <w:sz w:val="16"/>
      <w:szCs w:val="16"/>
    </w:rPr>
  </w:style>
  <w:style w:type="character" w:customStyle="1" w:styleId="Char1">
    <w:name w:val="文档结构图 Char"/>
    <w:basedOn w:val="a3"/>
    <w:link w:val="ab"/>
    <w:semiHidden/>
    <w:rsid w:val="00426185"/>
    <w:rPr>
      <w:rFonts w:ascii="微软雅黑" w:eastAsia="微软雅黑" w:hAnsi="微软雅黑" w:cs="微软雅黑"/>
      <w:kern w:val="2"/>
      <w:sz w:val="21"/>
      <w:szCs w:val="21"/>
      <w:shd w:val="clear" w:color="auto" w:fill="000080"/>
    </w:rPr>
  </w:style>
  <w:style w:type="character" w:customStyle="1" w:styleId="Chara">
    <w:name w:val="纯文本 Char"/>
    <w:basedOn w:val="a3"/>
    <w:link w:val="afd"/>
    <w:semiHidden/>
    <w:rsid w:val="00426185"/>
    <w:rPr>
      <w:rFonts w:ascii="宋体" w:eastAsia="微软雅黑" w:hAnsi="Courier New" w:cs="Courier New"/>
      <w:kern w:val="2"/>
      <w:sz w:val="21"/>
      <w:szCs w:val="21"/>
    </w:rPr>
  </w:style>
  <w:style w:type="character" w:customStyle="1" w:styleId="Charb">
    <w:name w:val="电子邮件签名 Char"/>
    <w:basedOn w:val="a3"/>
    <w:link w:val="aff"/>
    <w:semiHidden/>
    <w:rsid w:val="00426185"/>
    <w:rPr>
      <w:rFonts w:ascii="微软雅黑" w:eastAsia="微软雅黑" w:hAnsi="微软雅黑" w:cs="微软雅黑"/>
      <w:kern w:val="2"/>
      <w:sz w:val="21"/>
      <w:szCs w:val="21"/>
    </w:rPr>
  </w:style>
  <w:style w:type="character" w:customStyle="1" w:styleId="Char7">
    <w:name w:val="批注主题 Char"/>
    <w:basedOn w:val="Char6"/>
    <w:link w:val="af4"/>
    <w:semiHidden/>
    <w:rsid w:val="00426185"/>
    <w:rPr>
      <w:rFonts w:ascii="微软雅黑" w:eastAsia="微软雅黑" w:hAnsi="微软雅黑" w:cs="微软雅黑"/>
      <w:b/>
      <w:bCs/>
      <w:kern w:val="2"/>
      <w:sz w:val="21"/>
      <w:szCs w:val="21"/>
    </w:rPr>
  </w:style>
  <w:style w:type="character" w:customStyle="1" w:styleId="Char5">
    <w:name w:val="批注框文本 Char"/>
    <w:basedOn w:val="a3"/>
    <w:link w:val="af1"/>
    <w:semiHidden/>
    <w:rsid w:val="00426185"/>
    <w:rPr>
      <w:rFonts w:ascii="微软雅黑" w:eastAsia="微软雅黑" w:hAnsi="微软雅黑" w:cs="微软雅黑"/>
      <w:kern w:val="2"/>
      <w:sz w:val="18"/>
      <w:szCs w:val="18"/>
    </w:rPr>
  </w:style>
  <w:style w:type="character" w:customStyle="1" w:styleId="Char10">
    <w:name w:val="页眉 Char1"/>
    <w:basedOn w:val="a3"/>
    <w:uiPriority w:val="99"/>
    <w:semiHidden/>
    <w:rsid w:val="00426185"/>
    <w:rPr>
      <w:rFonts w:ascii="微软雅黑" w:eastAsia="微软雅黑" w:hAnsi="微软雅黑" w:cs="微软雅黑" w:hint="eastAsia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917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383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01899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1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258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5969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551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873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04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71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825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33139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92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13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182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0559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54036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29872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69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80940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78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860247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39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3530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537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4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465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67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9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527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316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0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981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580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68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6334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42735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5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23225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01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35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897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134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700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8716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71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239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549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967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510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4372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3865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140469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12374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376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05105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2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480027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8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369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7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709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876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00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64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669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885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727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822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9849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890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99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470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7628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3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836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5033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3392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3201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9279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fontTable" Target="fontTable.xml"/><Relationship Id="rId21" Type="http://schemas.openxmlformats.org/officeDocument/2006/relationships/image" Target="media/image4.png"/><Relationship Id="rId63" Type="http://schemas.openxmlformats.org/officeDocument/2006/relationships/image" Target="media/image46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226" Type="http://schemas.openxmlformats.org/officeDocument/2006/relationships/image" Target="media/image209.png"/><Relationship Id="rId268" Type="http://schemas.openxmlformats.org/officeDocument/2006/relationships/image" Target="media/image251.png"/><Relationship Id="rId32" Type="http://schemas.openxmlformats.org/officeDocument/2006/relationships/image" Target="media/image15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5" Type="http://schemas.openxmlformats.org/officeDocument/2006/relationships/customXml" Target="../customXml/item4.xml"/><Relationship Id="rId181" Type="http://schemas.openxmlformats.org/officeDocument/2006/relationships/image" Target="media/image164.png"/><Relationship Id="rId237" Type="http://schemas.openxmlformats.org/officeDocument/2006/relationships/image" Target="media/image220.png"/><Relationship Id="rId279" Type="http://schemas.openxmlformats.org/officeDocument/2006/relationships/image" Target="media/image262.png"/><Relationship Id="rId43" Type="http://schemas.openxmlformats.org/officeDocument/2006/relationships/image" Target="media/image26.png"/><Relationship Id="rId139" Type="http://schemas.openxmlformats.org/officeDocument/2006/relationships/image" Target="media/image122.png"/><Relationship Id="rId290" Type="http://schemas.openxmlformats.org/officeDocument/2006/relationships/image" Target="media/image27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48" Type="http://schemas.openxmlformats.org/officeDocument/2006/relationships/image" Target="media/image231.png"/><Relationship Id="rId12" Type="http://schemas.openxmlformats.org/officeDocument/2006/relationships/image" Target="media/image2.png"/><Relationship Id="rId108" Type="http://schemas.openxmlformats.org/officeDocument/2006/relationships/image" Target="media/image91.png"/><Relationship Id="rId54" Type="http://schemas.openxmlformats.org/officeDocument/2006/relationships/image" Target="media/image37.png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6" Type="http://schemas.openxmlformats.org/officeDocument/2006/relationships/numbering" Target="numbering.xml"/><Relationship Id="rId238" Type="http://schemas.openxmlformats.org/officeDocument/2006/relationships/image" Target="media/image221.png"/><Relationship Id="rId259" Type="http://schemas.openxmlformats.org/officeDocument/2006/relationships/image" Target="media/image242.png"/><Relationship Id="rId23" Type="http://schemas.openxmlformats.org/officeDocument/2006/relationships/image" Target="media/image6.png"/><Relationship Id="rId119" Type="http://schemas.openxmlformats.org/officeDocument/2006/relationships/image" Target="media/image102.png"/><Relationship Id="rId270" Type="http://schemas.openxmlformats.org/officeDocument/2006/relationships/image" Target="media/image253.png"/><Relationship Id="rId291" Type="http://schemas.openxmlformats.org/officeDocument/2006/relationships/image" Target="media/image274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249" Type="http://schemas.openxmlformats.org/officeDocument/2006/relationships/image" Target="media/image232.png"/><Relationship Id="rId13" Type="http://schemas.openxmlformats.org/officeDocument/2006/relationships/header" Target="header1.xml"/><Relationship Id="rId109" Type="http://schemas.openxmlformats.org/officeDocument/2006/relationships/image" Target="media/image92.png"/><Relationship Id="rId260" Type="http://schemas.openxmlformats.org/officeDocument/2006/relationships/image" Target="media/image243.png"/><Relationship Id="rId281" Type="http://schemas.openxmlformats.org/officeDocument/2006/relationships/image" Target="media/image264.png"/><Relationship Id="rId34" Type="http://schemas.openxmlformats.org/officeDocument/2006/relationships/image" Target="media/image17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7" Type="http://schemas.openxmlformats.org/officeDocument/2006/relationships/styles" Target="styles.xml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22.png"/><Relationship Id="rId250" Type="http://schemas.openxmlformats.org/officeDocument/2006/relationships/image" Target="media/image233.png"/><Relationship Id="rId271" Type="http://schemas.openxmlformats.org/officeDocument/2006/relationships/image" Target="media/image254.png"/><Relationship Id="rId292" Type="http://schemas.openxmlformats.org/officeDocument/2006/relationships/image" Target="media/image275.png"/><Relationship Id="rId24" Type="http://schemas.openxmlformats.org/officeDocument/2006/relationships/image" Target="media/image7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31" Type="http://schemas.openxmlformats.org/officeDocument/2006/relationships/image" Target="media/image114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240" Type="http://schemas.openxmlformats.org/officeDocument/2006/relationships/image" Target="media/image223.png"/><Relationship Id="rId261" Type="http://schemas.openxmlformats.org/officeDocument/2006/relationships/image" Target="media/image244.png"/><Relationship Id="rId14" Type="http://schemas.openxmlformats.org/officeDocument/2006/relationships/footer" Target="footer1.xml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282" Type="http://schemas.openxmlformats.org/officeDocument/2006/relationships/image" Target="media/image265.png"/><Relationship Id="rId8" Type="http://schemas.openxmlformats.org/officeDocument/2006/relationships/settings" Target="settings.xml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1" Type="http://schemas.openxmlformats.org/officeDocument/2006/relationships/image" Target="media/image234.png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272" Type="http://schemas.openxmlformats.org/officeDocument/2006/relationships/image" Target="media/image255.png"/><Relationship Id="rId293" Type="http://schemas.openxmlformats.org/officeDocument/2006/relationships/image" Target="media/image27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220" Type="http://schemas.openxmlformats.org/officeDocument/2006/relationships/image" Target="media/image203.png"/><Relationship Id="rId241" Type="http://schemas.openxmlformats.org/officeDocument/2006/relationships/image" Target="media/image224.png"/><Relationship Id="rId15" Type="http://schemas.openxmlformats.org/officeDocument/2006/relationships/footer" Target="footer2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262" Type="http://schemas.openxmlformats.org/officeDocument/2006/relationships/image" Target="media/image245.png"/><Relationship Id="rId283" Type="http://schemas.openxmlformats.org/officeDocument/2006/relationships/image" Target="media/image266.png"/><Relationship Id="rId78" Type="http://schemas.openxmlformats.org/officeDocument/2006/relationships/image" Target="media/image61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image" Target="media/image168.png"/><Relationship Id="rId9" Type="http://schemas.openxmlformats.org/officeDocument/2006/relationships/webSettings" Target="webSettings.xml"/><Relationship Id="rId210" Type="http://schemas.openxmlformats.org/officeDocument/2006/relationships/image" Target="media/image193.png"/><Relationship Id="rId26" Type="http://schemas.openxmlformats.org/officeDocument/2006/relationships/image" Target="media/image9.png"/><Relationship Id="rId231" Type="http://schemas.openxmlformats.org/officeDocument/2006/relationships/image" Target="media/image214.png"/><Relationship Id="rId252" Type="http://schemas.openxmlformats.org/officeDocument/2006/relationships/image" Target="media/image235.png"/><Relationship Id="rId273" Type="http://schemas.openxmlformats.org/officeDocument/2006/relationships/image" Target="media/image256.png"/><Relationship Id="rId294" Type="http://schemas.openxmlformats.org/officeDocument/2006/relationships/image" Target="media/image277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header" Target="header2.xml"/><Relationship Id="rId221" Type="http://schemas.openxmlformats.org/officeDocument/2006/relationships/image" Target="media/image204.png"/><Relationship Id="rId242" Type="http://schemas.openxmlformats.org/officeDocument/2006/relationships/image" Target="media/image225.png"/><Relationship Id="rId263" Type="http://schemas.openxmlformats.org/officeDocument/2006/relationships/image" Target="media/image246.png"/><Relationship Id="rId284" Type="http://schemas.openxmlformats.org/officeDocument/2006/relationships/image" Target="media/image267.png"/><Relationship Id="rId37" Type="http://schemas.openxmlformats.org/officeDocument/2006/relationships/image" Target="media/image20.png"/><Relationship Id="rId58" Type="http://schemas.openxmlformats.org/officeDocument/2006/relationships/image" Target="media/image41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3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53" Type="http://schemas.openxmlformats.org/officeDocument/2006/relationships/image" Target="media/image236.png"/><Relationship Id="rId274" Type="http://schemas.openxmlformats.org/officeDocument/2006/relationships/image" Target="media/image257.png"/><Relationship Id="rId295" Type="http://schemas.openxmlformats.org/officeDocument/2006/relationships/image" Target="media/image278.png"/><Relationship Id="rId27" Type="http://schemas.openxmlformats.org/officeDocument/2006/relationships/image" Target="media/image10.pn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6.png"/><Relationship Id="rId264" Type="http://schemas.openxmlformats.org/officeDocument/2006/relationships/image" Target="media/image247.png"/><Relationship Id="rId285" Type="http://schemas.openxmlformats.org/officeDocument/2006/relationships/image" Target="media/image268.png"/><Relationship Id="rId17" Type="http://schemas.openxmlformats.org/officeDocument/2006/relationships/image" Target="media/image3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1" Type="http://schemas.microsoft.com/office/2006/relationships/keyMapCustomizations" Target="customizations.xml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54" Type="http://schemas.openxmlformats.org/officeDocument/2006/relationships/image" Target="media/image237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275" Type="http://schemas.openxmlformats.org/officeDocument/2006/relationships/image" Target="media/image258.png"/><Relationship Id="rId296" Type="http://schemas.openxmlformats.org/officeDocument/2006/relationships/image" Target="media/image279.png"/><Relationship Id="rId300" Type="http://schemas.openxmlformats.org/officeDocument/2006/relationships/theme" Target="theme/theme1.xml"/><Relationship Id="rId60" Type="http://schemas.openxmlformats.org/officeDocument/2006/relationships/image" Target="media/image43.png"/><Relationship Id="rId81" Type="http://schemas.openxmlformats.org/officeDocument/2006/relationships/image" Target="media/image64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7.png"/><Relationship Id="rId18" Type="http://schemas.openxmlformats.org/officeDocument/2006/relationships/hyperlink" Target="http://e.huawei.com/" TargetMode="External"/><Relationship Id="rId39" Type="http://schemas.openxmlformats.org/officeDocument/2006/relationships/image" Target="media/image22.png"/><Relationship Id="rId265" Type="http://schemas.openxmlformats.org/officeDocument/2006/relationships/image" Target="media/image248.png"/><Relationship Id="rId286" Type="http://schemas.openxmlformats.org/officeDocument/2006/relationships/image" Target="media/image269.png"/><Relationship Id="rId50" Type="http://schemas.openxmlformats.org/officeDocument/2006/relationships/image" Target="media/image33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96.png"/><Relationship Id="rId234" Type="http://schemas.openxmlformats.org/officeDocument/2006/relationships/image" Target="media/image217.png"/><Relationship Id="rId2" Type="http://schemas.openxmlformats.org/officeDocument/2006/relationships/customXml" Target="../customXml/item1.xml"/><Relationship Id="rId29" Type="http://schemas.openxmlformats.org/officeDocument/2006/relationships/image" Target="media/image12.png"/><Relationship Id="rId255" Type="http://schemas.openxmlformats.org/officeDocument/2006/relationships/image" Target="media/image238.png"/><Relationship Id="rId276" Type="http://schemas.openxmlformats.org/officeDocument/2006/relationships/image" Target="media/image259.png"/><Relationship Id="rId297" Type="http://schemas.openxmlformats.org/officeDocument/2006/relationships/header" Target="header4.xml"/><Relationship Id="rId40" Type="http://schemas.openxmlformats.org/officeDocument/2006/relationships/image" Target="media/image23.png"/><Relationship Id="rId115" Type="http://schemas.openxmlformats.org/officeDocument/2006/relationships/image" Target="media/image98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header" Target="header3.xml"/><Relationship Id="rId224" Type="http://schemas.openxmlformats.org/officeDocument/2006/relationships/image" Target="media/image207.png"/><Relationship Id="rId245" Type="http://schemas.openxmlformats.org/officeDocument/2006/relationships/image" Target="media/image228.png"/><Relationship Id="rId266" Type="http://schemas.openxmlformats.org/officeDocument/2006/relationships/image" Target="media/image249.png"/><Relationship Id="rId287" Type="http://schemas.openxmlformats.org/officeDocument/2006/relationships/image" Target="media/image270.png"/><Relationship Id="rId30" Type="http://schemas.openxmlformats.org/officeDocument/2006/relationships/image" Target="media/image1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image" Target="media/image172.png"/><Relationship Id="rId3" Type="http://schemas.openxmlformats.org/officeDocument/2006/relationships/customXml" Target="../customXml/item2.xml"/><Relationship Id="rId214" Type="http://schemas.openxmlformats.org/officeDocument/2006/relationships/image" Target="media/image197.png"/><Relationship Id="rId235" Type="http://schemas.openxmlformats.org/officeDocument/2006/relationships/image" Target="media/image218.png"/><Relationship Id="rId256" Type="http://schemas.openxmlformats.org/officeDocument/2006/relationships/image" Target="media/image239.png"/><Relationship Id="rId277" Type="http://schemas.openxmlformats.org/officeDocument/2006/relationships/image" Target="media/image260.png"/><Relationship Id="rId298" Type="http://schemas.openxmlformats.org/officeDocument/2006/relationships/footer" Target="footer4.xml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footer" Target="footer3.xm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Relationship Id="rId246" Type="http://schemas.openxmlformats.org/officeDocument/2006/relationships/image" Target="media/image229.png"/><Relationship Id="rId267" Type="http://schemas.openxmlformats.org/officeDocument/2006/relationships/image" Target="media/image250.png"/><Relationship Id="rId288" Type="http://schemas.openxmlformats.org/officeDocument/2006/relationships/image" Target="media/image271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footnotes" Target="footnotes.xm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4" Type="http://schemas.openxmlformats.org/officeDocument/2006/relationships/customXml" Target="../customXml/item3.xml"/><Relationship Id="rId180" Type="http://schemas.openxmlformats.org/officeDocument/2006/relationships/image" Target="media/image16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57" Type="http://schemas.openxmlformats.org/officeDocument/2006/relationships/image" Target="media/image240.png"/><Relationship Id="rId278" Type="http://schemas.openxmlformats.org/officeDocument/2006/relationships/image" Target="media/image261.png"/><Relationship Id="rId42" Type="http://schemas.openxmlformats.org/officeDocument/2006/relationships/image" Target="media/image25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30.png"/><Relationship Id="rId107" Type="http://schemas.openxmlformats.org/officeDocument/2006/relationships/image" Target="media/image90.png"/><Relationship Id="rId289" Type="http://schemas.openxmlformats.org/officeDocument/2006/relationships/image" Target="media/image272.png"/><Relationship Id="rId11" Type="http://schemas.openxmlformats.org/officeDocument/2006/relationships/endnotes" Target="endnotes.xml"/><Relationship Id="rId53" Type="http://schemas.openxmlformats.org/officeDocument/2006/relationships/image" Target="media/image36.png"/><Relationship Id="rId149" Type="http://schemas.openxmlformats.org/officeDocument/2006/relationships/image" Target="media/image132.png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216" Type="http://schemas.openxmlformats.org/officeDocument/2006/relationships/image" Target="media/image199.png"/><Relationship Id="rId258" Type="http://schemas.openxmlformats.org/officeDocument/2006/relationships/image" Target="media/image241.png"/><Relationship Id="rId22" Type="http://schemas.openxmlformats.org/officeDocument/2006/relationships/image" Target="media/image5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71" Type="http://schemas.openxmlformats.org/officeDocument/2006/relationships/image" Target="media/image154.png"/><Relationship Id="rId227" Type="http://schemas.openxmlformats.org/officeDocument/2006/relationships/image" Target="media/image210.png"/><Relationship Id="rId269" Type="http://schemas.openxmlformats.org/officeDocument/2006/relationships/image" Target="media/image252.png"/><Relationship Id="rId33" Type="http://schemas.openxmlformats.org/officeDocument/2006/relationships/image" Target="media/image16.png"/><Relationship Id="rId129" Type="http://schemas.openxmlformats.org/officeDocument/2006/relationships/image" Target="media/image112.png"/><Relationship Id="rId280" Type="http://schemas.openxmlformats.org/officeDocument/2006/relationships/image" Target="media/image26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8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9DA0441-A12A-4905-BCBE-CF82034405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1B2F884-6F57-4D9B-85F2-6857C9BE8C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1086</TotalTime>
  <Pages>125</Pages>
  <Words>4515</Words>
  <Characters>25738</Characters>
  <Application>Microsoft Office Word</Application>
  <DocSecurity>0</DocSecurity>
  <Lines>214</Lines>
  <Paragraphs>60</Paragraphs>
  <ScaleCrop>false</ScaleCrop>
  <Company>Huawei Technologies Co.,Ltd.</Company>
  <LinksUpToDate>false</LinksUpToDate>
  <CharactersWithSpaces>30193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zhangwuzjhw</cp:lastModifiedBy>
  <cp:revision>39</cp:revision>
  <cp:lastPrinted>2016-11-21T02:33:00Z</cp:lastPrinted>
  <dcterms:created xsi:type="dcterms:W3CDTF">2019-07-02T01:08:00Z</dcterms:created>
  <dcterms:modified xsi:type="dcterms:W3CDTF">2019-07-31T04:14:00Z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(3)ep/xL2oGgfRmSJ2ypTGa9eOIwcqDSmREkbuUr4jYH6yBPjC0moC0VrY9u/YtNhwfVJbmKdXS
3zuZ6nu83pM0VirzE0GtRTN3JGOpJxycPtAd6ZdrrT9Fp/p4z8CtmUqOhtENRHMoj2TQC1ly
dlBl3qbOr4ULr5e9gP1SbnnzSkyXo5AZWemN21A0BB5scYdOlM5y4UGDBrWSnVrrw4qS6m0V
WOgIP4B7f4NgfWWACt</vt:lpwstr>
  </property>
  <property fmtid="{D5CDD505-2E9C-101B-9397-08002B2CF9AE}" pid="15" name="_2015_ms_pID_7253431">
    <vt:lpwstr>FwoIX7rtophkUsKK8t7abFD9dTOGrzBHEj9xkTEvMemgLXpXB903jK
XTc0jjOvvF4pKH8nUpKFu7L08zMmNWHEjlgitGNTits0+NM5xommlx40avbqwKx7uqGMRQwi
Tm+Qo7jRUrVQtiymAxWi1DJk6vDywc2dM7UGxu/ZNA4LtHCnjs22tu4l1vzYSO1ge9rdP7mR
aDWu0L0wn+rJC5MfDky7w3l+mxVNDkUcYzjK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yA==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1564533626</vt:lpwstr>
  </property>
</Properties>
</file>